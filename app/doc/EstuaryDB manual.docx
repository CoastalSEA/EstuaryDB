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r w:rsidR="003D44A1">
        <w:t>EstuaryDB</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35F983F1"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E6702F">
        <w:t>EstuaryDB</w:t>
      </w:r>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p w14:paraId="67B8FAD4" w14:textId="3AB74719" w:rsidR="008672E3" w:rsidRDefault="008672E3" w:rsidP="006E07E6">
      <w:r>
        <w:t xml:space="preserve">To read linework that has been saved as shape files, EstuaryDB includes options to use the Matlab™ Mapping Toolbox, or the function </w:t>
      </w:r>
      <w:r w:rsidRPr="008672E3">
        <w:rPr>
          <w:i/>
          <w:iCs/>
        </w:rPr>
        <w:t>m_shaperead.m</w:t>
      </w:r>
      <w:r>
        <w:rPr>
          <w:i/>
          <w:iCs/>
        </w:rPr>
        <w:t>,</w:t>
      </w:r>
      <w:r w:rsidRPr="008672E3">
        <w:rPr>
          <w:i/>
          <w:iCs/>
        </w:rPr>
        <w:t xml:space="preserve"> </w:t>
      </w:r>
      <w:r>
        <w:t xml:space="preserve">that is part of the M_Map1.4 package </w:t>
      </w:r>
      <w:r w:rsidRPr="007439E8">
        <w:t>(</w:t>
      </w:r>
      <w:hyperlink r:id="rId9" w:history="1">
        <w:r w:rsidR="000A254C" w:rsidRPr="004F1FCE">
          <w:rPr>
            <w:rStyle w:val="Hyperlink"/>
          </w:rPr>
          <w:t>https://www-old.eoas.ubc.ca/~rich/map.html</w:t>
        </w:r>
      </w:hyperlink>
      <w:r w:rsidRPr="007439E8">
        <w:t>)</w:t>
      </w:r>
      <w:r>
        <w:t xml:space="preserve">, needs to be installed. In addition, there is the option to use the function </w:t>
      </w:r>
      <w:r w:rsidRPr="008672E3">
        <w:rPr>
          <w:i/>
          <w:iCs/>
        </w:rPr>
        <w:t>insidepoly</w:t>
      </w:r>
      <w:r>
        <w:t xml:space="preserve"> as an alternative to the Matlab™ function </w:t>
      </w:r>
      <w:r w:rsidRPr="008672E3">
        <w:rPr>
          <w:i/>
          <w:iCs/>
        </w:rPr>
        <w:t>inpolygon</w:t>
      </w:r>
      <w:r>
        <w:t xml:space="preserve"> (see </w:t>
      </w:r>
      <w:hyperlink r:id="rId10" w:history="1">
        <w:r w:rsidRPr="004F1FCE">
          <w:rPr>
            <w:rStyle w:val="Hyperlink"/>
          </w:rPr>
          <w:t>https://uk.mathworks.com/matlabcentral/fileexchange/27840-2d-polygon-interior-detection</w:t>
        </w:r>
      </w:hyperlink>
      <w:r w:rsidRPr="007439E8">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76E1405E"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E6702F">
        <w:t>EstuaryDB</w:t>
      </w:r>
      <w:r w:rsidR="005305D7">
        <w:fldChar w:fldCharType="end"/>
      </w:r>
      <w:r w:rsidR="00EA7F40">
        <w:t xml:space="preserve"> </w:t>
      </w:r>
      <w:r>
        <w:t xml:space="preserve">App and two toolboxes (muitoolbox and dstoolbox) </w:t>
      </w:r>
      <w:r w:rsidRPr="00E81412">
        <w:t xml:space="preserve">can be downloaded from </w:t>
      </w:r>
      <w:hyperlink r:id="rId11"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7DDE7CFC"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E6702F">
        <w:t>EstuaryDB</w:t>
      </w:r>
      <w:r>
        <w:fldChar w:fldCharType="end"/>
      </w:r>
      <w:r>
        <w:t xml:space="preserve"> </w:t>
      </w:r>
      <w:r w:rsidRPr="001F30B0">
        <w:t xml:space="preserve"> manual, CoastalSEA, UK, pp</w:t>
      </w:r>
      <w:fldSimple w:instr=" NUMPAGES   \* MERGEFORMAT ">
        <w:r w:rsidR="00E6702F">
          <w:rPr>
            <w:noProof/>
          </w:rPr>
          <w:t>54</w:t>
        </w:r>
      </w:fldSimple>
      <w:r w:rsidRPr="001F30B0">
        <w:t xml:space="preserve">, </w:t>
      </w:r>
      <w:hyperlink r:id="rId12"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3"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Whitehouse R J S, 2006, Review and formalisation of geomorphological concepts and approaches for estuaries, Joint Defra/EA Flood and Coastal Erosion Risk Management R&amp;D Programme, Report No: FD2116/TR2 prepared by HR Wallingford, ABPmer and Prof Pethick,</w:t>
      </w:r>
      <w:r w:rsidR="006166F9">
        <w:rPr>
          <w:iCs/>
        </w:rPr>
        <w:t xml:space="preserve"> </w:t>
      </w:r>
      <w:r w:rsidRPr="00F46BC5">
        <w:rPr>
          <w:iCs/>
        </w:rPr>
        <w:t xml:space="preserve">pp. 1-335, www.estuary-guide.net/pdfs/FD2116_TR2.pdf, </w:t>
      </w:r>
      <w:hyperlink r:id="rId14"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5"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6"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1DB0F71E" w:rsidR="001805A4" w:rsidRDefault="001805A4" w:rsidP="001805A4">
      <w:r>
        <w:t>Staff at ABPmer, HR Wallingford, University of Southampton</w:t>
      </w:r>
      <w:r w:rsidR="008672E3">
        <w:t>, the</w:t>
      </w:r>
      <w:r>
        <w:t xml:space="preserve"> Environment Agency </w:t>
      </w:r>
      <w:r w:rsidR="008672E3">
        <w:t xml:space="preserve">and many others </w:t>
      </w:r>
      <w:r>
        <w:t xml:space="preserve">have all contributed to the development of the Estuary Guide and the UK Estuary </w:t>
      </w:r>
      <w:r w:rsidR="00A35043">
        <w:t>D</w:t>
      </w:r>
      <w:r>
        <w:t>atabase</w:t>
      </w:r>
      <w:r w:rsidRPr="001805A4">
        <w:rPr>
          <w:iCs/>
          <w:u w:val="single"/>
        </w:rPr>
        <w:t xml:space="preserve"> </w:t>
      </w:r>
      <w:hyperlink r:id="rId17" w:history="1">
        <w:r w:rsidRPr="001805A4">
          <w:rPr>
            <w:rStyle w:val="Hyperlink"/>
            <w:iCs/>
          </w:rPr>
          <w:t>www.estuary-guide.net</w:t>
        </w:r>
      </w:hyperlink>
      <w:r w:rsidR="008672E3">
        <w:rPr>
          <w:iCs/>
        </w:rPr>
        <w:t xml:space="preserve"> (see Section </w:t>
      </w:r>
      <w:r w:rsidR="008672E3">
        <w:rPr>
          <w:iCs/>
        </w:rPr>
        <w:fldChar w:fldCharType="begin"/>
      </w:r>
      <w:r w:rsidR="008672E3">
        <w:rPr>
          <w:iCs/>
        </w:rPr>
        <w:instrText xml:space="preserve"> REF _Ref193784762 \r \h </w:instrText>
      </w:r>
      <w:r w:rsidR="008672E3">
        <w:rPr>
          <w:iCs/>
        </w:rPr>
      </w:r>
      <w:r w:rsidR="008672E3">
        <w:rPr>
          <w:iCs/>
        </w:rPr>
        <w:fldChar w:fldCharType="separate"/>
      </w:r>
      <w:r w:rsidR="00E6702F">
        <w:rPr>
          <w:iCs/>
        </w:rPr>
        <w:t>1.1</w:t>
      </w:r>
      <w:r w:rsidR="008672E3">
        <w:rPr>
          <w:iCs/>
        </w:rPr>
        <w:fldChar w:fldCharType="end"/>
      </w:r>
      <w:r w:rsidR="008672E3">
        <w:rPr>
          <w:iCs/>
        </w:rPr>
        <w:t xml:space="preserve"> for further background).</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TableViewer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2C422C95" w14:textId="690336E0" w:rsidR="00F94A8F"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3904658" w:history="1">
            <w:r w:rsidR="00F94A8F" w:rsidRPr="00F46E01">
              <w:rPr>
                <w:rStyle w:val="Hyperlink"/>
                <w:noProof/>
              </w:rPr>
              <w:t>1</w:t>
            </w:r>
            <w:r w:rsidR="00F94A8F">
              <w:rPr>
                <w:noProof/>
                <w:kern w:val="2"/>
                <w:sz w:val="24"/>
                <w:szCs w:val="24"/>
                <w14:ligatures w14:val="standardContextual"/>
              </w:rPr>
              <w:tab/>
            </w:r>
            <w:r w:rsidR="00F94A8F" w:rsidRPr="00F46E01">
              <w:rPr>
                <w:rStyle w:val="Hyperlink"/>
                <w:noProof/>
              </w:rPr>
              <w:t>Introduction</w:t>
            </w:r>
            <w:r w:rsidR="00F94A8F">
              <w:rPr>
                <w:noProof/>
                <w:webHidden/>
              </w:rPr>
              <w:tab/>
            </w:r>
            <w:r w:rsidR="00F94A8F">
              <w:rPr>
                <w:noProof/>
                <w:webHidden/>
              </w:rPr>
              <w:fldChar w:fldCharType="begin"/>
            </w:r>
            <w:r w:rsidR="00F94A8F">
              <w:rPr>
                <w:noProof/>
                <w:webHidden/>
              </w:rPr>
              <w:instrText xml:space="preserve"> PAGEREF _Toc193904658 \h </w:instrText>
            </w:r>
            <w:r w:rsidR="00F94A8F">
              <w:rPr>
                <w:noProof/>
                <w:webHidden/>
              </w:rPr>
            </w:r>
            <w:r w:rsidR="00F94A8F">
              <w:rPr>
                <w:noProof/>
                <w:webHidden/>
              </w:rPr>
              <w:fldChar w:fldCharType="separate"/>
            </w:r>
            <w:r w:rsidR="00E6702F">
              <w:rPr>
                <w:noProof/>
                <w:webHidden/>
              </w:rPr>
              <w:t>1</w:t>
            </w:r>
            <w:r w:rsidR="00F94A8F">
              <w:rPr>
                <w:noProof/>
                <w:webHidden/>
              </w:rPr>
              <w:fldChar w:fldCharType="end"/>
            </w:r>
          </w:hyperlink>
        </w:p>
        <w:p w14:paraId="01B51332" w14:textId="7E5BD46D" w:rsidR="00F94A8F" w:rsidRDefault="00F94A8F">
          <w:pPr>
            <w:pStyle w:val="TOC2"/>
            <w:tabs>
              <w:tab w:val="left" w:pos="960"/>
              <w:tab w:val="right" w:leader="dot" w:pos="9060"/>
            </w:tabs>
            <w:rPr>
              <w:noProof/>
              <w:kern w:val="2"/>
              <w:sz w:val="24"/>
              <w:szCs w:val="24"/>
              <w14:ligatures w14:val="standardContextual"/>
            </w:rPr>
          </w:pPr>
          <w:hyperlink w:anchor="_Toc193904659" w:history="1">
            <w:r w:rsidRPr="00F46E01">
              <w:rPr>
                <w:rStyle w:val="Hyperlink"/>
                <w:noProof/>
              </w:rPr>
              <w:t>1.1</w:t>
            </w:r>
            <w:r>
              <w:rPr>
                <w:noProof/>
                <w:kern w:val="2"/>
                <w:sz w:val="24"/>
                <w:szCs w:val="24"/>
                <w14:ligatures w14:val="standardContextual"/>
              </w:rPr>
              <w:tab/>
            </w:r>
            <w:r w:rsidRPr="00F46E01">
              <w:rPr>
                <w:rStyle w:val="Hyperlink"/>
                <w:noProof/>
              </w:rPr>
              <w:t>Origins of the UK Estuary Database</w:t>
            </w:r>
            <w:r>
              <w:rPr>
                <w:noProof/>
                <w:webHidden/>
              </w:rPr>
              <w:tab/>
            </w:r>
            <w:r>
              <w:rPr>
                <w:noProof/>
                <w:webHidden/>
              </w:rPr>
              <w:fldChar w:fldCharType="begin"/>
            </w:r>
            <w:r>
              <w:rPr>
                <w:noProof/>
                <w:webHidden/>
              </w:rPr>
              <w:instrText xml:space="preserve"> PAGEREF _Toc193904659 \h </w:instrText>
            </w:r>
            <w:r>
              <w:rPr>
                <w:noProof/>
                <w:webHidden/>
              </w:rPr>
            </w:r>
            <w:r>
              <w:rPr>
                <w:noProof/>
                <w:webHidden/>
              </w:rPr>
              <w:fldChar w:fldCharType="separate"/>
            </w:r>
            <w:r w:rsidR="00E6702F">
              <w:rPr>
                <w:noProof/>
                <w:webHidden/>
              </w:rPr>
              <w:t>1</w:t>
            </w:r>
            <w:r>
              <w:rPr>
                <w:noProof/>
                <w:webHidden/>
              </w:rPr>
              <w:fldChar w:fldCharType="end"/>
            </w:r>
          </w:hyperlink>
        </w:p>
        <w:p w14:paraId="1AAE0815" w14:textId="7C3A28C9" w:rsidR="00F94A8F" w:rsidRDefault="00F94A8F">
          <w:pPr>
            <w:pStyle w:val="TOC2"/>
            <w:tabs>
              <w:tab w:val="left" w:pos="960"/>
              <w:tab w:val="right" w:leader="dot" w:pos="9060"/>
            </w:tabs>
            <w:rPr>
              <w:noProof/>
              <w:kern w:val="2"/>
              <w:sz w:val="24"/>
              <w:szCs w:val="24"/>
              <w14:ligatures w14:val="standardContextual"/>
            </w:rPr>
          </w:pPr>
          <w:hyperlink w:anchor="_Toc193904660" w:history="1">
            <w:r w:rsidRPr="00F46E01">
              <w:rPr>
                <w:rStyle w:val="Hyperlink"/>
                <w:noProof/>
              </w:rPr>
              <w:t>1.2</w:t>
            </w:r>
            <w:r>
              <w:rPr>
                <w:noProof/>
                <w:kern w:val="2"/>
                <w:sz w:val="24"/>
                <w:szCs w:val="24"/>
                <w14:ligatures w14:val="standardContextual"/>
              </w:rPr>
              <w:tab/>
            </w:r>
            <w:r w:rsidRPr="00F46E01">
              <w:rPr>
                <w:rStyle w:val="Hyperlink"/>
                <w:noProof/>
              </w:rPr>
              <w:t>The Estuary Project</w:t>
            </w:r>
            <w:r>
              <w:rPr>
                <w:noProof/>
                <w:webHidden/>
              </w:rPr>
              <w:tab/>
            </w:r>
            <w:r>
              <w:rPr>
                <w:noProof/>
                <w:webHidden/>
              </w:rPr>
              <w:fldChar w:fldCharType="begin"/>
            </w:r>
            <w:r>
              <w:rPr>
                <w:noProof/>
                <w:webHidden/>
              </w:rPr>
              <w:instrText xml:space="preserve"> PAGEREF _Toc193904660 \h </w:instrText>
            </w:r>
            <w:r>
              <w:rPr>
                <w:noProof/>
                <w:webHidden/>
              </w:rPr>
            </w:r>
            <w:r>
              <w:rPr>
                <w:noProof/>
                <w:webHidden/>
              </w:rPr>
              <w:fldChar w:fldCharType="separate"/>
            </w:r>
            <w:r w:rsidR="00E6702F">
              <w:rPr>
                <w:noProof/>
                <w:webHidden/>
              </w:rPr>
              <w:t>1</w:t>
            </w:r>
            <w:r>
              <w:rPr>
                <w:noProof/>
                <w:webHidden/>
              </w:rPr>
              <w:fldChar w:fldCharType="end"/>
            </w:r>
          </w:hyperlink>
        </w:p>
        <w:p w14:paraId="2178D9D6" w14:textId="323A5F7E" w:rsidR="00F94A8F" w:rsidRDefault="00F94A8F">
          <w:pPr>
            <w:pStyle w:val="TOC1"/>
            <w:rPr>
              <w:noProof/>
              <w:kern w:val="2"/>
              <w:sz w:val="24"/>
              <w:szCs w:val="24"/>
              <w14:ligatures w14:val="standardContextual"/>
            </w:rPr>
          </w:pPr>
          <w:hyperlink w:anchor="_Toc193904661" w:history="1">
            <w:r w:rsidRPr="00F46E01">
              <w:rPr>
                <w:rStyle w:val="Hyperlink"/>
                <w:noProof/>
              </w:rPr>
              <w:t>2</w:t>
            </w:r>
            <w:r>
              <w:rPr>
                <w:noProof/>
                <w:kern w:val="2"/>
                <w:sz w:val="24"/>
                <w:szCs w:val="24"/>
                <w14:ligatures w14:val="standardContextual"/>
              </w:rPr>
              <w:tab/>
            </w:r>
            <w:r w:rsidRPr="00F46E01">
              <w:rPr>
                <w:rStyle w:val="Hyperlink"/>
                <w:noProof/>
              </w:rPr>
              <w:t>Getting started</w:t>
            </w:r>
            <w:r>
              <w:rPr>
                <w:noProof/>
                <w:webHidden/>
              </w:rPr>
              <w:tab/>
            </w:r>
            <w:r>
              <w:rPr>
                <w:noProof/>
                <w:webHidden/>
              </w:rPr>
              <w:fldChar w:fldCharType="begin"/>
            </w:r>
            <w:r>
              <w:rPr>
                <w:noProof/>
                <w:webHidden/>
              </w:rPr>
              <w:instrText xml:space="preserve"> PAGEREF _Toc193904661 \h </w:instrText>
            </w:r>
            <w:r>
              <w:rPr>
                <w:noProof/>
                <w:webHidden/>
              </w:rPr>
            </w:r>
            <w:r>
              <w:rPr>
                <w:noProof/>
                <w:webHidden/>
              </w:rPr>
              <w:fldChar w:fldCharType="separate"/>
            </w:r>
            <w:r w:rsidR="00E6702F">
              <w:rPr>
                <w:noProof/>
                <w:webHidden/>
              </w:rPr>
              <w:t>2</w:t>
            </w:r>
            <w:r>
              <w:rPr>
                <w:noProof/>
                <w:webHidden/>
              </w:rPr>
              <w:fldChar w:fldCharType="end"/>
            </w:r>
          </w:hyperlink>
        </w:p>
        <w:p w14:paraId="3449A6CF" w14:textId="11262416" w:rsidR="00F94A8F" w:rsidRDefault="00F94A8F">
          <w:pPr>
            <w:pStyle w:val="TOC2"/>
            <w:tabs>
              <w:tab w:val="left" w:pos="960"/>
              <w:tab w:val="right" w:leader="dot" w:pos="9060"/>
            </w:tabs>
            <w:rPr>
              <w:noProof/>
              <w:kern w:val="2"/>
              <w:sz w:val="24"/>
              <w:szCs w:val="24"/>
              <w14:ligatures w14:val="standardContextual"/>
            </w:rPr>
          </w:pPr>
          <w:hyperlink w:anchor="_Toc193904662" w:history="1">
            <w:r w:rsidRPr="00F46E01">
              <w:rPr>
                <w:rStyle w:val="Hyperlink"/>
                <w:noProof/>
              </w:rPr>
              <w:t>2.1</w:t>
            </w:r>
            <w:r>
              <w:rPr>
                <w:noProof/>
                <w:kern w:val="2"/>
                <w:sz w:val="24"/>
                <w:szCs w:val="24"/>
                <w14:ligatures w14:val="standardContextual"/>
              </w:rPr>
              <w:tab/>
            </w:r>
            <w:r w:rsidRPr="00F46E01">
              <w:rPr>
                <w:rStyle w:val="Hyperlink"/>
                <w:noProof/>
              </w:rPr>
              <w:t>Configuration</w:t>
            </w:r>
            <w:r>
              <w:rPr>
                <w:noProof/>
                <w:webHidden/>
              </w:rPr>
              <w:tab/>
            </w:r>
            <w:r>
              <w:rPr>
                <w:noProof/>
                <w:webHidden/>
              </w:rPr>
              <w:fldChar w:fldCharType="begin"/>
            </w:r>
            <w:r>
              <w:rPr>
                <w:noProof/>
                <w:webHidden/>
              </w:rPr>
              <w:instrText xml:space="preserve"> PAGEREF _Toc193904662 \h </w:instrText>
            </w:r>
            <w:r>
              <w:rPr>
                <w:noProof/>
                <w:webHidden/>
              </w:rPr>
            </w:r>
            <w:r>
              <w:rPr>
                <w:noProof/>
                <w:webHidden/>
              </w:rPr>
              <w:fldChar w:fldCharType="separate"/>
            </w:r>
            <w:r w:rsidR="00E6702F">
              <w:rPr>
                <w:noProof/>
                <w:webHidden/>
              </w:rPr>
              <w:t>2</w:t>
            </w:r>
            <w:r>
              <w:rPr>
                <w:noProof/>
                <w:webHidden/>
              </w:rPr>
              <w:fldChar w:fldCharType="end"/>
            </w:r>
          </w:hyperlink>
        </w:p>
        <w:p w14:paraId="0891124B" w14:textId="4B7F9211" w:rsidR="00F94A8F" w:rsidRDefault="00F94A8F">
          <w:pPr>
            <w:pStyle w:val="TOC3"/>
            <w:tabs>
              <w:tab w:val="left" w:pos="1200"/>
              <w:tab w:val="right" w:leader="dot" w:pos="9060"/>
            </w:tabs>
            <w:rPr>
              <w:noProof/>
              <w:kern w:val="2"/>
              <w:sz w:val="24"/>
              <w:szCs w:val="24"/>
              <w14:ligatures w14:val="standardContextual"/>
            </w:rPr>
          </w:pPr>
          <w:hyperlink w:anchor="_Toc193904663" w:history="1">
            <w:r w:rsidRPr="00F46E01">
              <w:rPr>
                <w:rStyle w:val="Hyperlink"/>
                <w:noProof/>
              </w:rPr>
              <w:t>2.1.1</w:t>
            </w:r>
            <w:r>
              <w:rPr>
                <w:noProof/>
                <w:kern w:val="2"/>
                <w:sz w:val="24"/>
                <w:szCs w:val="24"/>
                <w14:ligatures w14:val="standardContextual"/>
              </w:rPr>
              <w:tab/>
            </w:r>
            <w:r w:rsidRPr="00F46E01">
              <w:rPr>
                <w:rStyle w:val="Hyperlink"/>
                <w:noProof/>
              </w:rPr>
              <w:t>Installing the toolboxes</w:t>
            </w:r>
            <w:r>
              <w:rPr>
                <w:noProof/>
                <w:webHidden/>
              </w:rPr>
              <w:tab/>
            </w:r>
            <w:r>
              <w:rPr>
                <w:noProof/>
                <w:webHidden/>
              </w:rPr>
              <w:fldChar w:fldCharType="begin"/>
            </w:r>
            <w:r>
              <w:rPr>
                <w:noProof/>
                <w:webHidden/>
              </w:rPr>
              <w:instrText xml:space="preserve"> PAGEREF _Toc193904663 \h </w:instrText>
            </w:r>
            <w:r>
              <w:rPr>
                <w:noProof/>
                <w:webHidden/>
              </w:rPr>
            </w:r>
            <w:r>
              <w:rPr>
                <w:noProof/>
                <w:webHidden/>
              </w:rPr>
              <w:fldChar w:fldCharType="separate"/>
            </w:r>
            <w:r w:rsidR="00E6702F">
              <w:rPr>
                <w:noProof/>
                <w:webHidden/>
              </w:rPr>
              <w:t>2</w:t>
            </w:r>
            <w:r>
              <w:rPr>
                <w:noProof/>
                <w:webHidden/>
              </w:rPr>
              <w:fldChar w:fldCharType="end"/>
            </w:r>
          </w:hyperlink>
        </w:p>
        <w:p w14:paraId="40777879" w14:textId="1DAE9044" w:rsidR="00F94A8F" w:rsidRDefault="00F94A8F">
          <w:pPr>
            <w:pStyle w:val="TOC3"/>
            <w:tabs>
              <w:tab w:val="left" w:pos="1200"/>
              <w:tab w:val="right" w:leader="dot" w:pos="9060"/>
            </w:tabs>
            <w:rPr>
              <w:noProof/>
              <w:kern w:val="2"/>
              <w:sz w:val="24"/>
              <w:szCs w:val="24"/>
              <w14:ligatures w14:val="standardContextual"/>
            </w:rPr>
          </w:pPr>
          <w:hyperlink w:anchor="_Toc193904664" w:history="1">
            <w:r w:rsidRPr="00F46E01">
              <w:rPr>
                <w:rStyle w:val="Hyperlink"/>
                <w:noProof/>
              </w:rPr>
              <w:t>2.1.2</w:t>
            </w:r>
            <w:r>
              <w:rPr>
                <w:noProof/>
                <w:kern w:val="2"/>
                <w:sz w:val="24"/>
                <w:szCs w:val="24"/>
                <w14:ligatures w14:val="standardContextual"/>
              </w:rPr>
              <w:tab/>
            </w:r>
            <w:r w:rsidRPr="00F46E01">
              <w:rPr>
                <w:rStyle w:val="Hyperlink"/>
                <w:noProof/>
              </w:rPr>
              <w:t>Installing the App</w:t>
            </w:r>
            <w:r>
              <w:rPr>
                <w:noProof/>
                <w:webHidden/>
              </w:rPr>
              <w:tab/>
            </w:r>
            <w:r>
              <w:rPr>
                <w:noProof/>
                <w:webHidden/>
              </w:rPr>
              <w:fldChar w:fldCharType="begin"/>
            </w:r>
            <w:r>
              <w:rPr>
                <w:noProof/>
                <w:webHidden/>
              </w:rPr>
              <w:instrText xml:space="preserve"> PAGEREF _Toc193904664 \h </w:instrText>
            </w:r>
            <w:r>
              <w:rPr>
                <w:noProof/>
                <w:webHidden/>
              </w:rPr>
            </w:r>
            <w:r>
              <w:rPr>
                <w:noProof/>
                <w:webHidden/>
              </w:rPr>
              <w:fldChar w:fldCharType="separate"/>
            </w:r>
            <w:r w:rsidR="00E6702F">
              <w:rPr>
                <w:noProof/>
                <w:webHidden/>
              </w:rPr>
              <w:t>2</w:t>
            </w:r>
            <w:r>
              <w:rPr>
                <w:noProof/>
                <w:webHidden/>
              </w:rPr>
              <w:fldChar w:fldCharType="end"/>
            </w:r>
          </w:hyperlink>
        </w:p>
        <w:p w14:paraId="4255A0C2" w14:textId="766D9C73" w:rsidR="00F94A8F" w:rsidRDefault="00F94A8F">
          <w:pPr>
            <w:pStyle w:val="TOC2"/>
            <w:tabs>
              <w:tab w:val="left" w:pos="960"/>
              <w:tab w:val="right" w:leader="dot" w:pos="9060"/>
            </w:tabs>
            <w:rPr>
              <w:noProof/>
              <w:kern w:val="2"/>
              <w:sz w:val="24"/>
              <w:szCs w:val="24"/>
              <w14:ligatures w14:val="standardContextual"/>
            </w:rPr>
          </w:pPr>
          <w:hyperlink w:anchor="_Toc193904665" w:history="1">
            <w:r w:rsidRPr="00F46E01">
              <w:rPr>
                <w:rStyle w:val="Hyperlink"/>
                <w:noProof/>
              </w:rPr>
              <w:t>2.2</w:t>
            </w:r>
            <w:r>
              <w:rPr>
                <w:noProof/>
                <w:kern w:val="2"/>
                <w:sz w:val="24"/>
                <w:szCs w:val="24"/>
                <w14:ligatures w14:val="standardContextual"/>
              </w:rPr>
              <w:tab/>
            </w:r>
            <w:r w:rsidRPr="00F46E01">
              <w:rPr>
                <w:rStyle w:val="Hyperlink"/>
                <w:noProof/>
              </w:rPr>
              <w:t>Quick Guide</w:t>
            </w:r>
            <w:r>
              <w:rPr>
                <w:noProof/>
                <w:webHidden/>
              </w:rPr>
              <w:tab/>
            </w:r>
            <w:r>
              <w:rPr>
                <w:noProof/>
                <w:webHidden/>
              </w:rPr>
              <w:fldChar w:fldCharType="begin"/>
            </w:r>
            <w:r>
              <w:rPr>
                <w:noProof/>
                <w:webHidden/>
              </w:rPr>
              <w:instrText xml:space="preserve"> PAGEREF _Toc193904665 \h </w:instrText>
            </w:r>
            <w:r>
              <w:rPr>
                <w:noProof/>
                <w:webHidden/>
              </w:rPr>
            </w:r>
            <w:r>
              <w:rPr>
                <w:noProof/>
                <w:webHidden/>
              </w:rPr>
              <w:fldChar w:fldCharType="separate"/>
            </w:r>
            <w:r w:rsidR="00E6702F">
              <w:rPr>
                <w:noProof/>
                <w:webHidden/>
              </w:rPr>
              <w:t>2</w:t>
            </w:r>
            <w:r>
              <w:rPr>
                <w:noProof/>
                <w:webHidden/>
              </w:rPr>
              <w:fldChar w:fldCharType="end"/>
            </w:r>
          </w:hyperlink>
        </w:p>
        <w:p w14:paraId="6A051468" w14:textId="3C7C2D54" w:rsidR="00F94A8F" w:rsidRDefault="00F94A8F">
          <w:pPr>
            <w:pStyle w:val="TOC2"/>
            <w:tabs>
              <w:tab w:val="left" w:pos="960"/>
              <w:tab w:val="right" w:leader="dot" w:pos="9060"/>
            </w:tabs>
            <w:rPr>
              <w:noProof/>
              <w:kern w:val="2"/>
              <w:sz w:val="24"/>
              <w:szCs w:val="24"/>
              <w14:ligatures w14:val="standardContextual"/>
            </w:rPr>
          </w:pPr>
          <w:hyperlink w:anchor="_Toc193904666" w:history="1">
            <w:r w:rsidRPr="00F46E01">
              <w:rPr>
                <w:rStyle w:val="Hyperlink"/>
                <w:noProof/>
              </w:rPr>
              <w:t>2.3</w:t>
            </w:r>
            <w:r>
              <w:rPr>
                <w:noProof/>
                <w:kern w:val="2"/>
                <w:sz w:val="24"/>
                <w:szCs w:val="24"/>
                <w14:ligatures w14:val="standardContextual"/>
              </w:rPr>
              <w:tab/>
            </w:r>
            <w:r w:rsidRPr="00F46E01">
              <w:rPr>
                <w:rStyle w:val="Hyperlink"/>
                <w:noProof/>
              </w:rPr>
              <w:t>Typical Workflows</w:t>
            </w:r>
            <w:r>
              <w:rPr>
                <w:noProof/>
                <w:webHidden/>
              </w:rPr>
              <w:tab/>
            </w:r>
            <w:r>
              <w:rPr>
                <w:noProof/>
                <w:webHidden/>
              </w:rPr>
              <w:fldChar w:fldCharType="begin"/>
            </w:r>
            <w:r>
              <w:rPr>
                <w:noProof/>
                <w:webHidden/>
              </w:rPr>
              <w:instrText xml:space="preserve"> PAGEREF _Toc193904666 \h </w:instrText>
            </w:r>
            <w:r>
              <w:rPr>
                <w:noProof/>
                <w:webHidden/>
              </w:rPr>
            </w:r>
            <w:r>
              <w:rPr>
                <w:noProof/>
                <w:webHidden/>
              </w:rPr>
              <w:fldChar w:fldCharType="separate"/>
            </w:r>
            <w:r w:rsidR="00E6702F">
              <w:rPr>
                <w:noProof/>
                <w:webHidden/>
              </w:rPr>
              <w:t>3</w:t>
            </w:r>
            <w:r>
              <w:rPr>
                <w:noProof/>
                <w:webHidden/>
              </w:rPr>
              <w:fldChar w:fldCharType="end"/>
            </w:r>
          </w:hyperlink>
        </w:p>
        <w:p w14:paraId="5FECC321" w14:textId="795146FA" w:rsidR="00F94A8F" w:rsidRDefault="00F94A8F">
          <w:pPr>
            <w:pStyle w:val="TOC3"/>
            <w:tabs>
              <w:tab w:val="left" w:pos="1200"/>
              <w:tab w:val="right" w:leader="dot" w:pos="9060"/>
            </w:tabs>
            <w:rPr>
              <w:noProof/>
              <w:kern w:val="2"/>
              <w:sz w:val="24"/>
              <w:szCs w:val="24"/>
              <w14:ligatures w14:val="standardContextual"/>
            </w:rPr>
          </w:pPr>
          <w:hyperlink w:anchor="_Toc193904667" w:history="1">
            <w:r w:rsidRPr="00F46E01">
              <w:rPr>
                <w:rStyle w:val="Hyperlink"/>
                <w:noProof/>
              </w:rPr>
              <w:t>2.3.1</w:t>
            </w:r>
            <w:r>
              <w:rPr>
                <w:noProof/>
                <w:kern w:val="2"/>
                <w:sz w:val="24"/>
                <w:szCs w:val="24"/>
                <w14:ligatures w14:val="standardContextual"/>
              </w:rPr>
              <w:tab/>
            </w:r>
            <w:r w:rsidRPr="00F46E01">
              <w:rPr>
                <w:rStyle w:val="Hyperlink"/>
                <w:noProof/>
              </w:rPr>
              <w:t>Tabular Properties</w:t>
            </w:r>
            <w:r>
              <w:rPr>
                <w:noProof/>
                <w:webHidden/>
              </w:rPr>
              <w:tab/>
            </w:r>
            <w:r>
              <w:rPr>
                <w:noProof/>
                <w:webHidden/>
              </w:rPr>
              <w:fldChar w:fldCharType="begin"/>
            </w:r>
            <w:r>
              <w:rPr>
                <w:noProof/>
                <w:webHidden/>
              </w:rPr>
              <w:instrText xml:space="preserve"> PAGEREF _Toc193904667 \h </w:instrText>
            </w:r>
            <w:r>
              <w:rPr>
                <w:noProof/>
                <w:webHidden/>
              </w:rPr>
            </w:r>
            <w:r>
              <w:rPr>
                <w:noProof/>
                <w:webHidden/>
              </w:rPr>
              <w:fldChar w:fldCharType="separate"/>
            </w:r>
            <w:r w:rsidR="00E6702F">
              <w:rPr>
                <w:noProof/>
                <w:webHidden/>
              </w:rPr>
              <w:t>3</w:t>
            </w:r>
            <w:r>
              <w:rPr>
                <w:noProof/>
                <w:webHidden/>
              </w:rPr>
              <w:fldChar w:fldCharType="end"/>
            </w:r>
          </w:hyperlink>
        </w:p>
        <w:p w14:paraId="1906B1AA" w14:textId="7229C6DB" w:rsidR="00F94A8F" w:rsidRDefault="00F94A8F">
          <w:pPr>
            <w:pStyle w:val="TOC3"/>
            <w:tabs>
              <w:tab w:val="left" w:pos="1200"/>
              <w:tab w:val="right" w:leader="dot" w:pos="9060"/>
            </w:tabs>
            <w:rPr>
              <w:noProof/>
              <w:kern w:val="2"/>
              <w:sz w:val="24"/>
              <w:szCs w:val="24"/>
              <w14:ligatures w14:val="standardContextual"/>
            </w:rPr>
          </w:pPr>
          <w:hyperlink w:anchor="_Toc193904668" w:history="1">
            <w:r w:rsidRPr="00F46E01">
              <w:rPr>
                <w:rStyle w:val="Hyperlink"/>
                <w:noProof/>
              </w:rPr>
              <w:t>2.3.2</w:t>
            </w:r>
            <w:r>
              <w:rPr>
                <w:noProof/>
                <w:kern w:val="2"/>
                <w:sz w:val="24"/>
                <w:szCs w:val="24"/>
                <w14:ligatures w14:val="standardContextual"/>
              </w:rPr>
              <w:tab/>
            </w:r>
            <w:r w:rsidRPr="00F46E01">
              <w:rPr>
                <w:rStyle w:val="Hyperlink"/>
                <w:noProof/>
              </w:rPr>
              <w:t>Surface Area Hypsometry</w:t>
            </w:r>
            <w:r>
              <w:rPr>
                <w:noProof/>
                <w:webHidden/>
              </w:rPr>
              <w:tab/>
            </w:r>
            <w:r>
              <w:rPr>
                <w:noProof/>
                <w:webHidden/>
              </w:rPr>
              <w:fldChar w:fldCharType="begin"/>
            </w:r>
            <w:r>
              <w:rPr>
                <w:noProof/>
                <w:webHidden/>
              </w:rPr>
              <w:instrText xml:space="preserve"> PAGEREF _Toc193904668 \h </w:instrText>
            </w:r>
            <w:r>
              <w:rPr>
                <w:noProof/>
                <w:webHidden/>
              </w:rPr>
            </w:r>
            <w:r>
              <w:rPr>
                <w:noProof/>
                <w:webHidden/>
              </w:rPr>
              <w:fldChar w:fldCharType="separate"/>
            </w:r>
            <w:r w:rsidR="00E6702F">
              <w:rPr>
                <w:noProof/>
                <w:webHidden/>
              </w:rPr>
              <w:t>3</w:t>
            </w:r>
            <w:r>
              <w:rPr>
                <w:noProof/>
                <w:webHidden/>
              </w:rPr>
              <w:fldChar w:fldCharType="end"/>
            </w:r>
          </w:hyperlink>
        </w:p>
        <w:p w14:paraId="30DA9715" w14:textId="77997E01" w:rsidR="00F94A8F" w:rsidRDefault="00F94A8F">
          <w:pPr>
            <w:pStyle w:val="TOC3"/>
            <w:tabs>
              <w:tab w:val="left" w:pos="1200"/>
              <w:tab w:val="right" w:leader="dot" w:pos="9060"/>
            </w:tabs>
            <w:rPr>
              <w:noProof/>
              <w:kern w:val="2"/>
              <w:sz w:val="24"/>
              <w:szCs w:val="24"/>
              <w14:ligatures w14:val="standardContextual"/>
            </w:rPr>
          </w:pPr>
          <w:hyperlink w:anchor="_Toc193904669" w:history="1">
            <w:r w:rsidRPr="00F46E01">
              <w:rPr>
                <w:rStyle w:val="Hyperlink"/>
                <w:noProof/>
              </w:rPr>
              <w:t>2.3.3</w:t>
            </w:r>
            <w:r>
              <w:rPr>
                <w:noProof/>
                <w:kern w:val="2"/>
                <w:sz w:val="24"/>
                <w:szCs w:val="24"/>
                <w14:ligatures w14:val="standardContextual"/>
              </w:rPr>
              <w:tab/>
            </w:r>
            <w:r w:rsidRPr="00F46E01">
              <w:rPr>
                <w:rStyle w:val="Hyperlink"/>
                <w:noProof/>
              </w:rPr>
              <w:t>Width Hypsometry</w:t>
            </w:r>
            <w:r>
              <w:rPr>
                <w:noProof/>
                <w:webHidden/>
              </w:rPr>
              <w:tab/>
            </w:r>
            <w:r>
              <w:rPr>
                <w:noProof/>
                <w:webHidden/>
              </w:rPr>
              <w:fldChar w:fldCharType="begin"/>
            </w:r>
            <w:r>
              <w:rPr>
                <w:noProof/>
                <w:webHidden/>
              </w:rPr>
              <w:instrText xml:space="preserve"> PAGEREF _Toc193904669 \h </w:instrText>
            </w:r>
            <w:r>
              <w:rPr>
                <w:noProof/>
                <w:webHidden/>
              </w:rPr>
            </w:r>
            <w:r>
              <w:rPr>
                <w:noProof/>
                <w:webHidden/>
              </w:rPr>
              <w:fldChar w:fldCharType="separate"/>
            </w:r>
            <w:r w:rsidR="00E6702F">
              <w:rPr>
                <w:noProof/>
                <w:webHidden/>
              </w:rPr>
              <w:t>3</w:t>
            </w:r>
            <w:r>
              <w:rPr>
                <w:noProof/>
                <w:webHidden/>
              </w:rPr>
              <w:fldChar w:fldCharType="end"/>
            </w:r>
          </w:hyperlink>
        </w:p>
        <w:p w14:paraId="4CE2CFAE" w14:textId="1FA6D686" w:rsidR="00F94A8F" w:rsidRDefault="00F94A8F">
          <w:pPr>
            <w:pStyle w:val="TOC3"/>
            <w:tabs>
              <w:tab w:val="left" w:pos="1200"/>
              <w:tab w:val="right" w:leader="dot" w:pos="9060"/>
            </w:tabs>
            <w:rPr>
              <w:noProof/>
              <w:kern w:val="2"/>
              <w:sz w:val="24"/>
              <w:szCs w:val="24"/>
              <w14:ligatures w14:val="standardContextual"/>
            </w:rPr>
          </w:pPr>
          <w:hyperlink w:anchor="_Toc193904670" w:history="1">
            <w:r w:rsidRPr="00F46E01">
              <w:rPr>
                <w:rStyle w:val="Hyperlink"/>
                <w:noProof/>
              </w:rPr>
              <w:t>2.3.4</w:t>
            </w:r>
            <w:r>
              <w:rPr>
                <w:noProof/>
                <w:kern w:val="2"/>
                <w:sz w:val="24"/>
                <w:szCs w:val="24"/>
                <w14:ligatures w14:val="standardContextual"/>
              </w:rPr>
              <w:tab/>
            </w:r>
            <w:r w:rsidRPr="00F46E01">
              <w:rPr>
                <w:rStyle w:val="Hyperlink"/>
                <w:noProof/>
              </w:rPr>
              <w:t>Gross Properties</w:t>
            </w:r>
            <w:r>
              <w:rPr>
                <w:noProof/>
                <w:webHidden/>
              </w:rPr>
              <w:tab/>
            </w:r>
            <w:r>
              <w:rPr>
                <w:noProof/>
                <w:webHidden/>
              </w:rPr>
              <w:fldChar w:fldCharType="begin"/>
            </w:r>
            <w:r>
              <w:rPr>
                <w:noProof/>
                <w:webHidden/>
              </w:rPr>
              <w:instrText xml:space="preserve"> PAGEREF _Toc193904670 \h </w:instrText>
            </w:r>
            <w:r>
              <w:rPr>
                <w:noProof/>
                <w:webHidden/>
              </w:rPr>
            </w:r>
            <w:r>
              <w:rPr>
                <w:noProof/>
                <w:webHidden/>
              </w:rPr>
              <w:fldChar w:fldCharType="separate"/>
            </w:r>
            <w:r w:rsidR="00E6702F">
              <w:rPr>
                <w:noProof/>
                <w:webHidden/>
              </w:rPr>
              <w:t>4</w:t>
            </w:r>
            <w:r>
              <w:rPr>
                <w:noProof/>
                <w:webHidden/>
              </w:rPr>
              <w:fldChar w:fldCharType="end"/>
            </w:r>
          </w:hyperlink>
        </w:p>
        <w:p w14:paraId="344611E4" w14:textId="06118267" w:rsidR="00F94A8F" w:rsidRDefault="00F94A8F">
          <w:pPr>
            <w:pStyle w:val="TOC3"/>
            <w:tabs>
              <w:tab w:val="left" w:pos="1200"/>
              <w:tab w:val="right" w:leader="dot" w:pos="9060"/>
            </w:tabs>
            <w:rPr>
              <w:noProof/>
              <w:kern w:val="2"/>
              <w:sz w:val="24"/>
              <w:szCs w:val="24"/>
              <w14:ligatures w14:val="standardContextual"/>
            </w:rPr>
          </w:pPr>
          <w:hyperlink w:anchor="_Toc193904671" w:history="1">
            <w:r w:rsidRPr="00F46E01">
              <w:rPr>
                <w:rStyle w:val="Hyperlink"/>
                <w:noProof/>
              </w:rPr>
              <w:t>2.3.5</w:t>
            </w:r>
            <w:r>
              <w:rPr>
                <w:noProof/>
                <w:kern w:val="2"/>
                <w:sz w:val="24"/>
                <w:szCs w:val="24"/>
                <w14:ligatures w14:val="standardContextual"/>
              </w:rPr>
              <w:tab/>
            </w:r>
            <w:r w:rsidRPr="00F46E01">
              <w:rPr>
                <w:rStyle w:val="Hyperlink"/>
                <w:noProof/>
              </w:rPr>
              <w:t>Illustrated Workflow</w:t>
            </w:r>
            <w:r>
              <w:rPr>
                <w:noProof/>
                <w:webHidden/>
              </w:rPr>
              <w:tab/>
            </w:r>
            <w:r>
              <w:rPr>
                <w:noProof/>
                <w:webHidden/>
              </w:rPr>
              <w:fldChar w:fldCharType="begin"/>
            </w:r>
            <w:r>
              <w:rPr>
                <w:noProof/>
                <w:webHidden/>
              </w:rPr>
              <w:instrText xml:space="preserve"> PAGEREF _Toc193904671 \h </w:instrText>
            </w:r>
            <w:r>
              <w:rPr>
                <w:noProof/>
                <w:webHidden/>
              </w:rPr>
            </w:r>
            <w:r>
              <w:rPr>
                <w:noProof/>
                <w:webHidden/>
              </w:rPr>
              <w:fldChar w:fldCharType="separate"/>
            </w:r>
            <w:r w:rsidR="00E6702F">
              <w:rPr>
                <w:noProof/>
                <w:webHidden/>
              </w:rPr>
              <w:t>4</w:t>
            </w:r>
            <w:r>
              <w:rPr>
                <w:noProof/>
                <w:webHidden/>
              </w:rPr>
              <w:fldChar w:fldCharType="end"/>
            </w:r>
          </w:hyperlink>
        </w:p>
        <w:p w14:paraId="7F291CD5" w14:textId="4F8E75FA" w:rsidR="00F94A8F" w:rsidRDefault="00F94A8F">
          <w:pPr>
            <w:pStyle w:val="TOC1"/>
            <w:rPr>
              <w:noProof/>
              <w:kern w:val="2"/>
              <w:sz w:val="24"/>
              <w:szCs w:val="24"/>
              <w14:ligatures w14:val="standardContextual"/>
            </w:rPr>
          </w:pPr>
          <w:hyperlink w:anchor="_Toc193904672" w:history="1">
            <w:r w:rsidRPr="00F46E01">
              <w:rPr>
                <w:rStyle w:val="Hyperlink"/>
                <w:noProof/>
              </w:rPr>
              <w:t>3</w:t>
            </w:r>
            <w:r>
              <w:rPr>
                <w:noProof/>
                <w:kern w:val="2"/>
                <w:sz w:val="24"/>
                <w:szCs w:val="24"/>
                <w14:ligatures w14:val="standardContextual"/>
              </w:rPr>
              <w:tab/>
            </w:r>
            <w:r w:rsidRPr="00F46E01">
              <w:rPr>
                <w:rStyle w:val="Hyperlink"/>
                <w:noProof/>
              </w:rPr>
              <w:t>Application Menus</w:t>
            </w:r>
            <w:r>
              <w:rPr>
                <w:noProof/>
                <w:webHidden/>
              </w:rPr>
              <w:tab/>
            </w:r>
            <w:r>
              <w:rPr>
                <w:noProof/>
                <w:webHidden/>
              </w:rPr>
              <w:fldChar w:fldCharType="begin"/>
            </w:r>
            <w:r>
              <w:rPr>
                <w:noProof/>
                <w:webHidden/>
              </w:rPr>
              <w:instrText xml:space="preserve"> PAGEREF _Toc193904672 \h </w:instrText>
            </w:r>
            <w:r>
              <w:rPr>
                <w:noProof/>
                <w:webHidden/>
              </w:rPr>
            </w:r>
            <w:r>
              <w:rPr>
                <w:noProof/>
                <w:webHidden/>
              </w:rPr>
              <w:fldChar w:fldCharType="separate"/>
            </w:r>
            <w:r w:rsidR="00E6702F">
              <w:rPr>
                <w:noProof/>
                <w:webHidden/>
              </w:rPr>
              <w:t>11</w:t>
            </w:r>
            <w:r>
              <w:rPr>
                <w:noProof/>
                <w:webHidden/>
              </w:rPr>
              <w:fldChar w:fldCharType="end"/>
            </w:r>
          </w:hyperlink>
        </w:p>
        <w:p w14:paraId="674422BE" w14:textId="61EFB8EB" w:rsidR="00F94A8F" w:rsidRDefault="00F94A8F">
          <w:pPr>
            <w:pStyle w:val="TOC2"/>
            <w:tabs>
              <w:tab w:val="left" w:pos="960"/>
              <w:tab w:val="right" w:leader="dot" w:pos="9060"/>
            </w:tabs>
            <w:rPr>
              <w:noProof/>
              <w:kern w:val="2"/>
              <w:sz w:val="24"/>
              <w:szCs w:val="24"/>
              <w14:ligatures w14:val="standardContextual"/>
            </w:rPr>
          </w:pPr>
          <w:hyperlink w:anchor="_Toc193904673" w:history="1">
            <w:r w:rsidRPr="00F46E01">
              <w:rPr>
                <w:rStyle w:val="Hyperlink"/>
                <w:noProof/>
              </w:rPr>
              <w:t>3.1</w:t>
            </w:r>
            <w:r>
              <w:rPr>
                <w:noProof/>
                <w:kern w:val="2"/>
                <w:sz w:val="24"/>
                <w:szCs w:val="24"/>
                <w14:ligatures w14:val="standardContextual"/>
              </w:rPr>
              <w:tab/>
            </w:r>
            <w:r w:rsidRPr="00F46E01">
              <w:rPr>
                <w:rStyle w:val="Hyperlink"/>
                <w:noProof/>
              </w:rPr>
              <w:t>File</w:t>
            </w:r>
            <w:r>
              <w:rPr>
                <w:noProof/>
                <w:webHidden/>
              </w:rPr>
              <w:tab/>
            </w:r>
            <w:r>
              <w:rPr>
                <w:noProof/>
                <w:webHidden/>
              </w:rPr>
              <w:fldChar w:fldCharType="begin"/>
            </w:r>
            <w:r>
              <w:rPr>
                <w:noProof/>
                <w:webHidden/>
              </w:rPr>
              <w:instrText xml:space="preserve"> PAGEREF _Toc193904673 \h </w:instrText>
            </w:r>
            <w:r>
              <w:rPr>
                <w:noProof/>
                <w:webHidden/>
              </w:rPr>
            </w:r>
            <w:r>
              <w:rPr>
                <w:noProof/>
                <w:webHidden/>
              </w:rPr>
              <w:fldChar w:fldCharType="separate"/>
            </w:r>
            <w:r w:rsidR="00E6702F">
              <w:rPr>
                <w:noProof/>
                <w:webHidden/>
              </w:rPr>
              <w:t>11</w:t>
            </w:r>
            <w:r>
              <w:rPr>
                <w:noProof/>
                <w:webHidden/>
              </w:rPr>
              <w:fldChar w:fldCharType="end"/>
            </w:r>
          </w:hyperlink>
        </w:p>
        <w:p w14:paraId="3BF5CD88" w14:textId="4A0BC127" w:rsidR="00F94A8F" w:rsidRDefault="00F94A8F">
          <w:pPr>
            <w:pStyle w:val="TOC2"/>
            <w:tabs>
              <w:tab w:val="left" w:pos="960"/>
              <w:tab w:val="right" w:leader="dot" w:pos="9060"/>
            </w:tabs>
            <w:rPr>
              <w:noProof/>
              <w:kern w:val="2"/>
              <w:sz w:val="24"/>
              <w:szCs w:val="24"/>
              <w14:ligatures w14:val="standardContextual"/>
            </w:rPr>
          </w:pPr>
          <w:hyperlink w:anchor="_Toc193904674" w:history="1">
            <w:r w:rsidRPr="00F46E01">
              <w:rPr>
                <w:rStyle w:val="Hyperlink"/>
                <w:noProof/>
              </w:rPr>
              <w:t>3.2</w:t>
            </w:r>
            <w:r>
              <w:rPr>
                <w:noProof/>
                <w:kern w:val="2"/>
                <w:sz w:val="24"/>
                <w:szCs w:val="24"/>
                <w14:ligatures w14:val="standardContextual"/>
              </w:rPr>
              <w:tab/>
            </w:r>
            <w:r w:rsidRPr="00F46E01">
              <w:rPr>
                <w:rStyle w:val="Hyperlink"/>
                <w:noProof/>
              </w:rPr>
              <w:t>Clear</w:t>
            </w:r>
            <w:r>
              <w:rPr>
                <w:noProof/>
                <w:webHidden/>
              </w:rPr>
              <w:tab/>
            </w:r>
            <w:r>
              <w:rPr>
                <w:noProof/>
                <w:webHidden/>
              </w:rPr>
              <w:fldChar w:fldCharType="begin"/>
            </w:r>
            <w:r>
              <w:rPr>
                <w:noProof/>
                <w:webHidden/>
              </w:rPr>
              <w:instrText xml:space="preserve"> PAGEREF _Toc193904674 \h </w:instrText>
            </w:r>
            <w:r>
              <w:rPr>
                <w:noProof/>
                <w:webHidden/>
              </w:rPr>
            </w:r>
            <w:r>
              <w:rPr>
                <w:noProof/>
                <w:webHidden/>
              </w:rPr>
              <w:fldChar w:fldCharType="separate"/>
            </w:r>
            <w:r w:rsidR="00E6702F">
              <w:rPr>
                <w:noProof/>
                <w:webHidden/>
              </w:rPr>
              <w:t>11</w:t>
            </w:r>
            <w:r>
              <w:rPr>
                <w:noProof/>
                <w:webHidden/>
              </w:rPr>
              <w:fldChar w:fldCharType="end"/>
            </w:r>
          </w:hyperlink>
        </w:p>
        <w:p w14:paraId="5FDAB392" w14:textId="09D8506D" w:rsidR="00F94A8F" w:rsidRDefault="00F94A8F">
          <w:pPr>
            <w:pStyle w:val="TOC2"/>
            <w:tabs>
              <w:tab w:val="left" w:pos="960"/>
              <w:tab w:val="right" w:leader="dot" w:pos="9060"/>
            </w:tabs>
            <w:rPr>
              <w:noProof/>
              <w:kern w:val="2"/>
              <w:sz w:val="24"/>
              <w:szCs w:val="24"/>
              <w14:ligatures w14:val="standardContextual"/>
            </w:rPr>
          </w:pPr>
          <w:hyperlink w:anchor="_Toc193904675" w:history="1">
            <w:r w:rsidRPr="00F46E01">
              <w:rPr>
                <w:rStyle w:val="Hyperlink"/>
                <w:noProof/>
              </w:rPr>
              <w:t>3.3</w:t>
            </w:r>
            <w:r>
              <w:rPr>
                <w:noProof/>
                <w:kern w:val="2"/>
                <w:sz w:val="24"/>
                <w:szCs w:val="24"/>
                <w14:ligatures w14:val="standardContextual"/>
              </w:rPr>
              <w:tab/>
            </w:r>
            <w:r w:rsidRPr="00F46E01">
              <w:rPr>
                <w:rStyle w:val="Hyperlink"/>
                <w:noProof/>
              </w:rPr>
              <w:t>Project</w:t>
            </w:r>
            <w:r>
              <w:rPr>
                <w:noProof/>
                <w:webHidden/>
              </w:rPr>
              <w:tab/>
            </w:r>
            <w:r>
              <w:rPr>
                <w:noProof/>
                <w:webHidden/>
              </w:rPr>
              <w:fldChar w:fldCharType="begin"/>
            </w:r>
            <w:r>
              <w:rPr>
                <w:noProof/>
                <w:webHidden/>
              </w:rPr>
              <w:instrText xml:space="preserve"> PAGEREF _Toc193904675 \h </w:instrText>
            </w:r>
            <w:r>
              <w:rPr>
                <w:noProof/>
                <w:webHidden/>
              </w:rPr>
            </w:r>
            <w:r>
              <w:rPr>
                <w:noProof/>
                <w:webHidden/>
              </w:rPr>
              <w:fldChar w:fldCharType="separate"/>
            </w:r>
            <w:r w:rsidR="00E6702F">
              <w:rPr>
                <w:noProof/>
                <w:webHidden/>
              </w:rPr>
              <w:t>11</w:t>
            </w:r>
            <w:r>
              <w:rPr>
                <w:noProof/>
                <w:webHidden/>
              </w:rPr>
              <w:fldChar w:fldCharType="end"/>
            </w:r>
          </w:hyperlink>
        </w:p>
        <w:p w14:paraId="6427C7B8" w14:textId="5F85BA58" w:rsidR="00F94A8F" w:rsidRDefault="00F94A8F">
          <w:pPr>
            <w:pStyle w:val="TOC2"/>
            <w:tabs>
              <w:tab w:val="left" w:pos="960"/>
              <w:tab w:val="right" w:leader="dot" w:pos="9060"/>
            </w:tabs>
            <w:rPr>
              <w:noProof/>
              <w:kern w:val="2"/>
              <w:sz w:val="24"/>
              <w:szCs w:val="24"/>
              <w14:ligatures w14:val="standardContextual"/>
            </w:rPr>
          </w:pPr>
          <w:hyperlink w:anchor="_Toc193904676" w:history="1">
            <w:r w:rsidRPr="00F46E01">
              <w:rPr>
                <w:rStyle w:val="Hyperlink"/>
                <w:noProof/>
              </w:rPr>
              <w:t>3.4</w:t>
            </w:r>
            <w:r>
              <w:rPr>
                <w:noProof/>
                <w:kern w:val="2"/>
                <w:sz w:val="24"/>
                <w:szCs w:val="24"/>
                <w14:ligatures w14:val="standardContextual"/>
              </w:rPr>
              <w:tab/>
            </w:r>
            <w:r w:rsidRPr="00F46E01">
              <w:rPr>
                <w:rStyle w:val="Hyperlink"/>
                <w:noProof/>
              </w:rPr>
              <w:t>Setup</w:t>
            </w:r>
            <w:r>
              <w:rPr>
                <w:noProof/>
                <w:webHidden/>
              </w:rPr>
              <w:tab/>
            </w:r>
            <w:r>
              <w:rPr>
                <w:noProof/>
                <w:webHidden/>
              </w:rPr>
              <w:fldChar w:fldCharType="begin"/>
            </w:r>
            <w:r>
              <w:rPr>
                <w:noProof/>
                <w:webHidden/>
              </w:rPr>
              <w:instrText xml:space="preserve"> PAGEREF _Toc193904676 \h </w:instrText>
            </w:r>
            <w:r>
              <w:rPr>
                <w:noProof/>
                <w:webHidden/>
              </w:rPr>
            </w:r>
            <w:r>
              <w:rPr>
                <w:noProof/>
                <w:webHidden/>
              </w:rPr>
              <w:fldChar w:fldCharType="separate"/>
            </w:r>
            <w:r w:rsidR="00E6702F">
              <w:rPr>
                <w:noProof/>
                <w:webHidden/>
              </w:rPr>
              <w:t>12</w:t>
            </w:r>
            <w:r>
              <w:rPr>
                <w:noProof/>
                <w:webHidden/>
              </w:rPr>
              <w:fldChar w:fldCharType="end"/>
            </w:r>
          </w:hyperlink>
        </w:p>
        <w:p w14:paraId="6525DC52" w14:textId="5292B6FF" w:rsidR="00F94A8F" w:rsidRDefault="00F94A8F">
          <w:pPr>
            <w:pStyle w:val="TOC3"/>
            <w:tabs>
              <w:tab w:val="left" w:pos="1200"/>
              <w:tab w:val="right" w:leader="dot" w:pos="9060"/>
            </w:tabs>
            <w:rPr>
              <w:noProof/>
              <w:kern w:val="2"/>
              <w:sz w:val="24"/>
              <w:szCs w:val="24"/>
              <w14:ligatures w14:val="standardContextual"/>
            </w:rPr>
          </w:pPr>
          <w:hyperlink w:anchor="_Toc193904677" w:history="1">
            <w:r w:rsidRPr="00F46E01">
              <w:rPr>
                <w:rStyle w:val="Hyperlink"/>
                <w:noProof/>
              </w:rPr>
              <w:t>3.4.1</w:t>
            </w:r>
            <w:r>
              <w:rPr>
                <w:noProof/>
                <w:kern w:val="2"/>
                <w:sz w:val="24"/>
                <w:szCs w:val="24"/>
                <w14:ligatures w14:val="standardContextual"/>
              </w:rPr>
              <w:tab/>
            </w:r>
            <w:r w:rsidRPr="00F46E01">
              <w:rPr>
                <w:rStyle w:val="Hyperlink"/>
                <w:noProof/>
              </w:rPr>
              <w:t>Table Data</w:t>
            </w:r>
            <w:r>
              <w:rPr>
                <w:noProof/>
                <w:webHidden/>
              </w:rPr>
              <w:tab/>
            </w:r>
            <w:r>
              <w:rPr>
                <w:noProof/>
                <w:webHidden/>
              </w:rPr>
              <w:fldChar w:fldCharType="begin"/>
            </w:r>
            <w:r>
              <w:rPr>
                <w:noProof/>
                <w:webHidden/>
              </w:rPr>
              <w:instrText xml:space="preserve"> PAGEREF _Toc193904677 \h </w:instrText>
            </w:r>
            <w:r>
              <w:rPr>
                <w:noProof/>
                <w:webHidden/>
              </w:rPr>
            </w:r>
            <w:r>
              <w:rPr>
                <w:noProof/>
                <w:webHidden/>
              </w:rPr>
              <w:fldChar w:fldCharType="separate"/>
            </w:r>
            <w:r w:rsidR="00E6702F">
              <w:rPr>
                <w:noProof/>
                <w:webHidden/>
              </w:rPr>
              <w:t>12</w:t>
            </w:r>
            <w:r>
              <w:rPr>
                <w:noProof/>
                <w:webHidden/>
              </w:rPr>
              <w:fldChar w:fldCharType="end"/>
            </w:r>
          </w:hyperlink>
        </w:p>
        <w:p w14:paraId="78822701" w14:textId="044105F7" w:rsidR="00F94A8F" w:rsidRDefault="00F94A8F">
          <w:pPr>
            <w:pStyle w:val="TOC3"/>
            <w:tabs>
              <w:tab w:val="left" w:pos="1200"/>
              <w:tab w:val="right" w:leader="dot" w:pos="9060"/>
            </w:tabs>
            <w:rPr>
              <w:noProof/>
              <w:kern w:val="2"/>
              <w:sz w:val="24"/>
              <w:szCs w:val="24"/>
              <w14:ligatures w14:val="standardContextual"/>
            </w:rPr>
          </w:pPr>
          <w:hyperlink w:anchor="_Toc193904678" w:history="1">
            <w:r w:rsidRPr="00F46E01">
              <w:rPr>
                <w:rStyle w:val="Hyperlink"/>
                <w:noProof/>
              </w:rPr>
              <w:t>3.4.2</w:t>
            </w:r>
            <w:r>
              <w:rPr>
                <w:noProof/>
                <w:kern w:val="2"/>
                <w:sz w:val="24"/>
                <w:szCs w:val="24"/>
                <w14:ligatures w14:val="standardContextual"/>
              </w:rPr>
              <w:tab/>
            </w:r>
            <w:r w:rsidRPr="00F46E01">
              <w:rPr>
                <w:rStyle w:val="Hyperlink"/>
                <w:noProof/>
              </w:rPr>
              <w:t>Spatial Data</w:t>
            </w:r>
            <w:r>
              <w:rPr>
                <w:noProof/>
                <w:webHidden/>
              </w:rPr>
              <w:tab/>
            </w:r>
            <w:r>
              <w:rPr>
                <w:noProof/>
                <w:webHidden/>
              </w:rPr>
              <w:fldChar w:fldCharType="begin"/>
            </w:r>
            <w:r>
              <w:rPr>
                <w:noProof/>
                <w:webHidden/>
              </w:rPr>
              <w:instrText xml:space="preserve"> PAGEREF _Toc193904678 \h </w:instrText>
            </w:r>
            <w:r>
              <w:rPr>
                <w:noProof/>
                <w:webHidden/>
              </w:rPr>
            </w:r>
            <w:r>
              <w:rPr>
                <w:noProof/>
                <w:webHidden/>
              </w:rPr>
              <w:fldChar w:fldCharType="separate"/>
            </w:r>
            <w:r w:rsidR="00E6702F">
              <w:rPr>
                <w:noProof/>
                <w:webHidden/>
              </w:rPr>
              <w:t>14</w:t>
            </w:r>
            <w:r>
              <w:rPr>
                <w:noProof/>
                <w:webHidden/>
              </w:rPr>
              <w:fldChar w:fldCharType="end"/>
            </w:r>
          </w:hyperlink>
        </w:p>
        <w:p w14:paraId="341F3CD0" w14:textId="707C45E1" w:rsidR="00F94A8F" w:rsidRDefault="00F94A8F">
          <w:pPr>
            <w:pStyle w:val="TOC3"/>
            <w:tabs>
              <w:tab w:val="left" w:pos="1200"/>
              <w:tab w:val="right" w:leader="dot" w:pos="9060"/>
            </w:tabs>
            <w:rPr>
              <w:noProof/>
              <w:kern w:val="2"/>
              <w:sz w:val="24"/>
              <w:szCs w:val="24"/>
              <w14:ligatures w14:val="standardContextual"/>
            </w:rPr>
          </w:pPr>
          <w:hyperlink w:anchor="_Toc193904679" w:history="1">
            <w:r w:rsidRPr="00F46E01">
              <w:rPr>
                <w:rStyle w:val="Hyperlink"/>
                <w:noProof/>
              </w:rPr>
              <w:t>3.4.3</w:t>
            </w:r>
            <w:r>
              <w:rPr>
                <w:noProof/>
                <w:kern w:val="2"/>
                <w:sz w:val="24"/>
                <w:szCs w:val="24"/>
                <w14:ligatures w14:val="standardContextual"/>
              </w:rPr>
              <w:tab/>
            </w:r>
            <w:r w:rsidRPr="00F46E01">
              <w:rPr>
                <w:rStyle w:val="Hyperlink"/>
                <w:noProof/>
              </w:rPr>
              <w:t>Estuary Property Tables</w:t>
            </w:r>
            <w:r>
              <w:rPr>
                <w:noProof/>
                <w:webHidden/>
              </w:rPr>
              <w:tab/>
            </w:r>
            <w:r>
              <w:rPr>
                <w:noProof/>
                <w:webHidden/>
              </w:rPr>
              <w:fldChar w:fldCharType="begin"/>
            </w:r>
            <w:r>
              <w:rPr>
                <w:noProof/>
                <w:webHidden/>
              </w:rPr>
              <w:instrText xml:space="preserve"> PAGEREF _Toc193904679 \h </w:instrText>
            </w:r>
            <w:r>
              <w:rPr>
                <w:noProof/>
                <w:webHidden/>
              </w:rPr>
            </w:r>
            <w:r>
              <w:rPr>
                <w:noProof/>
                <w:webHidden/>
              </w:rPr>
              <w:fldChar w:fldCharType="separate"/>
            </w:r>
            <w:r w:rsidR="00E6702F">
              <w:rPr>
                <w:noProof/>
                <w:webHidden/>
              </w:rPr>
              <w:t>15</w:t>
            </w:r>
            <w:r>
              <w:rPr>
                <w:noProof/>
                <w:webHidden/>
              </w:rPr>
              <w:fldChar w:fldCharType="end"/>
            </w:r>
          </w:hyperlink>
        </w:p>
        <w:p w14:paraId="2D6CBD52" w14:textId="74AE848A" w:rsidR="00F94A8F" w:rsidRDefault="00F94A8F">
          <w:pPr>
            <w:pStyle w:val="TOC3"/>
            <w:tabs>
              <w:tab w:val="left" w:pos="1200"/>
              <w:tab w:val="right" w:leader="dot" w:pos="9060"/>
            </w:tabs>
            <w:rPr>
              <w:noProof/>
              <w:kern w:val="2"/>
              <w:sz w:val="24"/>
              <w:szCs w:val="24"/>
              <w14:ligatures w14:val="standardContextual"/>
            </w:rPr>
          </w:pPr>
          <w:hyperlink w:anchor="_Toc193904680" w:history="1">
            <w:r w:rsidRPr="00F46E01">
              <w:rPr>
                <w:rStyle w:val="Hyperlink"/>
                <w:noProof/>
              </w:rPr>
              <w:t>3.4.4</w:t>
            </w:r>
            <w:r>
              <w:rPr>
                <w:noProof/>
                <w:kern w:val="2"/>
                <w:sz w:val="24"/>
                <w:szCs w:val="24"/>
                <w14:ligatures w14:val="standardContextual"/>
              </w:rPr>
              <w:tab/>
            </w:r>
            <w:r w:rsidRPr="00F46E01">
              <w:rPr>
                <w:rStyle w:val="Hyperlink"/>
                <w:noProof/>
              </w:rPr>
              <w:t>Grid Tools</w:t>
            </w:r>
            <w:r>
              <w:rPr>
                <w:noProof/>
                <w:webHidden/>
              </w:rPr>
              <w:tab/>
            </w:r>
            <w:r>
              <w:rPr>
                <w:noProof/>
                <w:webHidden/>
              </w:rPr>
              <w:fldChar w:fldCharType="begin"/>
            </w:r>
            <w:r>
              <w:rPr>
                <w:noProof/>
                <w:webHidden/>
              </w:rPr>
              <w:instrText xml:space="preserve"> PAGEREF _Toc193904680 \h </w:instrText>
            </w:r>
            <w:r>
              <w:rPr>
                <w:noProof/>
                <w:webHidden/>
              </w:rPr>
            </w:r>
            <w:r>
              <w:rPr>
                <w:noProof/>
                <w:webHidden/>
              </w:rPr>
              <w:fldChar w:fldCharType="separate"/>
            </w:r>
            <w:r w:rsidR="00E6702F">
              <w:rPr>
                <w:noProof/>
                <w:webHidden/>
              </w:rPr>
              <w:t>16</w:t>
            </w:r>
            <w:r>
              <w:rPr>
                <w:noProof/>
                <w:webHidden/>
              </w:rPr>
              <w:fldChar w:fldCharType="end"/>
            </w:r>
          </w:hyperlink>
        </w:p>
        <w:p w14:paraId="3FA7D0C0" w14:textId="66F12B92" w:rsidR="00F94A8F" w:rsidRDefault="00F94A8F">
          <w:pPr>
            <w:pStyle w:val="TOC3"/>
            <w:tabs>
              <w:tab w:val="left" w:pos="1200"/>
              <w:tab w:val="right" w:leader="dot" w:pos="9060"/>
            </w:tabs>
            <w:rPr>
              <w:noProof/>
              <w:kern w:val="2"/>
              <w:sz w:val="24"/>
              <w:szCs w:val="24"/>
              <w14:ligatures w14:val="standardContextual"/>
            </w:rPr>
          </w:pPr>
          <w:hyperlink w:anchor="_Toc193904681" w:history="1">
            <w:r w:rsidRPr="00F46E01">
              <w:rPr>
                <w:rStyle w:val="Hyperlink"/>
                <w:noProof/>
              </w:rPr>
              <w:t>3.4.5</w:t>
            </w:r>
            <w:r>
              <w:rPr>
                <w:noProof/>
                <w:kern w:val="2"/>
                <w:sz w:val="24"/>
                <w:szCs w:val="24"/>
                <w14:ligatures w14:val="standardContextual"/>
              </w:rPr>
              <w:tab/>
            </w:r>
            <w:r w:rsidRPr="00F46E01">
              <w:rPr>
                <w:rStyle w:val="Hyperlink"/>
                <w:noProof/>
              </w:rPr>
              <w:t>Section Tools</w:t>
            </w:r>
            <w:r>
              <w:rPr>
                <w:noProof/>
                <w:webHidden/>
              </w:rPr>
              <w:tab/>
            </w:r>
            <w:r>
              <w:rPr>
                <w:noProof/>
                <w:webHidden/>
              </w:rPr>
              <w:fldChar w:fldCharType="begin"/>
            </w:r>
            <w:r>
              <w:rPr>
                <w:noProof/>
                <w:webHidden/>
              </w:rPr>
              <w:instrText xml:space="preserve"> PAGEREF _Toc193904681 \h </w:instrText>
            </w:r>
            <w:r>
              <w:rPr>
                <w:noProof/>
                <w:webHidden/>
              </w:rPr>
            </w:r>
            <w:r>
              <w:rPr>
                <w:noProof/>
                <w:webHidden/>
              </w:rPr>
              <w:fldChar w:fldCharType="separate"/>
            </w:r>
            <w:r w:rsidR="00E6702F">
              <w:rPr>
                <w:noProof/>
                <w:webHidden/>
              </w:rPr>
              <w:t>17</w:t>
            </w:r>
            <w:r>
              <w:rPr>
                <w:noProof/>
                <w:webHidden/>
              </w:rPr>
              <w:fldChar w:fldCharType="end"/>
            </w:r>
          </w:hyperlink>
        </w:p>
        <w:p w14:paraId="2400270D" w14:textId="1619E08A" w:rsidR="00F94A8F" w:rsidRDefault="00F94A8F">
          <w:pPr>
            <w:pStyle w:val="TOC3"/>
            <w:tabs>
              <w:tab w:val="left" w:pos="1200"/>
              <w:tab w:val="right" w:leader="dot" w:pos="9060"/>
            </w:tabs>
            <w:rPr>
              <w:noProof/>
              <w:kern w:val="2"/>
              <w:sz w:val="24"/>
              <w:szCs w:val="24"/>
              <w14:ligatures w14:val="standardContextual"/>
            </w:rPr>
          </w:pPr>
          <w:hyperlink w:anchor="_Toc193904682" w:history="1">
            <w:r w:rsidRPr="00F46E01">
              <w:rPr>
                <w:rStyle w:val="Hyperlink"/>
                <w:noProof/>
              </w:rPr>
              <w:t>3.4.6</w:t>
            </w:r>
            <w:r>
              <w:rPr>
                <w:noProof/>
                <w:kern w:val="2"/>
                <w:sz w:val="24"/>
                <w:szCs w:val="24"/>
                <w14:ligatures w14:val="standardContextual"/>
              </w:rPr>
              <w:tab/>
            </w:r>
            <w:r w:rsidRPr="00F46E01">
              <w:rPr>
                <w:rStyle w:val="Hyperlink"/>
                <w:noProof/>
              </w:rPr>
              <w:t>Other Setup options</w:t>
            </w:r>
            <w:r>
              <w:rPr>
                <w:noProof/>
                <w:webHidden/>
              </w:rPr>
              <w:tab/>
            </w:r>
            <w:r>
              <w:rPr>
                <w:noProof/>
                <w:webHidden/>
              </w:rPr>
              <w:fldChar w:fldCharType="begin"/>
            </w:r>
            <w:r>
              <w:rPr>
                <w:noProof/>
                <w:webHidden/>
              </w:rPr>
              <w:instrText xml:space="preserve"> PAGEREF _Toc193904682 \h </w:instrText>
            </w:r>
            <w:r>
              <w:rPr>
                <w:noProof/>
                <w:webHidden/>
              </w:rPr>
            </w:r>
            <w:r>
              <w:rPr>
                <w:noProof/>
                <w:webHidden/>
              </w:rPr>
              <w:fldChar w:fldCharType="separate"/>
            </w:r>
            <w:r w:rsidR="00E6702F">
              <w:rPr>
                <w:noProof/>
                <w:webHidden/>
              </w:rPr>
              <w:t>20</w:t>
            </w:r>
            <w:r>
              <w:rPr>
                <w:noProof/>
                <w:webHidden/>
              </w:rPr>
              <w:fldChar w:fldCharType="end"/>
            </w:r>
          </w:hyperlink>
        </w:p>
        <w:p w14:paraId="34E6D445" w14:textId="005B23D7" w:rsidR="00F94A8F" w:rsidRDefault="00F94A8F">
          <w:pPr>
            <w:pStyle w:val="TOC2"/>
            <w:tabs>
              <w:tab w:val="left" w:pos="960"/>
              <w:tab w:val="right" w:leader="dot" w:pos="9060"/>
            </w:tabs>
            <w:rPr>
              <w:noProof/>
              <w:kern w:val="2"/>
              <w:sz w:val="24"/>
              <w:szCs w:val="24"/>
              <w14:ligatures w14:val="standardContextual"/>
            </w:rPr>
          </w:pPr>
          <w:hyperlink w:anchor="_Toc193904683" w:history="1">
            <w:r w:rsidRPr="00F46E01">
              <w:rPr>
                <w:rStyle w:val="Hyperlink"/>
                <w:noProof/>
              </w:rPr>
              <w:t>3.5</w:t>
            </w:r>
            <w:r>
              <w:rPr>
                <w:noProof/>
                <w:kern w:val="2"/>
                <w:sz w:val="24"/>
                <w:szCs w:val="24"/>
                <w14:ligatures w14:val="standardContextual"/>
              </w:rPr>
              <w:tab/>
            </w:r>
            <w:r w:rsidRPr="00F46E01">
              <w:rPr>
                <w:rStyle w:val="Hyperlink"/>
                <w:noProof/>
              </w:rPr>
              <w:t>Tools</w:t>
            </w:r>
            <w:r>
              <w:rPr>
                <w:noProof/>
                <w:webHidden/>
              </w:rPr>
              <w:tab/>
            </w:r>
            <w:r>
              <w:rPr>
                <w:noProof/>
                <w:webHidden/>
              </w:rPr>
              <w:fldChar w:fldCharType="begin"/>
            </w:r>
            <w:r>
              <w:rPr>
                <w:noProof/>
                <w:webHidden/>
              </w:rPr>
              <w:instrText xml:space="preserve"> PAGEREF _Toc193904683 \h </w:instrText>
            </w:r>
            <w:r>
              <w:rPr>
                <w:noProof/>
                <w:webHidden/>
              </w:rPr>
            </w:r>
            <w:r>
              <w:rPr>
                <w:noProof/>
                <w:webHidden/>
              </w:rPr>
              <w:fldChar w:fldCharType="separate"/>
            </w:r>
            <w:r w:rsidR="00E6702F">
              <w:rPr>
                <w:noProof/>
                <w:webHidden/>
              </w:rPr>
              <w:t>20</w:t>
            </w:r>
            <w:r>
              <w:rPr>
                <w:noProof/>
                <w:webHidden/>
              </w:rPr>
              <w:fldChar w:fldCharType="end"/>
            </w:r>
          </w:hyperlink>
        </w:p>
        <w:p w14:paraId="166A3DE6" w14:textId="4F74A591" w:rsidR="00F94A8F" w:rsidRDefault="00F94A8F">
          <w:pPr>
            <w:pStyle w:val="TOC3"/>
            <w:tabs>
              <w:tab w:val="left" w:pos="1200"/>
              <w:tab w:val="right" w:leader="dot" w:pos="9060"/>
            </w:tabs>
            <w:rPr>
              <w:noProof/>
              <w:kern w:val="2"/>
              <w:sz w:val="24"/>
              <w:szCs w:val="24"/>
              <w14:ligatures w14:val="standardContextual"/>
            </w:rPr>
          </w:pPr>
          <w:hyperlink w:anchor="_Toc193904684" w:history="1">
            <w:r w:rsidRPr="00F46E01">
              <w:rPr>
                <w:rStyle w:val="Hyperlink"/>
                <w:noProof/>
              </w:rPr>
              <w:t>3.5.1</w:t>
            </w:r>
            <w:r>
              <w:rPr>
                <w:noProof/>
                <w:kern w:val="2"/>
                <w:sz w:val="24"/>
                <w:szCs w:val="24"/>
                <w14:ligatures w14:val="standardContextual"/>
              </w:rPr>
              <w:tab/>
            </w:r>
            <w:r w:rsidRPr="00F46E01">
              <w:rPr>
                <w:rStyle w:val="Hyperlink"/>
                <w:noProof/>
              </w:rPr>
              <w:t>Hypsometry and Gross Properties</w:t>
            </w:r>
            <w:r>
              <w:rPr>
                <w:noProof/>
                <w:webHidden/>
              </w:rPr>
              <w:tab/>
            </w:r>
            <w:r>
              <w:rPr>
                <w:noProof/>
                <w:webHidden/>
              </w:rPr>
              <w:fldChar w:fldCharType="begin"/>
            </w:r>
            <w:r>
              <w:rPr>
                <w:noProof/>
                <w:webHidden/>
              </w:rPr>
              <w:instrText xml:space="preserve"> PAGEREF _Toc193904684 \h </w:instrText>
            </w:r>
            <w:r>
              <w:rPr>
                <w:noProof/>
                <w:webHidden/>
              </w:rPr>
            </w:r>
            <w:r>
              <w:rPr>
                <w:noProof/>
                <w:webHidden/>
              </w:rPr>
              <w:fldChar w:fldCharType="separate"/>
            </w:r>
            <w:r w:rsidR="00E6702F">
              <w:rPr>
                <w:noProof/>
                <w:webHidden/>
              </w:rPr>
              <w:t>20</w:t>
            </w:r>
            <w:r>
              <w:rPr>
                <w:noProof/>
                <w:webHidden/>
              </w:rPr>
              <w:fldChar w:fldCharType="end"/>
            </w:r>
          </w:hyperlink>
        </w:p>
        <w:p w14:paraId="04D56A70" w14:textId="32823C79" w:rsidR="00F94A8F" w:rsidRDefault="00F94A8F">
          <w:pPr>
            <w:pStyle w:val="TOC3"/>
            <w:tabs>
              <w:tab w:val="left" w:pos="1200"/>
              <w:tab w:val="right" w:leader="dot" w:pos="9060"/>
            </w:tabs>
            <w:rPr>
              <w:noProof/>
              <w:kern w:val="2"/>
              <w:sz w:val="24"/>
              <w:szCs w:val="24"/>
              <w14:ligatures w14:val="standardContextual"/>
            </w:rPr>
          </w:pPr>
          <w:hyperlink w:anchor="_Toc193904685" w:history="1">
            <w:r w:rsidRPr="00F46E01">
              <w:rPr>
                <w:rStyle w:val="Hyperlink"/>
                <w:noProof/>
              </w:rPr>
              <w:t>3.5.2</w:t>
            </w:r>
            <w:r>
              <w:rPr>
                <w:noProof/>
                <w:kern w:val="2"/>
                <w:sz w:val="24"/>
                <w:szCs w:val="24"/>
                <w14:ligatures w14:val="standardContextual"/>
              </w:rPr>
              <w:tab/>
            </w:r>
            <w:r w:rsidRPr="00F46E01">
              <w:rPr>
                <w:rStyle w:val="Hyperlink"/>
                <w:noProof/>
              </w:rPr>
              <w:t>Combined tables and Archiving</w:t>
            </w:r>
            <w:r>
              <w:rPr>
                <w:noProof/>
                <w:webHidden/>
              </w:rPr>
              <w:tab/>
            </w:r>
            <w:r>
              <w:rPr>
                <w:noProof/>
                <w:webHidden/>
              </w:rPr>
              <w:fldChar w:fldCharType="begin"/>
            </w:r>
            <w:r>
              <w:rPr>
                <w:noProof/>
                <w:webHidden/>
              </w:rPr>
              <w:instrText xml:space="preserve"> PAGEREF _Toc193904685 \h </w:instrText>
            </w:r>
            <w:r>
              <w:rPr>
                <w:noProof/>
                <w:webHidden/>
              </w:rPr>
            </w:r>
            <w:r>
              <w:rPr>
                <w:noProof/>
                <w:webHidden/>
              </w:rPr>
              <w:fldChar w:fldCharType="separate"/>
            </w:r>
            <w:r w:rsidR="00E6702F">
              <w:rPr>
                <w:noProof/>
                <w:webHidden/>
              </w:rPr>
              <w:t>20</w:t>
            </w:r>
            <w:r>
              <w:rPr>
                <w:noProof/>
                <w:webHidden/>
              </w:rPr>
              <w:fldChar w:fldCharType="end"/>
            </w:r>
          </w:hyperlink>
        </w:p>
        <w:p w14:paraId="0A6101EA" w14:textId="2027BB33" w:rsidR="00F94A8F" w:rsidRDefault="00F94A8F">
          <w:pPr>
            <w:pStyle w:val="TOC3"/>
            <w:tabs>
              <w:tab w:val="left" w:pos="1200"/>
              <w:tab w:val="right" w:leader="dot" w:pos="9060"/>
            </w:tabs>
            <w:rPr>
              <w:noProof/>
              <w:kern w:val="2"/>
              <w:sz w:val="24"/>
              <w:szCs w:val="24"/>
              <w14:ligatures w14:val="standardContextual"/>
            </w:rPr>
          </w:pPr>
          <w:hyperlink w:anchor="_Toc193904686" w:history="1">
            <w:r w:rsidRPr="00F46E01">
              <w:rPr>
                <w:rStyle w:val="Hyperlink"/>
                <w:noProof/>
              </w:rPr>
              <w:t>3.5.3</w:t>
            </w:r>
            <w:r>
              <w:rPr>
                <w:noProof/>
                <w:kern w:val="2"/>
                <w:sz w:val="24"/>
                <w:szCs w:val="24"/>
                <w14:ligatures w14:val="standardContextual"/>
              </w:rPr>
              <w:tab/>
            </w:r>
            <w:r w:rsidRPr="00F46E01">
              <w:rPr>
                <w:rStyle w:val="Hyperlink"/>
                <w:noProof/>
              </w:rPr>
              <w:t>Derived Output</w:t>
            </w:r>
            <w:r>
              <w:rPr>
                <w:noProof/>
                <w:webHidden/>
              </w:rPr>
              <w:tab/>
            </w:r>
            <w:r>
              <w:rPr>
                <w:noProof/>
                <w:webHidden/>
              </w:rPr>
              <w:fldChar w:fldCharType="begin"/>
            </w:r>
            <w:r>
              <w:rPr>
                <w:noProof/>
                <w:webHidden/>
              </w:rPr>
              <w:instrText xml:space="preserve"> PAGEREF _Toc193904686 \h </w:instrText>
            </w:r>
            <w:r>
              <w:rPr>
                <w:noProof/>
                <w:webHidden/>
              </w:rPr>
            </w:r>
            <w:r>
              <w:rPr>
                <w:noProof/>
                <w:webHidden/>
              </w:rPr>
              <w:fldChar w:fldCharType="separate"/>
            </w:r>
            <w:r w:rsidR="00E6702F">
              <w:rPr>
                <w:noProof/>
                <w:webHidden/>
              </w:rPr>
              <w:t>21</w:t>
            </w:r>
            <w:r>
              <w:rPr>
                <w:noProof/>
                <w:webHidden/>
              </w:rPr>
              <w:fldChar w:fldCharType="end"/>
            </w:r>
          </w:hyperlink>
        </w:p>
        <w:p w14:paraId="46931C77" w14:textId="117C6F1F" w:rsidR="00F94A8F" w:rsidRDefault="00F94A8F">
          <w:pPr>
            <w:pStyle w:val="TOC3"/>
            <w:tabs>
              <w:tab w:val="left" w:pos="1200"/>
              <w:tab w:val="right" w:leader="dot" w:pos="9060"/>
            </w:tabs>
            <w:rPr>
              <w:noProof/>
              <w:kern w:val="2"/>
              <w:sz w:val="24"/>
              <w:szCs w:val="24"/>
              <w14:ligatures w14:val="standardContextual"/>
            </w:rPr>
          </w:pPr>
          <w:hyperlink w:anchor="_Toc193904687" w:history="1">
            <w:r w:rsidRPr="00F46E01">
              <w:rPr>
                <w:rStyle w:val="Hyperlink"/>
                <w:noProof/>
              </w:rPr>
              <w:t>3.5.4</w:t>
            </w:r>
            <w:r>
              <w:rPr>
                <w:noProof/>
                <w:kern w:val="2"/>
                <w:sz w:val="24"/>
                <w:szCs w:val="24"/>
                <w14:ligatures w14:val="standardContextual"/>
              </w:rPr>
              <w:tab/>
            </w:r>
            <w:r w:rsidRPr="00F46E01">
              <w:rPr>
                <w:rStyle w:val="Hyperlink"/>
                <w:noProof/>
              </w:rPr>
              <w:t>User Tools</w:t>
            </w:r>
            <w:r>
              <w:rPr>
                <w:noProof/>
                <w:webHidden/>
              </w:rPr>
              <w:tab/>
            </w:r>
            <w:r>
              <w:rPr>
                <w:noProof/>
                <w:webHidden/>
              </w:rPr>
              <w:fldChar w:fldCharType="begin"/>
            </w:r>
            <w:r>
              <w:rPr>
                <w:noProof/>
                <w:webHidden/>
              </w:rPr>
              <w:instrText xml:space="preserve"> PAGEREF _Toc193904687 \h </w:instrText>
            </w:r>
            <w:r>
              <w:rPr>
                <w:noProof/>
                <w:webHidden/>
              </w:rPr>
            </w:r>
            <w:r>
              <w:rPr>
                <w:noProof/>
                <w:webHidden/>
              </w:rPr>
              <w:fldChar w:fldCharType="separate"/>
            </w:r>
            <w:r w:rsidR="00E6702F">
              <w:rPr>
                <w:noProof/>
                <w:webHidden/>
              </w:rPr>
              <w:t>22</w:t>
            </w:r>
            <w:r>
              <w:rPr>
                <w:noProof/>
                <w:webHidden/>
              </w:rPr>
              <w:fldChar w:fldCharType="end"/>
            </w:r>
          </w:hyperlink>
        </w:p>
        <w:p w14:paraId="14B7CC63" w14:textId="6FBBA5D8" w:rsidR="00F94A8F" w:rsidRDefault="00F94A8F">
          <w:pPr>
            <w:pStyle w:val="TOC2"/>
            <w:tabs>
              <w:tab w:val="left" w:pos="960"/>
              <w:tab w:val="right" w:leader="dot" w:pos="9060"/>
            </w:tabs>
            <w:rPr>
              <w:noProof/>
              <w:kern w:val="2"/>
              <w:sz w:val="24"/>
              <w:szCs w:val="24"/>
              <w14:ligatures w14:val="standardContextual"/>
            </w:rPr>
          </w:pPr>
          <w:hyperlink w:anchor="_Toc193904688" w:history="1">
            <w:r w:rsidRPr="00F46E01">
              <w:rPr>
                <w:rStyle w:val="Hyperlink"/>
                <w:noProof/>
              </w:rPr>
              <w:t>3.6</w:t>
            </w:r>
            <w:r>
              <w:rPr>
                <w:noProof/>
                <w:kern w:val="2"/>
                <w:sz w:val="24"/>
                <w:szCs w:val="24"/>
                <w14:ligatures w14:val="standardContextual"/>
              </w:rPr>
              <w:tab/>
            </w:r>
            <w:r w:rsidRPr="00F46E01">
              <w:rPr>
                <w:rStyle w:val="Hyperlink"/>
                <w:noProof/>
              </w:rPr>
              <w:t>Analysis</w:t>
            </w:r>
            <w:r>
              <w:rPr>
                <w:noProof/>
                <w:webHidden/>
              </w:rPr>
              <w:tab/>
            </w:r>
            <w:r>
              <w:rPr>
                <w:noProof/>
                <w:webHidden/>
              </w:rPr>
              <w:fldChar w:fldCharType="begin"/>
            </w:r>
            <w:r>
              <w:rPr>
                <w:noProof/>
                <w:webHidden/>
              </w:rPr>
              <w:instrText xml:space="preserve"> PAGEREF _Toc193904688 \h </w:instrText>
            </w:r>
            <w:r>
              <w:rPr>
                <w:noProof/>
                <w:webHidden/>
              </w:rPr>
            </w:r>
            <w:r>
              <w:rPr>
                <w:noProof/>
                <w:webHidden/>
              </w:rPr>
              <w:fldChar w:fldCharType="separate"/>
            </w:r>
            <w:r w:rsidR="00E6702F">
              <w:rPr>
                <w:noProof/>
                <w:webHidden/>
              </w:rPr>
              <w:t>22</w:t>
            </w:r>
            <w:r>
              <w:rPr>
                <w:noProof/>
                <w:webHidden/>
              </w:rPr>
              <w:fldChar w:fldCharType="end"/>
            </w:r>
          </w:hyperlink>
        </w:p>
        <w:p w14:paraId="6A28AC8E" w14:textId="11DB6C57" w:rsidR="00F94A8F" w:rsidRDefault="00F94A8F">
          <w:pPr>
            <w:pStyle w:val="TOC3"/>
            <w:tabs>
              <w:tab w:val="left" w:pos="1200"/>
              <w:tab w:val="right" w:leader="dot" w:pos="9060"/>
            </w:tabs>
            <w:rPr>
              <w:noProof/>
              <w:kern w:val="2"/>
              <w:sz w:val="24"/>
              <w:szCs w:val="24"/>
              <w14:ligatures w14:val="standardContextual"/>
            </w:rPr>
          </w:pPr>
          <w:hyperlink w:anchor="_Toc193904689" w:history="1">
            <w:r w:rsidRPr="00F46E01">
              <w:rPr>
                <w:rStyle w:val="Hyperlink"/>
                <w:noProof/>
              </w:rPr>
              <w:t>3.6.1</w:t>
            </w:r>
            <w:r>
              <w:rPr>
                <w:noProof/>
                <w:kern w:val="2"/>
                <w:sz w:val="24"/>
                <w:szCs w:val="24"/>
                <w14:ligatures w14:val="standardContextual"/>
              </w:rPr>
              <w:tab/>
            </w:r>
            <w:r w:rsidRPr="00F46E01">
              <w:rPr>
                <w:rStyle w:val="Hyperlink"/>
                <w:noProof/>
              </w:rPr>
              <w:t>Plotting</w:t>
            </w:r>
            <w:r>
              <w:rPr>
                <w:noProof/>
                <w:webHidden/>
              </w:rPr>
              <w:tab/>
            </w:r>
            <w:r>
              <w:rPr>
                <w:noProof/>
                <w:webHidden/>
              </w:rPr>
              <w:fldChar w:fldCharType="begin"/>
            </w:r>
            <w:r>
              <w:rPr>
                <w:noProof/>
                <w:webHidden/>
              </w:rPr>
              <w:instrText xml:space="preserve"> PAGEREF _Toc193904689 \h </w:instrText>
            </w:r>
            <w:r>
              <w:rPr>
                <w:noProof/>
                <w:webHidden/>
              </w:rPr>
            </w:r>
            <w:r>
              <w:rPr>
                <w:noProof/>
                <w:webHidden/>
              </w:rPr>
              <w:fldChar w:fldCharType="separate"/>
            </w:r>
            <w:r w:rsidR="00E6702F">
              <w:rPr>
                <w:noProof/>
                <w:webHidden/>
              </w:rPr>
              <w:t>22</w:t>
            </w:r>
            <w:r>
              <w:rPr>
                <w:noProof/>
                <w:webHidden/>
              </w:rPr>
              <w:fldChar w:fldCharType="end"/>
            </w:r>
          </w:hyperlink>
        </w:p>
        <w:p w14:paraId="3570C570" w14:textId="61555FF1" w:rsidR="00F94A8F" w:rsidRDefault="00F94A8F">
          <w:pPr>
            <w:pStyle w:val="TOC3"/>
            <w:tabs>
              <w:tab w:val="left" w:pos="1200"/>
              <w:tab w:val="right" w:leader="dot" w:pos="9060"/>
            </w:tabs>
            <w:rPr>
              <w:noProof/>
              <w:kern w:val="2"/>
              <w:sz w:val="24"/>
              <w:szCs w:val="24"/>
              <w14:ligatures w14:val="standardContextual"/>
            </w:rPr>
          </w:pPr>
          <w:hyperlink w:anchor="_Toc193904690" w:history="1">
            <w:r w:rsidRPr="00F46E01">
              <w:rPr>
                <w:rStyle w:val="Hyperlink"/>
                <w:noProof/>
              </w:rPr>
              <w:t>3.6.2</w:t>
            </w:r>
            <w:r>
              <w:rPr>
                <w:noProof/>
                <w:kern w:val="2"/>
                <w:sz w:val="24"/>
                <w:szCs w:val="24"/>
                <w14:ligatures w14:val="standardContextual"/>
              </w:rPr>
              <w:tab/>
            </w:r>
            <w:r w:rsidRPr="00F46E01">
              <w:rPr>
                <w:rStyle w:val="Hyperlink"/>
                <w:noProof/>
              </w:rPr>
              <w:t>Statistics</w:t>
            </w:r>
            <w:r>
              <w:rPr>
                <w:noProof/>
                <w:webHidden/>
              </w:rPr>
              <w:tab/>
            </w:r>
            <w:r>
              <w:rPr>
                <w:noProof/>
                <w:webHidden/>
              </w:rPr>
              <w:fldChar w:fldCharType="begin"/>
            </w:r>
            <w:r>
              <w:rPr>
                <w:noProof/>
                <w:webHidden/>
              </w:rPr>
              <w:instrText xml:space="preserve"> PAGEREF _Toc193904690 \h </w:instrText>
            </w:r>
            <w:r>
              <w:rPr>
                <w:noProof/>
                <w:webHidden/>
              </w:rPr>
            </w:r>
            <w:r>
              <w:rPr>
                <w:noProof/>
                <w:webHidden/>
              </w:rPr>
              <w:fldChar w:fldCharType="separate"/>
            </w:r>
            <w:r w:rsidR="00E6702F">
              <w:rPr>
                <w:noProof/>
                <w:webHidden/>
              </w:rPr>
              <w:t>23</w:t>
            </w:r>
            <w:r>
              <w:rPr>
                <w:noProof/>
                <w:webHidden/>
              </w:rPr>
              <w:fldChar w:fldCharType="end"/>
            </w:r>
          </w:hyperlink>
        </w:p>
        <w:p w14:paraId="42532B36" w14:textId="158BF690" w:rsidR="00F94A8F" w:rsidRDefault="00F94A8F">
          <w:pPr>
            <w:pStyle w:val="TOC3"/>
            <w:tabs>
              <w:tab w:val="left" w:pos="1200"/>
              <w:tab w:val="right" w:leader="dot" w:pos="9060"/>
            </w:tabs>
            <w:rPr>
              <w:noProof/>
              <w:kern w:val="2"/>
              <w:sz w:val="24"/>
              <w:szCs w:val="24"/>
              <w14:ligatures w14:val="standardContextual"/>
            </w:rPr>
          </w:pPr>
          <w:hyperlink w:anchor="_Toc193904691" w:history="1">
            <w:r w:rsidRPr="00F46E01">
              <w:rPr>
                <w:rStyle w:val="Hyperlink"/>
                <w:noProof/>
              </w:rPr>
              <w:t>3.6.3</w:t>
            </w:r>
            <w:r>
              <w:rPr>
                <w:noProof/>
                <w:kern w:val="2"/>
                <w:sz w:val="24"/>
                <w:szCs w:val="24"/>
                <w14:ligatures w14:val="standardContextual"/>
              </w:rPr>
              <w:tab/>
            </w:r>
            <w:r w:rsidRPr="00F46E01">
              <w:rPr>
                <w:rStyle w:val="Hyperlink"/>
                <w:noProof/>
              </w:rPr>
              <w:t>Bespoke Plots</w:t>
            </w:r>
            <w:r>
              <w:rPr>
                <w:noProof/>
                <w:webHidden/>
              </w:rPr>
              <w:tab/>
            </w:r>
            <w:r>
              <w:rPr>
                <w:noProof/>
                <w:webHidden/>
              </w:rPr>
              <w:fldChar w:fldCharType="begin"/>
            </w:r>
            <w:r>
              <w:rPr>
                <w:noProof/>
                <w:webHidden/>
              </w:rPr>
              <w:instrText xml:space="preserve"> PAGEREF _Toc193904691 \h </w:instrText>
            </w:r>
            <w:r>
              <w:rPr>
                <w:noProof/>
                <w:webHidden/>
              </w:rPr>
            </w:r>
            <w:r>
              <w:rPr>
                <w:noProof/>
                <w:webHidden/>
              </w:rPr>
              <w:fldChar w:fldCharType="separate"/>
            </w:r>
            <w:r w:rsidR="00E6702F">
              <w:rPr>
                <w:noProof/>
                <w:webHidden/>
              </w:rPr>
              <w:t>24</w:t>
            </w:r>
            <w:r>
              <w:rPr>
                <w:noProof/>
                <w:webHidden/>
              </w:rPr>
              <w:fldChar w:fldCharType="end"/>
            </w:r>
          </w:hyperlink>
        </w:p>
        <w:p w14:paraId="0BAD8213" w14:textId="57829E5B" w:rsidR="00F94A8F" w:rsidRDefault="00F94A8F">
          <w:pPr>
            <w:pStyle w:val="TOC2"/>
            <w:tabs>
              <w:tab w:val="left" w:pos="960"/>
              <w:tab w:val="right" w:leader="dot" w:pos="9060"/>
            </w:tabs>
            <w:rPr>
              <w:noProof/>
              <w:kern w:val="2"/>
              <w:sz w:val="24"/>
              <w:szCs w:val="24"/>
              <w14:ligatures w14:val="standardContextual"/>
            </w:rPr>
          </w:pPr>
          <w:hyperlink w:anchor="_Toc193904692" w:history="1">
            <w:r w:rsidRPr="00F46E01">
              <w:rPr>
                <w:rStyle w:val="Hyperlink"/>
                <w:noProof/>
              </w:rPr>
              <w:t>3.7</w:t>
            </w:r>
            <w:r>
              <w:rPr>
                <w:noProof/>
                <w:kern w:val="2"/>
                <w:sz w:val="24"/>
                <w:szCs w:val="24"/>
                <w14:ligatures w14:val="standardContextual"/>
              </w:rPr>
              <w:tab/>
            </w:r>
            <w:r w:rsidRPr="00F46E01">
              <w:rPr>
                <w:rStyle w:val="Hyperlink"/>
                <w:noProof/>
              </w:rPr>
              <w:t>Help</w:t>
            </w:r>
            <w:r>
              <w:rPr>
                <w:noProof/>
                <w:webHidden/>
              </w:rPr>
              <w:tab/>
            </w:r>
            <w:r>
              <w:rPr>
                <w:noProof/>
                <w:webHidden/>
              </w:rPr>
              <w:fldChar w:fldCharType="begin"/>
            </w:r>
            <w:r>
              <w:rPr>
                <w:noProof/>
                <w:webHidden/>
              </w:rPr>
              <w:instrText xml:space="preserve"> PAGEREF _Toc193904692 \h </w:instrText>
            </w:r>
            <w:r>
              <w:rPr>
                <w:noProof/>
                <w:webHidden/>
              </w:rPr>
            </w:r>
            <w:r>
              <w:rPr>
                <w:noProof/>
                <w:webHidden/>
              </w:rPr>
              <w:fldChar w:fldCharType="separate"/>
            </w:r>
            <w:r w:rsidR="00E6702F">
              <w:rPr>
                <w:noProof/>
                <w:webHidden/>
              </w:rPr>
              <w:t>25</w:t>
            </w:r>
            <w:r>
              <w:rPr>
                <w:noProof/>
                <w:webHidden/>
              </w:rPr>
              <w:fldChar w:fldCharType="end"/>
            </w:r>
          </w:hyperlink>
        </w:p>
        <w:p w14:paraId="1A63C302" w14:textId="6805C7C0" w:rsidR="00F94A8F" w:rsidRDefault="00F94A8F">
          <w:pPr>
            <w:pStyle w:val="TOC2"/>
            <w:tabs>
              <w:tab w:val="left" w:pos="960"/>
              <w:tab w:val="right" w:leader="dot" w:pos="9060"/>
            </w:tabs>
            <w:rPr>
              <w:noProof/>
              <w:kern w:val="2"/>
              <w:sz w:val="24"/>
              <w:szCs w:val="24"/>
              <w14:ligatures w14:val="standardContextual"/>
            </w:rPr>
          </w:pPr>
          <w:hyperlink w:anchor="_Toc193904693" w:history="1">
            <w:r w:rsidRPr="00F46E01">
              <w:rPr>
                <w:rStyle w:val="Hyperlink"/>
                <w:noProof/>
              </w:rPr>
              <w:t>3.8</w:t>
            </w:r>
            <w:r>
              <w:rPr>
                <w:noProof/>
                <w:kern w:val="2"/>
                <w:sz w:val="24"/>
                <w:szCs w:val="24"/>
                <w14:ligatures w14:val="standardContextual"/>
              </w:rPr>
              <w:tab/>
            </w:r>
            <w:r w:rsidRPr="00F46E01">
              <w:rPr>
                <w:rStyle w:val="Hyperlink"/>
                <w:noProof/>
              </w:rPr>
              <w:t>Tabs</w:t>
            </w:r>
            <w:r>
              <w:rPr>
                <w:noProof/>
                <w:webHidden/>
              </w:rPr>
              <w:tab/>
            </w:r>
            <w:r>
              <w:rPr>
                <w:noProof/>
                <w:webHidden/>
              </w:rPr>
              <w:fldChar w:fldCharType="begin"/>
            </w:r>
            <w:r>
              <w:rPr>
                <w:noProof/>
                <w:webHidden/>
              </w:rPr>
              <w:instrText xml:space="preserve"> PAGEREF _Toc193904693 \h </w:instrText>
            </w:r>
            <w:r>
              <w:rPr>
                <w:noProof/>
                <w:webHidden/>
              </w:rPr>
            </w:r>
            <w:r>
              <w:rPr>
                <w:noProof/>
                <w:webHidden/>
              </w:rPr>
              <w:fldChar w:fldCharType="separate"/>
            </w:r>
            <w:r w:rsidR="00E6702F">
              <w:rPr>
                <w:noProof/>
                <w:webHidden/>
              </w:rPr>
              <w:t>25</w:t>
            </w:r>
            <w:r>
              <w:rPr>
                <w:noProof/>
                <w:webHidden/>
              </w:rPr>
              <w:fldChar w:fldCharType="end"/>
            </w:r>
          </w:hyperlink>
        </w:p>
        <w:p w14:paraId="003CEEBC" w14:textId="149D6300" w:rsidR="00F94A8F" w:rsidRDefault="00F94A8F">
          <w:pPr>
            <w:pStyle w:val="TOC2"/>
            <w:tabs>
              <w:tab w:val="left" w:pos="960"/>
              <w:tab w:val="right" w:leader="dot" w:pos="9060"/>
            </w:tabs>
            <w:rPr>
              <w:noProof/>
              <w:kern w:val="2"/>
              <w:sz w:val="24"/>
              <w:szCs w:val="24"/>
              <w14:ligatures w14:val="standardContextual"/>
            </w:rPr>
          </w:pPr>
          <w:hyperlink w:anchor="_Toc193904694" w:history="1">
            <w:r w:rsidRPr="00F46E01">
              <w:rPr>
                <w:rStyle w:val="Hyperlink"/>
                <w:noProof/>
              </w:rPr>
              <w:t>3.9</w:t>
            </w:r>
            <w:r>
              <w:rPr>
                <w:noProof/>
                <w:kern w:val="2"/>
                <w:sz w:val="24"/>
                <w:szCs w:val="24"/>
                <w14:ligatures w14:val="standardContextual"/>
              </w:rPr>
              <w:tab/>
            </w:r>
            <w:r w:rsidRPr="00F46E01">
              <w:rPr>
                <w:rStyle w:val="Hyperlink"/>
                <w:noProof/>
              </w:rPr>
              <w:t>UI Data Selection</w:t>
            </w:r>
            <w:r>
              <w:rPr>
                <w:noProof/>
                <w:webHidden/>
              </w:rPr>
              <w:tab/>
            </w:r>
            <w:r>
              <w:rPr>
                <w:noProof/>
                <w:webHidden/>
              </w:rPr>
              <w:fldChar w:fldCharType="begin"/>
            </w:r>
            <w:r>
              <w:rPr>
                <w:noProof/>
                <w:webHidden/>
              </w:rPr>
              <w:instrText xml:space="preserve"> PAGEREF _Toc193904694 \h </w:instrText>
            </w:r>
            <w:r>
              <w:rPr>
                <w:noProof/>
                <w:webHidden/>
              </w:rPr>
            </w:r>
            <w:r>
              <w:rPr>
                <w:noProof/>
                <w:webHidden/>
              </w:rPr>
              <w:fldChar w:fldCharType="separate"/>
            </w:r>
            <w:r w:rsidR="00E6702F">
              <w:rPr>
                <w:noProof/>
                <w:webHidden/>
              </w:rPr>
              <w:t>25</w:t>
            </w:r>
            <w:r>
              <w:rPr>
                <w:noProof/>
                <w:webHidden/>
              </w:rPr>
              <w:fldChar w:fldCharType="end"/>
            </w:r>
          </w:hyperlink>
        </w:p>
        <w:p w14:paraId="3C9F4EF4" w14:textId="0F14C636" w:rsidR="00F94A8F" w:rsidRDefault="00F94A8F">
          <w:pPr>
            <w:pStyle w:val="TOC2"/>
            <w:tabs>
              <w:tab w:val="left" w:pos="960"/>
              <w:tab w:val="right" w:leader="dot" w:pos="9060"/>
            </w:tabs>
            <w:rPr>
              <w:noProof/>
              <w:kern w:val="2"/>
              <w:sz w:val="24"/>
              <w:szCs w:val="24"/>
              <w14:ligatures w14:val="standardContextual"/>
            </w:rPr>
          </w:pPr>
          <w:hyperlink w:anchor="_Toc193904695" w:history="1">
            <w:r w:rsidRPr="00F46E01">
              <w:rPr>
                <w:rStyle w:val="Hyperlink"/>
                <w:noProof/>
              </w:rPr>
              <w:t>3.10</w:t>
            </w:r>
            <w:r>
              <w:rPr>
                <w:noProof/>
                <w:kern w:val="2"/>
                <w:sz w:val="24"/>
                <w:szCs w:val="24"/>
                <w14:ligatures w14:val="standardContextual"/>
              </w:rPr>
              <w:tab/>
            </w:r>
            <w:r w:rsidRPr="00F46E01">
              <w:rPr>
                <w:rStyle w:val="Hyperlink"/>
                <w:noProof/>
              </w:rPr>
              <w:t>Accessing the tables</w:t>
            </w:r>
            <w:r>
              <w:rPr>
                <w:noProof/>
                <w:webHidden/>
              </w:rPr>
              <w:tab/>
            </w:r>
            <w:r>
              <w:rPr>
                <w:noProof/>
                <w:webHidden/>
              </w:rPr>
              <w:fldChar w:fldCharType="begin"/>
            </w:r>
            <w:r>
              <w:rPr>
                <w:noProof/>
                <w:webHidden/>
              </w:rPr>
              <w:instrText xml:space="preserve"> PAGEREF _Toc193904695 \h </w:instrText>
            </w:r>
            <w:r>
              <w:rPr>
                <w:noProof/>
                <w:webHidden/>
              </w:rPr>
            </w:r>
            <w:r>
              <w:rPr>
                <w:noProof/>
                <w:webHidden/>
              </w:rPr>
              <w:fldChar w:fldCharType="separate"/>
            </w:r>
            <w:r w:rsidR="00E6702F">
              <w:rPr>
                <w:noProof/>
                <w:webHidden/>
              </w:rPr>
              <w:t>27</w:t>
            </w:r>
            <w:r>
              <w:rPr>
                <w:noProof/>
                <w:webHidden/>
              </w:rPr>
              <w:fldChar w:fldCharType="end"/>
            </w:r>
          </w:hyperlink>
        </w:p>
        <w:p w14:paraId="46A4CA5F" w14:textId="71FAFFD5" w:rsidR="00F94A8F" w:rsidRDefault="00F94A8F">
          <w:pPr>
            <w:pStyle w:val="TOC2"/>
            <w:tabs>
              <w:tab w:val="left" w:pos="960"/>
              <w:tab w:val="right" w:leader="dot" w:pos="9060"/>
            </w:tabs>
            <w:rPr>
              <w:noProof/>
              <w:kern w:val="2"/>
              <w:sz w:val="24"/>
              <w:szCs w:val="24"/>
              <w14:ligatures w14:val="standardContextual"/>
            </w:rPr>
          </w:pPr>
          <w:hyperlink w:anchor="_Toc193904696" w:history="1">
            <w:r w:rsidRPr="00F46E01">
              <w:rPr>
                <w:rStyle w:val="Hyperlink"/>
                <w:noProof/>
              </w:rPr>
              <w:t>3.11</w:t>
            </w:r>
            <w:r>
              <w:rPr>
                <w:noProof/>
                <w:kern w:val="2"/>
                <w:sz w:val="24"/>
                <w:szCs w:val="24"/>
                <w14:ligatures w14:val="standardContextual"/>
              </w:rPr>
              <w:tab/>
            </w:r>
            <w:r w:rsidRPr="00F46E01">
              <w:rPr>
                <w:rStyle w:val="Hyperlink"/>
                <w:noProof/>
              </w:rPr>
              <w:t>Accessing data from the Command Window</w:t>
            </w:r>
            <w:r>
              <w:rPr>
                <w:noProof/>
                <w:webHidden/>
              </w:rPr>
              <w:tab/>
            </w:r>
            <w:r>
              <w:rPr>
                <w:noProof/>
                <w:webHidden/>
              </w:rPr>
              <w:fldChar w:fldCharType="begin"/>
            </w:r>
            <w:r>
              <w:rPr>
                <w:noProof/>
                <w:webHidden/>
              </w:rPr>
              <w:instrText xml:space="preserve"> PAGEREF _Toc193904696 \h </w:instrText>
            </w:r>
            <w:r>
              <w:rPr>
                <w:noProof/>
                <w:webHidden/>
              </w:rPr>
            </w:r>
            <w:r>
              <w:rPr>
                <w:noProof/>
                <w:webHidden/>
              </w:rPr>
              <w:fldChar w:fldCharType="separate"/>
            </w:r>
            <w:r w:rsidR="00E6702F">
              <w:rPr>
                <w:noProof/>
                <w:webHidden/>
              </w:rPr>
              <w:t>27</w:t>
            </w:r>
            <w:r>
              <w:rPr>
                <w:noProof/>
                <w:webHidden/>
              </w:rPr>
              <w:fldChar w:fldCharType="end"/>
            </w:r>
          </w:hyperlink>
        </w:p>
        <w:p w14:paraId="3AF47DAC" w14:textId="31640A9F" w:rsidR="00F94A8F" w:rsidRDefault="00F94A8F">
          <w:pPr>
            <w:pStyle w:val="TOC1"/>
            <w:rPr>
              <w:noProof/>
              <w:kern w:val="2"/>
              <w:sz w:val="24"/>
              <w:szCs w:val="24"/>
              <w14:ligatures w14:val="standardContextual"/>
            </w:rPr>
          </w:pPr>
          <w:hyperlink w:anchor="_Toc193904697" w:history="1">
            <w:r w:rsidRPr="00F46E01">
              <w:rPr>
                <w:rStyle w:val="Hyperlink"/>
                <w:noProof/>
              </w:rPr>
              <w:t>4</w:t>
            </w:r>
            <w:r>
              <w:rPr>
                <w:noProof/>
                <w:kern w:val="2"/>
                <w:sz w:val="24"/>
                <w:szCs w:val="24"/>
                <w14:ligatures w14:val="standardContextual"/>
              </w:rPr>
              <w:tab/>
            </w:r>
            <w:r w:rsidRPr="00F46E01">
              <w:rPr>
                <w:rStyle w:val="Hyperlink"/>
                <w:noProof/>
              </w:rPr>
              <w:t>Supporting Information</w:t>
            </w:r>
            <w:r>
              <w:rPr>
                <w:noProof/>
                <w:webHidden/>
              </w:rPr>
              <w:tab/>
            </w:r>
            <w:r>
              <w:rPr>
                <w:noProof/>
                <w:webHidden/>
              </w:rPr>
              <w:fldChar w:fldCharType="begin"/>
            </w:r>
            <w:r>
              <w:rPr>
                <w:noProof/>
                <w:webHidden/>
              </w:rPr>
              <w:instrText xml:space="preserve"> PAGEREF _Toc193904697 \h </w:instrText>
            </w:r>
            <w:r>
              <w:rPr>
                <w:noProof/>
                <w:webHidden/>
              </w:rPr>
            </w:r>
            <w:r>
              <w:rPr>
                <w:noProof/>
                <w:webHidden/>
              </w:rPr>
              <w:fldChar w:fldCharType="separate"/>
            </w:r>
            <w:r w:rsidR="00E6702F">
              <w:rPr>
                <w:noProof/>
                <w:webHidden/>
              </w:rPr>
              <w:t>29</w:t>
            </w:r>
            <w:r>
              <w:rPr>
                <w:noProof/>
                <w:webHidden/>
              </w:rPr>
              <w:fldChar w:fldCharType="end"/>
            </w:r>
          </w:hyperlink>
        </w:p>
        <w:p w14:paraId="5085FD2F" w14:textId="7EB71F48" w:rsidR="00F94A8F" w:rsidRDefault="00F94A8F">
          <w:pPr>
            <w:pStyle w:val="TOC2"/>
            <w:tabs>
              <w:tab w:val="left" w:pos="960"/>
              <w:tab w:val="right" w:leader="dot" w:pos="9060"/>
            </w:tabs>
            <w:rPr>
              <w:noProof/>
              <w:kern w:val="2"/>
              <w:sz w:val="24"/>
              <w:szCs w:val="24"/>
              <w14:ligatures w14:val="standardContextual"/>
            </w:rPr>
          </w:pPr>
          <w:hyperlink w:anchor="_Toc193904698" w:history="1">
            <w:r w:rsidRPr="00F46E01">
              <w:rPr>
                <w:rStyle w:val="Hyperlink"/>
                <w:noProof/>
              </w:rPr>
              <w:t>4.1</w:t>
            </w:r>
            <w:r>
              <w:rPr>
                <w:noProof/>
                <w:kern w:val="2"/>
                <w:sz w:val="24"/>
                <w:szCs w:val="24"/>
                <w14:ligatures w14:val="standardContextual"/>
              </w:rPr>
              <w:tab/>
            </w:r>
            <w:r w:rsidRPr="00F46E01">
              <w:rPr>
                <w:rStyle w:val="Hyperlink"/>
                <w:noProof/>
              </w:rPr>
              <w:t>Loading spatial data</w:t>
            </w:r>
            <w:r>
              <w:rPr>
                <w:noProof/>
                <w:webHidden/>
              </w:rPr>
              <w:tab/>
            </w:r>
            <w:r>
              <w:rPr>
                <w:noProof/>
                <w:webHidden/>
              </w:rPr>
              <w:fldChar w:fldCharType="begin"/>
            </w:r>
            <w:r>
              <w:rPr>
                <w:noProof/>
                <w:webHidden/>
              </w:rPr>
              <w:instrText xml:space="preserve"> PAGEREF _Toc193904698 \h </w:instrText>
            </w:r>
            <w:r>
              <w:rPr>
                <w:noProof/>
                <w:webHidden/>
              </w:rPr>
            </w:r>
            <w:r>
              <w:rPr>
                <w:noProof/>
                <w:webHidden/>
              </w:rPr>
              <w:fldChar w:fldCharType="separate"/>
            </w:r>
            <w:r w:rsidR="00E6702F">
              <w:rPr>
                <w:noProof/>
                <w:webHidden/>
              </w:rPr>
              <w:t>29</w:t>
            </w:r>
            <w:r>
              <w:rPr>
                <w:noProof/>
                <w:webHidden/>
              </w:rPr>
              <w:fldChar w:fldCharType="end"/>
            </w:r>
          </w:hyperlink>
        </w:p>
        <w:p w14:paraId="3F4EDBC6" w14:textId="4C036D21" w:rsidR="00F94A8F" w:rsidRDefault="00F94A8F">
          <w:pPr>
            <w:pStyle w:val="TOC2"/>
            <w:tabs>
              <w:tab w:val="left" w:pos="960"/>
              <w:tab w:val="right" w:leader="dot" w:pos="9060"/>
            </w:tabs>
            <w:rPr>
              <w:noProof/>
              <w:kern w:val="2"/>
              <w:sz w:val="24"/>
              <w:szCs w:val="24"/>
              <w14:ligatures w14:val="standardContextual"/>
            </w:rPr>
          </w:pPr>
          <w:hyperlink w:anchor="_Toc193904699" w:history="1">
            <w:r w:rsidRPr="00F46E01">
              <w:rPr>
                <w:rStyle w:val="Hyperlink"/>
                <w:noProof/>
              </w:rPr>
              <w:t>4.2</w:t>
            </w:r>
            <w:r>
              <w:rPr>
                <w:noProof/>
                <w:kern w:val="2"/>
                <w:sz w:val="24"/>
                <w:szCs w:val="24"/>
                <w14:ligatures w14:val="standardContextual"/>
              </w:rPr>
              <w:tab/>
            </w:r>
            <w:r w:rsidRPr="00F46E01">
              <w:rPr>
                <w:rStyle w:val="Hyperlink"/>
                <w:noProof/>
              </w:rPr>
              <w:t>Derive Output</w:t>
            </w:r>
            <w:r>
              <w:rPr>
                <w:noProof/>
                <w:webHidden/>
              </w:rPr>
              <w:tab/>
            </w:r>
            <w:r>
              <w:rPr>
                <w:noProof/>
                <w:webHidden/>
              </w:rPr>
              <w:fldChar w:fldCharType="begin"/>
            </w:r>
            <w:r>
              <w:rPr>
                <w:noProof/>
                <w:webHidden/>
              </w:rPr>
              <w:instrText xml:space="preserve"> PAGEREF _Toc193904699 \h </w:instrText>
            </w:r>
            <w:r>
              <w:rPr>
                <w:noProof/>
                <w:webHidden/>
              </w:rPr>
            </w:r>
            <w:r>
              <w:rPr>
                <w:noProof/>
                <w:webHidden/>
              </w:rPr>
              <w:fldChar w:fldCharType="separate"/>
            </w:r>
            <w:r w:rsidR="00E6702F">
              <w:rPr>
                <w:noProof/>
                <w:webHidden/>
              </w:rPr>
              <w:t>29</w:t>
            </w:r>
            <w:r>
              <w:rPr>
                <w:noProof/>
                <w:webHidden/>
              </w:rPr>
              <w:fldChar w:fldCharType="end"/>
            </w:r>
          </w:hyperlink>
        </w:p>
        <w:p w14:paraId="4F5223C1" w14:textId="207B6D55" w:rsidR="00F94A8F" w:rsidRDefault="00F94A8F">
          <w:pPr>
            <w:pStyle w:val="TOC3"/>
            <w:tabs>
              <w:tab w:val="left" w:pos="1200"/>
              <w:tab w:val="right" w:leader="dot" w:pos="9060"/>
            </w:tabs>
            <w:rPr>
              <w:noProof/>
              <w:kern w:val="2"/>
              <w:sz w:val="24"/>
              <w:szCs w:val="24"/>
              <w14:ligatures w14:val="standardContextual"/>
            </w:rPr>
          </w:pPr>
          <w:hyperlink w:anchor="_Toc193904700" w:history="1">
            <w:r w:rsidRPr="00F46E01">
              <w:rPr>
                <w:rStyle w:val="Hyperlink"/>
                <w:noProof/>
              </w:rPr>
              <w:t>4.2.1</w:t>
            </w:r>
            <w:r>
              <w:rPr>
                <w:noProof/>
                <w:kern w:val="2"/>
                <w:sz w:val="24"/>
                <w:szCs w:val="24"/>
                <w14:ligatures w14:val="standardContextual"/>
              </w:rPr>
              <w:tab/>
            </w:r>
            <w:r w:rsidRPr="00F46E01">
              <w:rPr>
                <w:rStyle w:val="Hyperlink"/>
                <w:noProof/>
              </w:rPr>
              <w:t>Calling an external function</w:t>
            </w:r>
            <w:r>
              <w:rPr>
                <w:noProof/>
                <w:webHidden/>
              </w:rPr>
              <w:tab/>
            </w:r>
            <w:r>
              <w:rPr>
                <w:noProof/>
                <w:webHidden/>
              </w:rPr>
              <w:fldChar w:fldCharType="begin"/>
            </w:r>
            <w:r>
              <w:rPr>
                <w:noProof/>
                <w:webHidden/>
              </w:rPr>
              <w:instrText xml:space="preserve"> PAGEREF _Toc193904700 \h </w:instrText>
            </w:r>
            <w:r>
              <w:rPr>
                <w:noProof/>
                <w:webHidden/>
              </w:rPr>
            </w:r>
            <w:r>
              <w:rPr>
                <w:noProof/>
                <w:webHidden/>
              </w:rPr>
              <w:fldChar w:fldCharType="separate"/>
            </w:r>
            <w:r w:rsidR="00E6702F">
              <w:rPr>
                <w:noProof/>
                <w:webHidden/>
              </w:rPr>
              <w:t>30</w:t>
            </w:r>
            <w:r>
              <w:rPr>
                <w:noProof/>
                <w:webHidden/>
              </w:rPr>
              <w:fldChar w:fldCharType="end"/>
            </w:r>
          </w:hyperlink>
        </w:p>
        <w:p w14:paraId="1D328160" w14:textId="30D1F1C5" w:rsidR="00F94A8F" w:rsidRDefault="00F94A8F">
          <w:pPr>
            <w:pStyle w:val="TOC3"/>
            <w:tabs>
              <w:tab w:val="left" w:pos="1200"/>
              <w:tab w:val="right" w:leader="dot" w:pos="9060"/>
            </w:tabs>
            <w:rPr>
              <w:noProof/>
              <w:kern w:val="2"/>
              <w:sz w:val="24"/>
              <w:szCs w:val="24"/>
              <w14:ligatures w14:val="standardContextual"/>
            </w:rPr>
          </w:pPr>
          <w:hyperlink w:anchor="_Toc193904701" w:history="1">
            <w:r w:rsidRPr="00F46E01">
              <w:rPr>
                <w:rStyle w:val="Hyperlink"/>
                <w:noProof/>
              </w:rPr>
              <w:t>4.2.2</w:t>
            </w:r>
            <w:r>
              <w:rPr>
                <w:noProof/>
                <w:kern w:val="2"/>
                <w:sz w:val="24"/>
                <w:szCs w:val="24"/>
                <w14:ligatures w14:val="standardContextual"/>
              </w:rPr>
              <w:tab/>
            </w:r>
            <w:r w:rsidRPr="00F46E01">
              <w:rPr>
                <w:rStyle w:val="Hyperlink"/>
                <w:noProof/>
              </w:rPr>
              <w:t>Input and output format for external functions</w:t>
            </w:r>
            <w:r>
              <w:rPr>
                <w:noProof/>
                <w:webHidden/>
              </w:rPr>
              <w:tab/>
            </w:r>
            <w:r>
              <w:rPr>
                <w:noProof/>
                <w:webHidden/>
              </w:rPr>
              <w:fldChar w:fldCharType="begin"/>
            </w:r>
            <w:r>
              <w:rPr>
                <w:noProof/>
                <w:webHidden/>
              </w:rPr>
              <w:instrText xml:space="preserve"> PAGEREF _Toc193904701 \h </w:instrText>
            </w:r>
            <w:r>
              <w:rPr>
                <w:noProof/>
                <w:webHidden/>
              </w:rPr>
            </w:r>
            <w:r>
              <w:rPr>
                <w:noProof/>
                <w:webHidden/>
              </w:rPr>
              <w:fldChar w:fldCharType="separate"/>
            </w:r>
            <w:r w:rsidR="00E6702F">
              <w:rPr>
                <w:noProof/>
                <w:webHidden/>
              </w:rPr>
              <w:t>30</w:t>
            </w:r>
            <w:r>
              <w:rPr>
                <w:noProof/>
                <w:webHidden/>
              </w:rPr>
              <w:fldChar w:fldCharType="end"/>
            </w:r>
          </w:hyperlink>
        </w:p>
        <w:p w14:paraId="359A06AF" w14:textId="65305108" w:rsidR="00F94A8F" w:rsidRDefault="00F94A8F">
          <w:pPr>
            <w:pStyle w:val="TOC3"/>
            <w:tabs>
              <w:tab w:val="left" w:pos="1200"/>
              <w:tab w:val="right" w:leader="dot" w:pos="9060"/>
            </w:tabs>
            <w:rPr>
              <w:noProof/>
              <w:kern w:val="2"/>
              <w:sz w:val="24"/>
              <w:szCs w:val="24"/>
              <w14:ligatures w14:val="standardContextual"/>
            </w:rPr>
          </w:pPr>
          <w:hyperlink w:anchor="_Toc193904702" w:history="1">
            <w:r w:rsidRPr="00F46E01">
              <w:rPr>
                <w:rStyle w:val="Hyperlink"/>
                <w:noProof/>
              </w:rPr>
              <w:t>4.2.3</w:t>
            </w:r>
            <w:r>
              <w:rPr>
                <w:noProof/>
                <w:kern w:val="2"/>
                <w:sz w:val="24"/>
                <w:szCs w:val="24"/>
                <w14:ligatures w14:val="standardContextual"/>
              </w:rPr>
              <w:tab/>
            </w:r>
            <w:r w:rsidRPr="00F46E01">
              <w:rPr>
                <w:rStyle w:val="Hyperlink"/>
                <w:noProof/>
              </w:rPr>
              <w:t>Pre-defined functions</w:t>
            </w:r>
            <w:r>
              <w:rPr>
                <w:noProof/>
                <w:webHidden/>
              </w:rPr>
              <w:tab/>
            </w:r>
            <w:r>
              <w:rPr>
                <w:noProof/>
                <w:webHidden/>
              </w:rPr>
              <w:fldChar w:fldCharType="begin"/>
            </w:r>
            <w:r>
              <w:rPr>
                <w:noProof/>
                <w:webHidden/>
              </w:rPr>
              <w:instrText xml:space="preserve"> PAGEREF _Toc193904702 \h </w:instrText>
            </w:r>
            <w:r>
              <w:rPr>
                <w:noProof/>
                <w:webHidden/>
              </w:rPr>
            </w:r>
            <w:r>
              <w:rPr>
                <w:noProof/>
                <w:webHidden/>
              </w:rPr>
              <w:fldChar w:fldCharType="separate"/>
            </w:r>
            <w:r w:rsidR="00E6702F">
              <w:rPr>
                <w:noProof/>
                <w:webHidden/>
              </w:rPr>
              <w:t>33</w:t>
            </w:r>
            <w:r>
              <w:rPr>
                <w:noProof/>
                <w:webHidden/>
              </w:rPr>
              <w:fldChar w:fldCharType="end"/>
            </w:r>
          </w:hyperlink>
        </w:p>
        <w:p w14:paraId="70FF3400" w14:textId="14523FCF" w:rsidR="00F94A8F" w:rsidRDefault="00F94A8F">
          <w:pPr>
            <w:pStyle w:val="TOC1"/>
            <w:rPr>
              <w:noProof/>
              <w:kern w:val="2"/>
              <w:sz w:val="24"/>
              <w:szCs w:val="24"/>
              <w14:ligatures w14:val="standardContextual"/>
            </w:rPr>
          </w:pPr>
          <w:hyperlink w:anchor="_Toc193904703" w:history="1">
            <w:r w:rsidRPr="00F46E01">
              <w:rPr>
                <w:rStyle w:val="Hyperlink"/>
                <w:noProof/>
              </w:rPr>
              <w:t>5</w:t>
            </w:r>
            <w:r>
              <w:rPr>
                <w:noProof/>
                <w:kern w:val="2"/>
                <w:sz w:val="24"/>
                <w:szCs w:val="24"/>
                <w14:ligatures w14:val="standardContextual"/>
              </w:rPr>
              <w:tab/>
            </w:r>
            <w:r w:rsidRPr="00F46E01">
              <w:rPr>
                <w:rStyle w:val="Hyperlink"/>
                <w:noProof/>
              </w:rPr>
              <w:t>Program Structure</w:t>
            </w:r>
            <w:r>
              <w:rPr>
                <w:noProof/>
                <w:webHidden/>
              </w:rPr>
              <w:tab/>
            </w:r>
            <w:r>
              <w:rPr>
                <w:noProof/>
                <w:webHidden/>
              </w:rPr>
              <w:fldChar w:fldCharType="begin"/>
            </w:r>
            <w:r>
              <w:rPr>
                <w:noProof/>
                <w:webHidden/>
              </w:rPr>
              <w:instrText xml:space="preserve"> PAGEREF _Toc193904703 \h </w:instrText>
            </w:r>
            <w:r>
              <w:rPr>
                <w:noProof/>
                <w:webHidden/>
              </w:rPr>
            </w:r>
            <w:r>
              <w:rPr>
                <w:noProof/>
                <w:webHidden/>
              </w:rPr>
              <w:fldChar w:fldCharType="separate"/>
            </w:r>
            <w:r w:rsidR="00E6702F">
              <w:rPr>
                <w:noProof/>
                <w:webHidden/>
              </w:rPr>
              <w:t>35</w:t>
            </w:r>
            <w:r>
              <w:rPr>
                <w:noProof/>
                <w:webHidden/>
              </w:rPr>
              <w:fldChar w:fldCharType="end"/>
            </w:r>
          </w:hyperlink>
        </w:p>
        <w:p w14:paraId="097AC855" w14:textId="25CB0962" w:rsidR="00F94A8F" w:rsidRDefault="00F94A8F">
          <w:pPr>
            <w:pStyle w:val="TOC1"/>
            <w:rPr>
              <w:noProof/>
              <w:kern w:val="2"/>
              <w:sz w:val="24"/>
              <w:szCs w:val="24"/>
              <w14:ligatures w14:val="standardContextual"/>
            </w:rPr>
          </w:pPr>
          <w:hyperlink w:anchor="_Toc193904704" w:history="1">
            <w:r w:rsidRPr="00F46E01">
              <w:rPr>
                <w:rStyle w:val="Hyperlink"/>
                <w:noProof/>
              </w:rPr>
              <w:t>6</w:t>
            </w:r>
            <w:r>
              <w:rPr>
                <w:noProof/>
                <w:kern w:val="2"/>
                <w:sz w:val="24"/>
                <w:szCs w:val="24"/>
                <w14:ligatures w14:val="standardContextual"/>
              </w:rPr>
              <w:tab/>
            </w:r>
            <w:r w:rsidRPr="00F46E01">
              <w:rPr>
                <w:rStyle w:val="Hyperlink"/>
                <w:noProof/>
              </w:rPr>
              <w:t>Bibliography</w:t>
            </w:r>
            <w:r>
              <w:rPr>
                <w:noProof/>
                <w:webHidden/>
              </w:rPr>
              <w:tab/>
            </w:r>
            <w:r>
              <w:rPr>
                <w:noProof/>
                <w:webHidden/>
              </w:rPr>
              <w:fldChar w:fldCharType="begin"/>
            </w:r>
            <w:r>
              <w:rPr>
                <w:noProof/>
                <w:webHidden/>
              </w:rPr>
              <w:instrText xml:space="preserve"> PAGEREF _Toc193904704 \h </w:instrText>
            </w:r>
            <w:r>
              <w:rPr>
                <w:noProof/>
                <w:webHidden/>
              </w:rPr>
            </w:r>
            <w:r>
              <w:rPr>
                <w:noProof/>
                <w:webHidden/>
              </w:rPr>
              <w:fldChar w:fldCharType="separate"/>
            </w:r>
            <w:r w:rsidR="00E6702F">
              <w:rPr>
                <w:noProof/>
                <w:webHidden/>
              </w:rPr>
              <w:t>38</w:t>
            </w:r>
            <w:r>
              <w:rPr>
                <w:noProof/>
                <w:webHidden/>
              </w:rPr>
              <w:fldChar w:fldCharType="end"/>
            </w:r>
          </w:hyperlink>
        </w:p>
        <w:p w14:paraId="466420BF" w14:textId="50EE7478" w:rsidR="00F94A8F" w:rsidRDefault="00F94A8F">
          <w:pPr>
            <w:pStyle w:val="TOC1"/>
            <w:rPr>
              <w:noProof/>
              <w:kern w:val="2"/>
              <w:sz w:val="24"/>
              <w:szCs w:val="24"/>
              <w14:ligatures w14:val="standardContextual"/>
            </w:rPr>
          </w:pPr>
          <w:hyperlink w:anchor="_Toc193904705" w:history="1">
            <w:r w:rsidRPr="00F46E01">
              <w:rPr>
                <w:rStyle w:val="Hyperlink"/>
                <w:noProof/>
              </w:rPr>
              <w:t>Appendix A - Import file formats</w:t>
            </w:r>
            <w:r>
              <w:rPr>
                <w:noProof/>
                <w:webHidden/>
              </w:rPr>
              <w:tab/>
            </w:r>
            <w:r>
              <w:rPr>
                <w:noProof/>
                <w:webHidden/>
              </w:rPr>
              <w:fldChar w:fldCharType="begin"/>
            </w:r>
            <w:r>
              <w:rPr>
                <w:noProof/>
                <w:webHidden/>
              </w:rPr>
              <w:instrText xml:space="preserve"> PAGEREF _Toc193904705 \h </w:instrText>
            </w:r>
            <w:r>
              <w:rPr>
                <w:noProof/>
                <w:webHidden/>
              </w:rPr>
            </w:r>
            <w:r>
              <w:rPr>
                <w:noProof/>
                <w:webHidden/>
              </w:rPr>
              <w:fldChar w:fldCharType="separate"/>
            </w:r>
            <w:r w:rsidR="00E6702F">
              <w:rPr>
                <w:noProof/>
                <w:webHidden/>
              </w:rPr>
              <w:t>40</w:t>
            </w:r>
            <w:r>
              <w:rPr>
                <w:noProof/>
                <w:webHidden/>
              </w:rPr>
              <w:fldChar w:fldCharType="end"/>
            </w:r>
          </w:hyperlink>
        </w:p>
        <w:p w14:paraId="0A491E40" w14:textId="2A0B7D2C" w:rsidR="00F94A8F" w:rsidRDefault="00F94A8F">
          <w:pPr>
            <w:pStyle w:val="TOC1"/>
            <w:rPr>
              <w:noProof/>
              <w:kern w:val="2"/>
              <w:sz w:val="24"/>
              <w:szCs w:val="24"/>
              <w14:ligatures w14:val="standardContextual"/>
            </w:rPr>
          </w:pPr>
          <w:hyperlink w:anchor="_Toc193904706" w:history="1">
            <w:r w:rsidRPr="00F46E01">
              <w:rPr>
                <w:rStyle w:val="Hyperlink"/>
                <w:noProof/>
              </w:rPr>
              <w:t>Appendix B - Data set properties (DSproperties)</w:t>
            </w:r>
            <w:r>
              <w:rPr>
                <w:noProof/>
                <w:webHidden/>
              </w:rPr>
              <w:tab/>
            </w:r>
            <w:r>
              <w:rPr>
                <w:noProof/>
                <w:webHidden/>
              </w:rPr>
              <w:fldChar w:fldCharType="begin"/>
            </w:r>
            <w:r>
              <w:rPr>
                <w:noProof/>
                <w:webHidden/>
              </w:rPr>
              <w:instrText xml:space="preserve"> PAGEREF _Toc193904706 \h </w:instrText>
            </w:r>
            <w:r>
              <w:rPr>
                <w:noProof/>
                <w:webHidden/>
              </w:rPr>
            </w:r>
            <w:r>
              <w:rPr>
                <w:noProof/>
                <w:webHidden/>
              </w:rPr>
              <w:fldChar w:fldCharType="separate"/>
            </w:r>
            <w:r w:rsidR="00E6702F">
              <w:rPr>
                <w:noProof/>
                <w:webHidden/>
              </w:rPr>
              <w:t>41</w:t>
            </w:r>
            <w:r>
              <w:rPr>
                <w:noProof/>
                <w:webHidden/>
              </w:rPr>
              <w:fldChar w:fldCharType="end"/>
            </w:r>
          </w:hyperlink>
        </w:p>
        <w:p w14:paraId="321A2F14" w14:textId="13DAF324" w:rsidR="00F94A8F" w:rsidRDefault="00F94A8F">
          <w:pPr>
            <w:pStyle w:val="TOC1"/>
            <w:rPr>
              <w:noProof/>
              <w:kern w:val="2"/>
              <w:sz w:val="24"/>
              <w:szCs w:val="24"/>
              <w14:ligatures w14:val="standardContextual"/>
            </w:rPr>
          </w:pPr>
          <w:hyperlink w:anchor="_Toc193904707" w:history="1">
            <w:r w:rsidRPr="00F46E01">
              <w:rPr>
                <w:rStyle w:val="Hyperlink"/>
                <w:noProof/>
              </w:rPr>
              <w:t>Appendix C – Sample DSproperties for data import</w:t>
            </w:r>
            <w:r>
              <w:rPr>
                <w:noProof/>
                <w:webHidden/>
              </w:rPr>
              <w:tab/>
            </w:r>
            <w:r>
              <w:rPr>
                <w:noProof/>
                <w:webHidden/>
              </w:rPr>
              <w:fldChar w:fldCharType="begin"/>
            </w:r>
            <w:r>
              <w:rPr>
                <w:noProof/>
                <w:webHidden/>
              </w:rPr>
              <w:instrText xml:space="preserve"> PAGEREF _Toc193904707 \h </w:instrText>
            </w:r>
            <w:r>
              <w:rPr>
                <w:noProof/>
                <w:webHidden/>
              </w:rPr>
            </w:r>
            <w:r>
              <w:rPr>
                <w:noProof/>
                <w:webHidden/>
              </w:rPr>
              <w:fldChar w:fldCharType="separate"/>
            </w:r>
            <w:r w:rsidR="00E6702F">
              <w:rPr>
                <w:noProof/>
                <w:webHidden/>
              </w:rPr>
              <w:t>42</w:t>
            </w:r>
            <w:r>
              <w:rPr>
                <w:noProof/>
                <w:webHidden/>
              </w:rPr>
              <w:fldChar w:fldCharType="end"/>
            </w:r>
          </w:hyperlink>
        </w:p>
        <w:p w14:paraId="318CE417" w14:textId="294F9F5D" w:rsidR="00F94A8F" w:rsidRDefault="00F94A8F">
          <w:pPr>
            <w:pStyle w:val="TOC1"/>
            <w:rPr>
              <w:noProof/>
              <w:kern w:val="2"/>
              <w:sz w:val="24"/>
              <w:szCs w:val="24"/>
              <w14:ligatures w14:val="standardContextual"/>
            </w:rPr>
          </w:pPr>
          <w:hyperlink w:anchor="_Toc193904708" w:history="1">
            <w:r w:rsidRPr="00F46E01">
              <w:rPr>
                <w:rStyle w:val="Hyperlink"/>
                <w:noProof/>
              </w:rPr>
              <w:t>Appendix D – Bespoke data import format file</w:t>
            </w:r>
            <w:r>
              <w:rPr>
                <w:noProof/>
                <w:webHidden/>
              </w:rPr>
              <w:tab/>
            </w:r>
            <w:r>
              <w:rPr>
                <w:noProof/>
                <w:webHidden/>
              </w:rPr>
              <w:fldChar w:fldCharType="begin"/>
            </w:r>
            <w:r>
              <w:rPr>
                <w:noProof/>
                <w:webHidden/>
              </w:rPr>
              <w:instrText xml:space="preserve"> PAGEREF _Toc193904708 \h </w:instrText>
            </w:r>
            <w:r>
              <w:rPr>
                <w:noProof/>
                <w:webHidden/>
              </w:rPr>
            </w:r>
            <w:r>
              <w:rPr>
                <w:noProof/>
                <w:webHidden/>
              </w:rPr>
              <w:fldChar w:fldCharType="separate"/>
            </w:r>
            <w:r w:rsidR="00E6702F">
              <w:rPr>
                <w:noProof/>
                <w:webHidden/>
              </w:rPr>
              <w:t>44</w:t>
            </w:r>
            <w:r>
              <w:rPr>
                <w:noProof/>
                <w:webHidden/>
              </w:rPr>
              <w:fldChar w:fldCharType="end"/>
            </w:r>
          </w:hyperlink>
        </w:p>
        <w:p w14:paraId="05170752" w14:textId="441E8482" w:rsidR="00F94A8F" w:rsidRDefault="00F94A8F">
          <w:pPr>
            <w:pStyle w:val="TOC1"/>
            <w:rPr>
              <w:noProof/>
              <w:kern w:val="2"/>
              <w:sz w:val="24"/>
              <w:szCs w:val="24"/>
              <w14:ligatures w14:val="standardContextual"/>
            </w:rPr>
          </w:pPr>
          <w:hyperlink w:anchor="_Toc193904709" w:history="1">
            <w:r w:rsidRPr="00F46E01">
              <w:rPr>
                <w:rStyle w:val="Hyperlink"/>
                <w:noProof/>
              </w:rPr>
              <w:t>Appendix E – Estuary Property Tables: Example Formats</w:t>
            </w:r>
            <w:r>
              <w:rPr>
                <w:noProof/>
                <w:webHidden/>
              </w:rPr>
              <w:tab/>
            </w:r>
            <w:r>
              <w:rPr>
                <w:noProof/>
                <w:webHidden/>
              </w:rPr>
              <w:fldChar w:fldCharType="begin"/>
            </w:r>
            <w:r>
              <w:rPr>
                <w:noProof/>
                <w:webHidden/>
              </w:rPr>
              <w:instrText xml:space="preserve"> PAGEREF _Toc193904709 \h </w:instrText>
            </w:r>
            <w:r>
              <w:rPr>
                <w:noProof/>
                <w:webHidden/>
              </w:rPr>
            </w:r>
            <w:r>
              <w:rPr>
                <w:noProof/>
                <w:webHidden/>
              </w:rPr>
              <w:fldChar w:fldCharType="separate"/>
            </w:r>
            <w:r w:rsidR="00E6702F">
              <w:rPr>
                <w:noProof/>
                <w:webHidden/>
              </w:rPr>
              <w:t>48</w:t>
            </w:r>
            <w:r>
              <w:rPr>
                <w:noProof/>
                <w:webHidden/>
              </w:rPr>
              <w:fldChar w:fldCharType="end"/>
            </w:r>
          </w:hyperlink>
        </w:p>
        <w:p w14:paraId="5F809AC5" w14:textId="40E46DB6" w:rsidR="00F94A8F" w:rsidRDefault="00F94A8F">
          <w:pPr>
            <w:pStyle w:val="TOC1"/>
            <w:rPr>
              <w:noProof/>
              <w:kern w:val="2"/>
              <w:sz w:val="24"/>
              <w:szCs w:val="24"/>
              <w14:ligatures w14:val="standardContextual"/>
            </w:rPr>
          </w:pPr>
          <w:hyperlink w:anchor="_Toc193904710" w:history="1">
            <w:r w:rsidRPr="00F46E01">
              <w:rPr>
                <w:rStyle w:val="Hyperlink"/>
                <w:noProof/>
              </w:rPr>
              <w:t>Appendix F – Archive File Format</w:t>
            </w:r>
            <w:r>
              <w:rPr>
                <w:noProof/>
                <w:webHidden/>
              </w:rPr>
              <w:tab/>
            </w:r>
            <w:r>
              <w:rPr>
                <w:noProof/>
                <w:webHidden/>
              </w:rPr>
              <w:fldChar w:fldCharType="begin"/>
            </w:r>
            <w:r>
              <w:rPr>
                <w:noProof/>
                <w:webHidden/>
              </w:rPr>
              <w:instrText xml:space="preserve"> PAGEREF _Toc193904710 \h </w:instrText>
            </w:r>
            <w:r>
              <w:rPr>
                <w:noProof/>
                <w:webHidden/>
              </w:rPr>
            </w:r>
            <w:r>
              <w:rPr>
                <w:noProof/>
                <w:webHidden/>
              </w:rPr>
              <w:fldChar w:fldCharType="separate"/>
            </w:r>
            <w:r w:rsidR="00E6702F">
              <w:rPr>
                <w:noProof/>
                <w:webHidden/>
              </w:rPr>
              <w:t>50</w:t>
            </w:r>
            <w:r>
              <w:rPr>
                <w:noProof/>
                <w:webHidden/>
              </w:rPr>
              <w:fldChar w:fldCharType="end"/>
            </w:r>
          </w:hyperlink>
        </w:p>
        <w:p w14:paraId="5716F710" w14:textId="63BE6A6E"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8"/>
          <w:footerReference w:type="default" r:id="rId19"/>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3904658"/>
      <w:r w:rsidRPr="006E07E6">
        <w:lastRenderedPageBreak/>
        <w:t>Introduction</w:t>
      </w:r>
      <w:bookmarkEnd w:id="9"/>
      <w:bookmarkEnd w:id="10"/>
      <w:bookmarkEnd w:id="11"/>
      <w:bookmarkEnd w:id="12"/>
      <w:bookmarkEnd w:id="13"/>
    </w:p>
    <w:p w14:paraId="1765529F" w14:textId="7C41D0FF" w:rsidR="006166F9" w:rsidRDefault="00000000" w:rsidP="006166F9">
      <w:fldSimple w:instr=" FILLIN  &quot;Model name?&quot;  \* MERGEFORMAT ">
        <w:r w:rsidR="003D44A1">
          <w:t>EstuaryDB</w:t>
        </w:r>
      </w:fldSimple>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386235F9" w14:textId="713348EE" w:rsidR="00996270" w:rsidRDefault="00996270" w:rsidP="00996270">
      <w:pPr>
        <w:pStyle w:val="Heading2"/>
      </w:pPr>
      <w:bookmarkStart w:id="14" w:name="_Ref193784762"/>
      <w:bookmarkStart w:id="15" w:name="_Toc193904659"/>
      <w:r>
        <w:t>Origins of the UK Estuary Database</w:t>
      </w:r>
      <w:bookmarkEnd w:id="14"/>
      <w:bookmarkEnd w:id="15"/>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20" w:history="1">
        <w:r w:rsidR="00117767" w:rsidRPr="00551D1E">
          <w:rPr>
            <w:rStyle w:val="Hyperlink"/>
          </w:rPr>
          <w:t>Associated British Ports (ABP)</w:t>
        </w:r>
      </w:hyperlink>
      <w:r w:rsidR="00117767">
        <w:t xml:space="preserve"> and </w:t>
      </w:r>
      <w:r w:rsidR="00551D1E">
        <w:t>known as the Estuary Guide (</w:t>
      </w:r>
      <w:hyperlink r:id="rId21"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2" w:history="1">
        <w:r w:rsidR="00551D1E" w:rsidRPr="00551D1E">
          <w:rPr>
            <w:rStyle w:val="Hyperlink"/>
          </w:rPr>
          <w:t>Department of Food, Environment and Rural Affairs (Defra)</w:t>
        </w:r>
      </w:hyperlink>
      <w:r w:rsidR="00551D1E" w:rsidRPr="00551D1E">
        <w:t>, the </w:t>
      </w:r>
      <w:hyperlink r:id="rId23" w:history="1">
        <w:r w:rsidR="00551D1E" w:rsidRPr="00551D1E">
          <w:rPr>
            <w:rStyle w:val="Hyperlink"/>
          </w:rPr>
          <w:t>Environment Agency (EA)</w:t>
        </w:r>
      </w:hyperlink>
      <w:r w:rsidR="00551D1E" w:rsidRPr="00551D1E">
        <w:t> and </w:t>
      </w:r>
      <w:hyperlink r:id="rId24"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0D286F81" w:rsidR="00551D1E" w:rsidRDefault="00117767" w:rsidP="00551D1E">
      <w:r>
        <w:t xml:space="preserve">There have been many contributors to this work, drawing on a wide range of experience. These include: </w:t>
      </w:r>
      <w:r w:rsidR="00551D1E" w:rsidRPr="00551D1E">
        <w:t>ABPmer</w:t>
      </w:r>
      <w:r w:rsidR="00996270">
        <w:t xml:space="preserve">, </w:t>
      </w:r>
      <w:r w:rsidR="00551D1E" w:rsidRPr="00551D1E">
        <w:t>HR Wallingford</w:t>
      </w:r>
      <w:r w:rsidR="00996270">
        <w:t xml:space="preserve">, </w:t>
      </w:r>
      <w:r w:rsidR="00551D1E" w:rsidRPr="00551D1E">
        <w:t>Black &amp; Veatch, British Geological Survey, CEFAS, Centre for Ecology and Hydrology, Halcrow, Plymouth Marine Laboratory, Posford Duvivier, Proudman Oceanographic Laboratory, Royal Holloway University of London, University College London, University of Cardiff, University of Durham, University of Liverpool, University of Newcastle, University of Nottingham, University of Plymouth, University of Southampton and WL|Delft Hydraulics Laboratory.</w:t>
      </w:r>
    </w:p>
    <w:p w14:paraId="021145B9" w14:textId="05406837" w:rsidR="00117767"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fldSimple w:instr=" FILLIN  &quot;Model name?&quot;  \* MERGEFORMAT ">
        <w:r>
          <w:t>EstuaryDB</w:t>
        </w:r>
      </w:fldSimple>
      <w:r w:rsidRPr="004A6158">
        <w:t xml:space="preserve">  </w:t>
      </w:r>
      <w:r>
        <w:t>aim to provide a consistent approach that can be adopted to investigate the morphology of estuary systems</w:t>
      </w:r>
      <w:r w:rsidR="00282411">
        <w:t>.</w:t>
      </w:r>
    </w:p>
    <w:p w14:paraId="2728BBC9" w14:textId="5F7510C3" w:rsidR="00996270" w:rsidRDefault="00996270" w:rsidP="00996270">
      <w:pPr>
        <w:pStyle w:val="Heading2"/>
      </w:pPr>
      <w:bookmarkStart w:id="16" w:name="_Toc193904660"/>
      <w:r>
        <w:t>The Estuary Project</w:t>
      </w:r>
      <w:bookmarkEnd w:id="16"/>
    </w:p>
    <w:p w14:paraId="4C672710" w14:textId="7CC43F10" w:rsidR="009A47FD" w:rsidRPr="00F700D7" w:rsidRDefault="00E107D5" w:rsidP="009A47FD">
      <w:r>
        <w:t>The EstuaryDB App has been developed to enable a more detailed investigation of estuary and tidal inlet hypsometry. It brings together the option to collate a range properties such as tides, river discharge, classifications, etc, with hypsometry data derived from a bathymetry grid and derived properties such as rates of convergence and gross properties. This can be used to investigate individual estuaries</w:t>
      </w:r>
      <w:r w:rsidR="00C42F6F">
        <w:t>,</w:t>
      </w:r>
      <w:r>
        <w:t xml:space="preserve"> or groups of estuaries. In the UK it is being used to update the data held in the UK Estuary Database. However, such data are necessarily limited by the range of type and settings to be found in the UK. To expand the scope of datasets available for further analysis (e.g. to explore equilibrium across a range of system types) the App includes the option to archive sets of results as ASCII files. These can also be imported into the App. To avoid data ownership issues the archive file does not include </w:t>
      </w:r>
      <w:r w:rsidR="009A47FD">
        <w:t>the grid used to create the hypsometry datasets, although the grid, or an image of the grid, can be archived alongside the archive file. This keeps the dataset to the minimum needed for further analysis</w:t>
      </w:r>
      <w:r w:rsidR="00C42F6F">
        <w:t>,</w:t>
      </w:r>
      <w:r w:rsidR="009A47FD">
        <w:t xml:space="preserve"> whilst providing details of how the datasets were derived and the ability to rerun the analysis by simply loading a suitable (or updated) bathymetry</w:t>
      </w:r>
      <w:r w:rsidR="00C42F6F">
        <w:t xml:space="preserve"> grid</w:t>
      </w:r>
      <w:r w:rsidR="009A47FD">
        <w:t xml:space="preserve">. </w:t>
      </w:r>
      <w:r w:rsidR="009A47FD" w:rsidRPr="008E2D99">
        <w:rPr>
          <w:highlight w:val="yellow"/>
        </w:rPr>
        <w:t>[</w:t>
      </w:r>
      <w:r w:rsidR="009A47FD" w:rsidRPr="008E2D99">
        <w:rPr>
          <w:i/>
          <w:iCs/>
          <w:highlight w:val="yellow"/>
        </w:rPr>
        <w:t>Add details of repository</w:t>
      </w:r>
      <w:r w:rsidR="009A47FD" w:rsidRPr="008E2D99">
        <w:rPr>
          <w:highlight w:val="yellow"/>
        </w:rPr>
        <w:t>]</w:t>
      </w:r>
    </w:p>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7" w:name="_Toc193904661"/>
      <w:r>
        <w:lastRenderedPageBreak/>
        <w:t>Getting started</w:t>
      </w:r>
      <w:bookmarkEnd w:id="17"/>
    </w:p>
    <w:p w14:paraId="7A3CD9BA" w14:textId="77777777" w:rsidR="00F46BC5" w:rsidRPr="00F46BC5" w:rsidRDefault="00F46BC5" w:rsidP="00F46BC5">
      <w:pPr>
        <w:pStyle w:val="Heading2"/>
      </w:pPr>
      <w:bookmarkStart w:id="18" w:name="_Toc193904662"/>
      <w:r w:rsidRPr="00F46BC5">
        <w:t>Configuration</w:t>
      </w:r>
      <w:bookmarkEnd w:id="18"/>
    </w:p>
    <w:p w14:paraId="0B79A51E" w14:textId="7D3F0301" w:rsidR="00F46BC5" w:rsidRPr="00F46BC5" w:rsidRDefault="00F46BC5" w:rsidP="00F46BC5">
      <w:r w:rsidRPr="00F46BC5">
        <w:fldChar w:fldCharType="begin"/>
      </w:r>
      <w:r w:rsidRPr="00F46BC5">
        <w:instrText xml:space="preserve"> REF Model_name \h </w:instrText>
      </w:r>
      <w:r w:rsidRPr="00F46BC5">
        <w:fldChar w:fldCharType="separate"/>
      </w:r>
      <w:r w:rsidR="00E6702F">
        <w:t>EstuaryDB</w:t>
      </w:r>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r w:rsidRPr="00F46BC5">
        <w:rPr>
          <w:color w:val="2A659C" w:themeColor="accent6"/>
        </w:rPr>
        <w:t>dstoolbox.mltbx</w:t>
      </w:r>
    </w:p>
    <w:p w14:paraId="691CF6ED" w14:textId="77777777" w:rsidR="00F46BC5" w:rsidRPr="00F46BC5" w:rsidRDefault="00F46BC5" w:rsidP="00F46BC5">
      <w:pPr>
        <w:rPr>
          <w:color w:val="2A659C" w:themeColor="accent6"/>
        </w:rPr>
      </w:pPr>
      <w:r w:rsidRPr="00F46BC5">
        <w:t xml:space="preserve">muitoolbox: </w:t>
      </w:r>
      <w:r w:rsidRPr="00F46BC5">
        <w:rPr>
          <w:color w:val="2A659C" w:themeColor="accent6"/>
        </w:rPr>
        <w:t>muitoolbox.mltbx</w:t>
      </w:r>
    </w:p>
    <w:p w14:paraId="1739CCE0" w14:textId="2D554829"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r w:rsidR="00E6702F">
        <w:t>EstuaryDB</w:t>
      </w:r>
      <w:r w:rsidRPr="00F46BC5">
        <w:rPr>
          <w:color w:val="2A659C" w:themeColor="accent6"/>
        </w:rPr>
        <w:fldChar w:fldCharType="end"/>
      </w:r>
      <w:r w:rsidRPr="00F46BC5">
        <w:rPr>
          <w:color w:val="2A659C" w:themeColor="accent6"/>
        </w:rPr>
        <w:t>.mlappinstall</w:t>
      </w:r>
    </w:p>
    <w:p w14:paraId="1F755AA2" w14:textId="77777777" w:rsidR="00F46BC5" w:rsidRPr="00F46BC5" w:rsidRDefault="00F46BC5" w:rsidP="00F46BC5">
      <w:pPr>
        <w:pStyle w:val="Heading3"/>
      </w:pPr>
      <w:bookmarkStart w:id="19" w:name="_Toc193904663"/>
      <w:r w:rsidRPr="00F46BC5">
        <w:t>Installing the toolboxes</w:t>
      </w:r>
      <w:bookmarkEnd w:id="19"/>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20" w:name="_Hlk71991866"/>
      <w:r w:rsidRPr="00F46BC5">
        <w:t xml:space="preserve">Alternatively, right-click the mouse on the ‘mltbx’ files and select install. </w:t>
      </w:r>
      <w:bookmarkEnd w:id="20"/>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21" w:name="_Toc193904664"/>
      <w:r w:rsidRPr="00F46BC5">
        <w:t>I</w:t>
      </w:r>
      <w:r w:rsidRPr="00F46BC5">
        <w:rPr>
          <w:rFonts w:hint="eastAsia"/>
        </w:rPr>
        <w:t>n</w:t>
      </w:r>
      <w:r w:rsidRPr="00F46BC5">
        <w:t>stalling the App</w:t>
      </w:r>
      <w:bookmarkEnd w:id="21"/>
    </w:p>
    <w:p w14:paraId="21126F2E" w14:textId="77777777" w:rsidR="00F46BC5" w:rsidRPr="00F46BC5" w:rsidRDefault="00F46BC5" w:rsidP="00F46BC5">
      <w:r w:rsidRPr="00F46BC5">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09113B72"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r w:rsidR="00E6702F">
        <w:t>EstuaryDB</w:t>
      </w:r>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22" w:name="_Toc193904665"/>
      <w:r>
        <w:t>Quick Guide</w:t>
      </w:r>
      <w:bookmarkEnd w:id="22"/>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3"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0E0F18AA" w:rsidR="003D44A1" w:rsidRDefault="00C100B3" w:rsidP="003D44A1">
      <w:bookmarkStart w:id="24" w:name="_Hlk179541793"/>
      <w:bookmarkEnd w:id="23"/>
      <w:r>
        <w:t xml:space="preserve">Load some data from an array in a text file, a worksheet of a spreadsheet, or an existing table or dstable from a .mat file (see Section </w:t>
      </w:r>
      <w:r>
        <w:fldChar w:fldCharType="begin"/>
      </w:r>
      <w:r>
        <w:instrText xml:space="preserve"> REF _Ref459627191 \r \h </w:instrText>
      </w:r>
      <w:r>
        <w:fldChar w:fldCharType="separate"/>
      </w:r>
      <w:r w:rsidR="00E6702F">
        <w:t>3.4</w:t>
      </w:r>
      <w:r>
        <w:fldChar w:fldCharType="end"/>
      </w:r>
      <w:r>
        <w:t xml:space="preserve"> and </w:t>
      </w:r>
      <w:r>
        <w:fldChar w:fldCharType="begin"/>
      </w:r>
      <w:r>
        <w:instrText xml:space="preserve"> REF _Ref191895375 \h </w:instrText>
      </w:r>
      <w:r>
        <w:fldChar w:fldCharType="separate"/>
      </w:r>
      <w:r w:rsidR="00E6702F" w:rsidRPr="00FC5C75">
        <w:t>Appendix A - Import file formats</w:t>
      </w:r>
      <w:r>
        <w:fldChar w:fldCharType="end"/>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4"/>
    <w:p w14:paraId="4C7DC1D6" w14:textId="3E88B3C2" w:rsidR="003D44A1" w:rsidRDefault="003D44A1" w:rsidP="003D44A1">
      <w:r>
        <w:t xml:space="preserve">When loaded into a dstable the data are assigned dsproperties (i.e., name, description, unit, label and qcflag or format – see </w:t>
      </w:r>
      <w:r>
        <w:fldChar w:fldCharType="begin"/>
      </w:r>
      <w:r>
        <w:instrText xml:space="preserve"> REF _Ref179189873 \h </w:instrText>
      </w:r>
      <w:r>
        <w:fldChar w:fldCharType="separate"/>
      </w:r>
      <w:r w:rsidR="00E6702F" w:rsidRPr="00B54492">
        <w:t>Appendix B - Data set properties (DSproperties)</w:t>
      </w:r>
      <w:r>
        <w:fldChar w:fldCharType="end"/>
      </w:r>
      <w:r>
        <w:t>). By default, these are assigned the variable name and qcflag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r w:rsidRPr="009659E5">
        <w:rPr>
          <w:b/>
          <w:bCs/>
          <w:i/>
          <w:iCs/>
        </w:rPr>
        <w:t>Skip</w:t>
      </w:r>
      <w:r>
        <w:t xml:space="preserve"> this step and use the defaults. For details of how to set the DSproperties and import file formats see Section </w:t>
      </w:r>
      <w:r>
        <w:fldChar w:fldCharType="begin"/>
      </w:r>
      <w:r>
        <w:instrText xml:space="preserve"> REF _Ref459627191 \r \h </w:instrText>
      </w:r>
      <w:r>
        <w:fldChar w:fldCharType="separate"/>
      </w:r>
      <w:r w:rsidR="00E6702F">
        <w:t>3.4</w:t>
      </w:r>
      <w:r>
        <w:fldChar w:fldCharType="end"/>
      </w:r>
      <w:r>
        <w:t xml:space="preserve"> and </w:t>
      </w:r>
      <w:r>
        <w:fldChar w:fldCharType="begin"/>
      </w:r>
      <w:r>
        <w:instrText xml:space="preserve"> REF _Ref179448619 \h </w:instrText>
      </w:r>
      <w:r>
        <w:fldChar w:fldCharType="separate"/>
      </w:r>
      <w:r w:rsidR="00E6702F" w:rsidRPr="003D44A1">
        <w:t>Appendix C – Sample DS</w:t>
      </w:r>
      <w:r w:rsidR="00E6702F">
        <w:t>p</w:t>
      </w:r>
      <w:r w:rsidR="00E6702F" w:rsidRPr="003D44A1">
        <w:t>roperties for data import</w:t>
      </w:r>
      <w:r>
        <w:fldChar w:fldCharType="end"/>
      </w:r>
      <w:r>
        <w:t>).</w:t>
      </w:r>
    </w:p>
    <w:p w14:paraId="0F82067D" w14:textId="46AEA6E3"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E6702F">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5" w:name="_Toc193904666"/>
      <w:r w:rsidRPr="00C569C3">
        <w:lastRenderedPageBreak/>
        <w:t>Typical Workflows</w:t>
      </w:r>
      <w:bookmarkEnd w:id="25"/>
    </w:p>
    <w:p w14:paraId="1EE8BA3B" w14:textId="3BE3A570" w:rsidR="007A456C" w:rsidRDefault="00C569C3" w:rsidP="00C569C3">
      <w:r>
        <w:t xml:space="preserve">Several different types of data can be loaded and analysed in the EstuaryDB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W(x,z)</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E6702F">
        <w:t>3.10</w:t>
      </w:r>
      <w:r w:rsidR="001B0AE8">
        <w:fldChar w:fldCharType="end"/>
      </w:r>
      <w:r w:rsidR="001B0AE8">
        <w:t>.</w:t>
      </w:r>
    </w:p>
    <w:p w14:paraId="3F781A31" w14:textId="77777777" w:rsidR="007A456C" w:rsidRDefault="007A456C" w:rsidP="007A456C">
      <w:pPr>
        <w:pStyle w:val="Heading3"/>
      </w:pPr>
      <w:bookmarkStart w:id="26" w:name="_Toc193904667"/>
      <w:r>
        <w:t>Tabular Properties</w:t>
      </w:r>
      <w:bookmarkEnd w:id="26"/>
    </w:p>
    <w:p w14:paraId="3BE01B82" w14:textId="21D8E971" w:rsidR="007A456C" w:rsidRDefault="00915EAB" w:rsidP="007A456C">
      <w:r>
        <w:t xml:space="preserve">A simple table holds scalar values. For </w:t>
      </w:r>
      <w:r w:rsidR="000D6A2A">
        <w:t>example,</w:t>
      </w:r>
      <w:r>
        <w:t xml:space="preserve"> this may be the properties for a number of estuaries</w:t>
      </w:r>
      <w:r w:rsidR="00572DE7">
        <w:t xml:space="preserve"> and can be in Excel, ASCII text or .mat matlab format. Some example files of this type of data are provided in the …/example folder. When loading from an Excel spreadsheet, the user is prompted to confirm the worksheet, rows and columns to load. For a text file the header is used to define the inputs </w:t>
      </w:r>
      <w:bookmarkStart w:id="27" w:name="_Hlk191895782"/>
      <w:r w:rsidR="00572DE7">
        <w:t xml:space="preserve">(see </w:t>
      </w:r>
      <w:r w:rsidR="00572DE7">
        <w:fldChar w:fldCharType="begin"/>
      </w:r>
      <w:r w:rsidR="00572DE7">
        <w:instrText xml:space="preserve"> REF _Ref191895375 \h </w:instrText>
      </w:r>
      <w:r w:rsidR="00572DE7">
        <w:fldChar w:fldCharType="separate"/>
      </w:r>
      <w:r w:rsidR="00E6702F" w:rsidRPr="00FC5C75">
        <w:t>Appendix A - Import file formats</w:t>
      </w:r>
      <w:r w:rsidR="00572DE7">
        <w:fldChar w:fldCharType="end"/>
      </w:r>
      <w:r w:rsidR="00572DE7">
        <w:t xml:space="preserve">). </w:t>
      </w:r>
      <w:bookmarkEnd w:id="27"/>
      <w:r w:rsidR="00572DE7">
        <w:t>The user is then prompted to load, define or skip the definition of the DSproperties. For a quick look at the data this can be skipped but for more detailed exploration the DSproperties are used extensively in EstuaryDB to provide meta-data about selections. If loading from a file, this can again be in Excel or ASCII text format and once loaded there is the opportunity to check and edit the meta-data for each variable.</w:t>
      </w:r>
    </w:p>
    <w:p w14:paraId="56DFB60E" w14:textId="4EA48FCC"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checked on the </w:t>
      </w:r>
      <w:r w:rsidRPr="00572DE7">
        <w:rPr>
          <w:b/>
          <w:bCs/>
          <w:i/>
          <w:iCs/>
          <w:color w:val="807C32" w:themeColor="accent2" w:themeShade="BF"/>
        </w:rPr>
        <w:t>Q-Plot</w:t>
      </w:r>
      <w:r>
        <w:t xml:space="preserve"> and </w:t>
      </w:r>
      <w:r w:rsidR="000D6A2A">
        <w:rPr>
          <w:b/>
          <w:bCs/>
          <w:i/>
          <w:iCs/>
          <w:color w:val="807C32" w:themeColor="accent2" w:themeShade="BF"/>
        </w:rPr>
        <w:t>Properties</w:t>
      </w:r>
      <w:r w:rsidRPr="00572DE7">
        <w:rPr>
          <w:b/>
          <w:bCs/>
          <w:i/>
          <w:iCs/>
          <w:color w:val="807C32" w:themeColor="accent2" w:themeShade="BF"/>
        </w:rPr>
        <w:t xml:space="preserv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8" w:name="_Toc193904668"/>
      <w:r>
        <w:t>Surface Area Hypsometry</w:t>
      </w:r>
      <w:bookmarkEnd w:id="28"/>
    </w:p>
    <w:p w14:paraId="5DE7443A" w14:textId="11896FA0"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E6702F">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E6702F">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E6702F">
        <w:t>Appendix D – Bespoke data import format file</w:t>
      </w:r>
      <w:r w:rsidR="00F40B71">
        <w:fldChar w:fldCharType="end"/>
      </w:r>
      <w:r w:rsidR="00F40B71">
        <w:t xml:space="preserve">). Alternatively, there are two options to create the data set within the App. For both cases </w:t>
      </w:r>
      <w:bookmarkStart w:id="29"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E6702F">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E6702F">
        <w:t>3.4.4</w:t>
      </w:r>
      <w:r w:rsidR="00F40B71">
        <w:fldChar w:fldCharType="end"/>
      </w:r>
      <w:r w:rsidR="00F40B71">
        <w:t>). The either:</w:t>
      </w:r>
      <w:bookmarkEnd w:id="29"/>
    </w:p>
    <w:p w14:paraId="7DF6C55C" w14:textId="140081B0" w:rsidR="00F40B71" w:rsidRDefault="00F40B71">
      <w:pPr>
        <w:pStyle w:val="ListParagraph"/>
        <w:numPr>
          <w:ilvl w:val="0"/>
          <w:numId w:val="10"/>
        </w:numPr>
      </w:pPr>
      <w:r>
        <w:t xml:space="preserve">Load a shape file to define the enclosing waterbody boundary (see Section </w:t>
      </w:r>
      <w:r>
        <w:fldChar w:fldCharType="begin"/>
      </w:r>
      <w:r>
        <w:instrText xml:space="preserve"> REF _Ref191896711 \r \h </w:instrText>
      </w:r>
      <w:r>
        <w:fldChar w:fldCharType="separate"/>
      </w:r>
      <w:r w:rsidR="00E6702F">
        <w:t>3.4.5</w:t>
      </w:r>
      <w:r>
        <w:fldChar w:fldCharType="end"/>
      </w:r>
      <w:r>
        <w:t>); or</w:t>
      </w:r>
    </w:p>
    <w:p w14:paraId="10C7B580" w14:textId="1A3587FD" w:rsidR="00F40B71" w:rsidRDefault="00F40B71">
      <w:pPr>
        <w:pStyle w:val="ListParagraph"/>
        <w:numPr>
          <w:ilvl w:val="0"/>
          <w:numId w:val="10"/>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E6702F">
        <w:t>3.4.5</w:t>
      </w:r>
      <w:r>
        <w:fldChar w:fldCharType="end"/>
      </w:r>
      <w:r>
        <w:t>).</w:t>
      </w:r>
    </w:p>
    <w:p w14:paraId="267321E6" w14:textId="54C609DF" w:rsidR="00F40B71" w:rsidRDefault="00F40B71" w:rsidP="00F40B71">
      <w:bookmarkStart w:id="30" w:name="_Hlk191898924"/>
      <w:r>
        <w:t xml:space="preserve">Use the </w:t>
      </w:r>
      <w:r w:rsidR="00622142">
        <w:rPr>
          <w:i/>
          <w:color w:val="7B2520" w:themeColor="accent3" w:themeShade="BF"/>
        </w:rPr>
        <w:t>Tools</w:t>
      </w:r>
      <w:r w:rsidR="006D13CD" w:rsidRPr="00B21E6B">
        <w:rPr>
          <w:i/>
          <w:color w:val="7B2520" w:themeColor="accent3" w:themeShade="BF"/>
        </w:rPr>
        <w:t xml:space="preserve">&gt;Hypsometry </w:t>
      </w:r>
      <w:r w:rsidR="006D13CD" w:rsidRPr="008F07E9">
        <w:rPr>
          <w:i/>
          <w:color w:val="7B2520" w:themeColor="accent3" w:themeShade="BF"/>
        </w:rPr>
        <w:t>&gt;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E6702F">
        <w:t>3.5.1</w:t>
      </w:r>
      <w:r w:rsidR="000B3C85">
        <w:fldChar w:fldCharType="end"/>
      </w:r>
      <w:r w:rsidR="006D13CD">
        <w:t xml:space="preserve">). </w:t>
      </w:r>
      <w:bookmarkEnd w:id="30"/>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5BD3C89A" w14:textId="6247BA68" w:rsidR="000D6A2A" w:rsidRDefault="000D6A2A" w:rsidP="00F40B71">
      <w:r>
        <w:t>[</w:t>
      </w:r>
      <w:r w:rsidRPr="00DB7299">
        <w:rPr>
          <w:b/>
          <w:bCs/>
        </w:rPr>
        <w:t>NB</w:t>
      </w:r>
      <w:r>
        <w:t xml:space="preserve">: if using the function </w:t>
      </w:r>
      <w:r w:rsidRPr="000D6A2A">
        <w:rPr>
          <w:i/>
          <w:iCs/>
        </w:rPr>
        <w:t>insidepoly</w:t>
      </w:r>
      <w:r>
        <w:t xml:space="preserve"> which is much faster than the Matlab ™ function </w:t>
      </w:r>
      <w:r w:rsidRPr="000D6A2A">
        <w:rPr>
          <w:i/>
          <w:iCs/>
        </w:rPr>
        <w:t>inpolygon</w:t>
      </w:r>
      <w:r>
        <w:t>, ensure there is a single boundary and no extraneous line work, as this can lead to “drop outs” in the selection of grid points within the bounding polygon.]</w:t>
      </w:r>
    </w:p>
    <w:p w14:paraId="2ADC4E6C" w14:textId="77777777" w:rsidR="000B3C85" w:rsidRDefault="000B3C85" w:rsidP="00F40B71"/>
    <w:p w14:paraId="307568B6" w14:textId="74B7575C" w:rsidR="007A456C" w:rsidRDefault="007A456C" w:rsidP="007A456C">
      <w:pPr>
        <w:pStyle w:val="Heading3"/>
      </w:pPr>
      <w:bookmarkStart w:id="31" w:name="_Toc193904669"/>
      <w:r>
        <w:t>Width Hypsometry</w:t>
      </w:r>
      <w:bookmarkEnd w:id="31"/>
    </w:p>
    <w:p w14:paraId="7C7AE13F" w14:textId="1A4EDC3C"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E6702F">
        <w:t>3.4.2</w:t>
      </w:r>
      <w:r>
        <w:fldChar w:fldCharType="end"/>
      </w:r>
      <w:r>
        <w:t xml:space="preserve">, </w:t>
      </w:r>
      <w:r>
        <w:fldChar w:fldCharType="begin"/>
      </w:r>
      <w:r>
        <w:instrText xml:space="preserve"> REF _Ref183354054 \r \h </w:instrText>
      </w:r>
      <w:r>
        <w:fldChar w:fldCharType="separate"/>
      </w:r>
      <w:r w:rsidR="00E6702F">
        <w:t>4.1</w:t>
      </w:r>
      <w:r>
        <w:fldChar w:fldCharType="end"/>
      </w:r>
      <w:r>
        <w:t xml:space="preserve">, and </w:t>
      </w:r>
      <w:r>
        <w:fldChar w:fldCharType="begin"/>
      </w:r>
      <w:r>
        <w:instrText xml:space="preserve"> REF _Ref191896422 \h </w:instrText>
      </w:r>
      <w:r>
        <w:fldChar w:fldCharType="separate"/>
      </w:r>
      <w:r w:rsidR="00E6702F">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E6702F">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E6702F">
        <w:t>3.4.4</w:t>
      </w:r>
      <w:r w:rsidRPr="00E5341D">
        <w:fldChar w:fldCharType="end"/>
      </w:r>
      <w:r w:rsidRPr="00E5341D">
        <w:t xml:space="preserve">). </w:t>
      </w:r>
      <w:r>
        <w:t>Then work through the Section tools to create the linework needed to extract cross-sections. The steps are as follows:</w:t>
      </w:r>
    </w:p>
    <w:p w14:paraId="7BCCF97F" w14:textId="2EE5D47B" w:rsidR="00E5341D" w:rsidRDefault="00E5341D">
      <w:pPr>
        <w:pStyle w:val="ListParagraph"/>
        <w:numPr>
          <w:ilvl w:val="0"/>
          <w:numId w:val="11"/>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E6702F">
        <w:t>3.4.5</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w:t>
      </w:r>
      <w:r>
        <w:lastRenderedPageBreak/>
        <w:t xml:space="preserve">length of the sections. </w:t>
      </w:r>
      <w:r w:rsidR="005915BC">
        <w:t>The interface allows the generated contour to be smoothed or resampled. The latter should be done to minimise the size of the line and make editing simpler.</w:t>
      </w:r>
    </w:p>
    <w:p w14:paraId="327C501D" w14:textId="4608C3A5" w:rsidR="005915BC" w:rsidRDefault="005915BC">
      <w:pPr>
        <w:pStyle w:val="ListParagraph"/>
        <w:numPr>
          <w:ilvl w:val="0"/>
          <w:numId w:val="11"/>
        </w:numPr>
      </w:pPr>
      <w:r>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E6702F">
        <w:t>3.4.5</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7DD74830" w:rsidR="005915BC" w:rsidRDefault="005915BC">
      <w:pPr>
        <w:pStyle w:val="ListParagraph"/>
        <w:numPr>
          <w:ilvl w:val="0"/>
          <w:numId w:val="11"/>
        </w:numPr>
      </w:pPr>
      <w:r>
        <w:t xml:space="preserve">Once the </w:t>
      </w:r>
      <w:r w:rsidRPr="00EF4C22">
        <w:t>Boundary and Centre-line</w:t>
      </w:r>
      <w:r>
        <w:t xml:space="preserve"> have been defined the section lines can be created using </w:t>
      </w:r>
      <w:bookmarkStart w:id="32"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E6702F">
        <w:t>3.4.5</w:t>
      </w:r>
      <w:r>
        <w:fldChar w:fldCharType="end"/>
      </w:r>
      <w:r>
        <w:t xml:space="preserve">). </w:t>
      </w:r>
      <w:bookmarkEnd w:id="32"/>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0A19902B" w:rsidR="007D0A52" w:rsidRDefault="007D0A52">
      <w:pPr>
        <w:pStyle w:val="ListParagraph"/>
        <w:numPr>
          <w:ilvl w:val="0"/>
          <w:numId w:val="11"/>
        </w:numPr>
      </w:pPr>
      <w:r>
        <w:t xml:space="preserve">The completed section lines can then be used to generate the cross-section </w:t>
      </w:r>
      <w:bookmarkStart w:id="33"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E6702F">
        <w:t>3.4.5</w:t>
      </w:r>
      <w:r>
        <w:fldChar w:fldCharType="end"/>
      </w:r>
      <w:r>
        <w:t xml:space="preserve">). </w:t>
      </w:r>
      <w:bookmarkEnd w:id="33"/>
      <w:r>
        <w:t>A composite plot of all the sections is generated upon completion and the y, z data saved.</w:t>
      </w:r>
    </w:p>
    <w:p w14:paraId="35E9FC92" w14:textId="778532EE" w:rsidR="007D0A52" w:rsidRDefault="007D0A52">
      <w:pPr>
        <w:pStyle w:val="ListParagraph"/>
        <w:numPr>
          <w:ilvl w:val="0"/>
          <w:numId w:val="11"/>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E6702F">
        <w:t>3.4.5</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2E55291D" w:rsidR="007A456C" w:rsidRDefault="001B221A" w:rsidP="007A456C">
      <w:r>
        <w:t>The along-channel width hypsometry can now be added using</w:t>
      </w:r>
      <w:r w:rsidR="000B3C85">
        <w:t xml:space="preserve"> </w:t>
      </w:r>
      <w:r w:rsidR="00622142">
        <w:rPr>
          <w:i/>
          <w:color w:val="7B2520" w:themeColor="accent3" w:themeShade="BF"/>
        </w:rPr>
        <w:t>Tools</w:t>
      </w:r>
      <w:r w:rsidR="000B3C85" w:rsidRPr="00B21E6B">
        <w:rPr>
          <w:i/>
          <w:color w:val="7B2520" w:themeColor="accent3" w:themeShade="BF"/>
        </w:rPr>
        <w:t xml:space="preserve">&gt;Hypsometry </w:t>
      </w:r>
      <w:r w:rsidR="000B3C85" w:rsidRPr="008F07E9">
        <w:rPr>
          <w:i/>
          <w:color w:val="7B2520" w:themeColor="accent3" w:themeShade="BF"/>
        </w:rPr>
        <w:t>&gt;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E6702F">
        <w:t>3.5.1</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4" w:name="_Hlk191899145"/>
      <w:r w:rsidR="006D13CD" w:rsidRPr="00572DE7">
        <w:rPr>
          <w:b/>
          <w:bCs/>
          <w:i/>
          <w:iCs/>
          <w:color w:val="807C32" w:themeColor="accent2" w:themeShade="BF"/>
        </w:rPr>
        <w:t xml:space="preserve">Table &gt; Dataset </w:t>
      </w:r>
      <w:r w:rsidR="006D13CD">
        <w:t>tabs.</w:t>
      </w:r>
      <w:bookmarkEnd w:id="34"/>
    </w:p>
    <w:p w14:paraId="1E0C3010" w14:textId="77777777" w:rsidR="00EE7D4F" w:rsidRDefault="00EE7D4F" w:rsidP="00EE7D4F"/>
    <w:p w14:paraId="549C9833" w14:textId="77777777" w:rsidR="00EE7D4F" w:rsidRDefault="00EE7D4F" w:rsidP="00EE7D4F">
      <w:pPr>
        <w:pStyle w:val="Heading3"/>
      </w:pPr>
      <w:bookmarkStart w:id="35" w:name="_Toc193904670"/>
      <w:r>
        <w:t>Gross Properties</w:t>
      </w:r>
      <w:bookmarkEnd w:id="35"/>
    </w:p>
    <w:p w14:paraId="5E2DCC87" w14:textId="51AF94AA"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rsidR="00E6702F">
        <w:t>3.4.3</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6" w:name="_Toc193904671"/>
      <w:r>
        <w:t>Illustrated Workflow</w:t>
      </w:r>
      <w:bookmarkEnd w:id="36"/>
    </w:p>
    <w:p w14:paraId="371323C3" w14:textId="643DF2BA" w:rsidR="00EE7D4F" w:rsidRDefault="00EE7D4F" w:rsidP="00EE7D4F">
      <w:r>
        <w:t>The above steps are illustrated with a case study based on the Colne Estuary in the UK.</w:t>
      </w:r>
    </w:p>
    <w:p w14:paraId="034BBD94" w14:textId="7BB6D1E1" w:rsidR="00EE7D4F" w:rsidRPr="00A57CEC" w:rsidRDefault="00EE7D4F">
      <w:pPr>
        <w:pStyle w:val="ListParagraph"/>
        <w:keepNext/>
        <w:numPr>
          <w:ilvl w:val="0"/>
          <w:numId w:val="14"/>
        </w:numPr>
        <w:rPr>
          <w:b/>
          <w:bCs/>
        </w:rPr>
      </w:pPr>
      <w:r w:rsidRPr="00A57CEC">
        <w:rPr>
          <w:b/>
          <w:bCs/>
        </w:rPr>
        <w:lastRenderedPageBreak/>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012765">
            <w:pPr>
              <w:keepNext/>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Extract contour at 3 mAD (red lines)</w:t>
            </w:r>
          </w:p>
        </w:tc>
        <w:tc>
          <w:tcPr>
            <w:tcW w:w="4459" w:type="dxa"/>
          </w:tcPr>
          <w:p w14:paraId="1CF5053F" w14:textId="77777777" w:rsidR="00EE7D4F" w:rsidRDefault="00EE7D4F" w:rsidP="00012765">
            <w:pPr>
              <w:keepNext/>
            </w:pPr>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063EC6">
            <w:r w:rsidRPr="00E64A4B">
              <w:rPr>
                <w:noProof/>
              </w:rPr>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5"/>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063EC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063EC6">
        <w:tc>
          <w:tcPr>
            <w:tcW w:w="9060" w:type="dxa"/>
            <w:gridSpan w:val="2"/>
          </w:tcPr>
          <w:p w14:paraId="2AEA08B5" w14:textId="77777777" w:rsidR="007B0606" w:rsidRDefault="007B0606" w:rsidP="00063EC6"/>
          <w:p w14:paraId="0059E1B1" w14:textId="77777777" w:rsidR="001C0825" w:rsidRDefault="007B0606" w:rsidP="00063EC6">
            <w:pPr>
              <w:rPr>
                <w:iCs/>
              </w:rPr>
            </w:pPr>
            <w:r>
              <w:t xml:space="preserve">To create the table of surface area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Surface Area.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745627C2" w14:textId="0A733235" w:rsidR="007B0606" w:rsidRDefault="007B0606" w:rsidP="00063EC6">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BCCCF2F" w14:textId="57C97CB5" w:rsidR="001C0825" w:rsidRDefault="007B0606" w:rsidP="00063EC6">
            <w:pPr>
              <w:rPr>
                <w:i/>
                <w:color w:val="7B2520" w:themeColor="accent3" w:themeShade="BF"/>
              </w:rPr>
            </w:pPr>
            <w:r>
              <w:t xml:space="preserve">To add the Gross Properties to the Morphology table, first add the tidal levels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p>
          <w:p w14:paraId="43098AC9" w14:textId="19202878" w:rsidR="007B0606" w:rsidRDefault="007B0606" w:rsidP="00063EC6">
            <w:r w:rsidRPr="007924B2">
              <w:t xml:space="preserve">The results can be viewed on the </w:t>
            </w:r>
            <w:r w:rsidR="00DB7299">
              <w:rPr>
                <w:b/>
                <w:bCs/>
                <w:color w:val="807C32" w:themeColor="accent2" w:themeShade="BF"/>
              </w:rPr>
              <w:t>Properties</w:t>
            </w:r>
            <w:r>
              <w:rPr>
                <w:b/>
                <w:bCs/>
                <w:color w:val="807C32" w:themeColor="accent2" w:themeShade="BF"/>
              </w:rPr>
              <w:t>&gt;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063EC6">
            <w:r w:rsidRPr="00EE7D4F">
              <w:rPr>
                <w:noProof/>
              </w:rPr>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7"/>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063EC6">
            <w:r>
              <w:rPr>
                <w:noProof/>
              </w:rPr>
              <w:drawing>
                <wp:inline distT="0" distB="0" distL="0" distR="0" wp14:anchorId="3ECA4D67" wp14:editId="43FC25CC">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012765">
      <w:pPr>
        <w:pStyle w:val="ListParagraph"/>
        <w:keepNext/>
        <w:ind w:left="1080"/>
      </w:pPr>
    </w:p>
    <w:p w14:paraId="471C132B" w14:textId="621D452E" w:rsidR="00EE7D4F" w:rsidRPr="00A57CEC" w:rsidRDefault="00EE7D4F">
      <w:pPr>
        <w:pStyle w:val="ListParagraph"/>
        <w:keepNext/>
        <w:numPr>
          <w:ilvl w:val="0"/>
          <w:numId w:val="14"/>
        </w:numPr>
        <w:ind w:left="1077"/>
        <w:rPr>
          <w:b/>
          <w:bCs/>
        </w:rPr>
      </w:pPr>
      <w:r w:rsidRPr="00A57CEC">
        <w:rPr>
          <w:b/>
          <w:bCs/>
        </w:rP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012765">
            <w:pPr>
              <w:keepNext/>
            </w:pPr>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012765">
            <w:pPr>
              <w:keepNext/>
            </w:pPr>
            <w:r>
              <w:t>Copy line work for Waterbody</w:t>
            </w:r>
          </w:p>
        </w:tc>
      </w:tr>
      <w:tr w:rsidR="006577F8" w14:paraId="0C3FAD7F" w14:textId="77777777" w:rsidTr="007B0606">
        <w:tc>
          <w:tcPr>
            <w:tcW w:w="4558" w:type="dxa"/>
          </w:tcPr>
          <w:p w14:paraId="0DBED7E4" w14:textId="4B57F4A8" w:rsidR="000166AC" w:rsidRPr="000166AC" w:rsidRDefault="00915FD9" w:rsidP="00012765">
            <w:pPr>
              <w:keepNext/>
              <w:rPr>
                <w:iCs/>
              </w:rPr>
            </w:pPr>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012765">
            <w:pPr>
              <w:keepNext/>
            </w:pPr>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9"/>
                          <a:stretch>
                            <a:fillRect/>
                          </a:stretch>
                        </pic:blipFill>
                        <pic:spPr>
                          <a:xfrm>
                            <a:off x="0" y="0"/>
                            <a:ext cx="2865941" cy="2308869"/>
                          </a:xfrm>
                          <a:prstGeom prst="rect">
                            <a:avLst/>
                          </a:prstGeom>
                        </pic:spPr>
                      </pic:pic>
                    </a:graphicData>
                  </a:graphic>
                </wp:inline>
              </w:drawing>
            </w:r>
          </w:p>
        </w:tc>
        <w:tc>
          <w:tcPr>
            <w:tcW w:w="4502" w:type="dxa"/>
          </w:tcPr>
          <w:p w14:paraId="62107B15" w14:textId="0E8D635F" w:rsidR="008459F7" w:rsidRPr="00052E9C" w:rsidRDefault="00915FD9" w:rsidP="007A456C">
            <w:r w:rsidRPr="00052E9C">
              <w:rPr>
                <w:noProof/>
                <w:color w:val="A5322B" w:themeColor="accent3"/>
              </w:rPr>
              <w:drawing>
                <wp:anchor distT="0" distB="0" distL="114300" distR="114300" simplePos="0" relativeHeight="251738112" behindDoc="0" locked="0" layoutInCell="1" allowOverlap="1" wp14:anchorId="08AA8DD7" wp14:editId="28118A87">
                  <wp:simplePos x="0" y="0"/>
                  <wp:positionH relativeFrom="column">
                    <wp:posOffset>635</wp:posOffset>
                  </wp:positionH>
                  <wp:positionV relativeFrom="paragraph">
                    <wp:posOffset>0</wp:posOffset>
                  </wp:positionV>
                  <wp:extent cx="2717800" cy="1289981"/>
                  <wp:effectExtent l="0" t="0" r="6350" b="5715"/>
                  <wp:wrapSquare wrapText="bothSides"/>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7800" cy="1289981"/>
                          </a:xfrm>
                          <a:prstGeom prst="rect">
                            <a:avLst/>
                          </a:prstGeom>
                          <a:noFill/>
                          <a:ln>
                            <a:noFill/>
                          </a:ln>
                        </pic:spPr>
                      </pic:pic>
                    </a:graphicData>
                  </a:graphic>
                </wp:anchor>
              </w:drawing>
            </w:r>
            <w:bookmarkStart w:id="37" w:name="_Hlk193212063"/>
            <w:r w:rsidR="00353072">
              <w:rPr>
                <w:color w:val="A5322B" w:themeColor="accent3"/>
              </w:rPr>
              <w:t>Centre-line</w:t>
            </w:r>
            <w:r w:rsidR="00052E9C" w:rsidRPr="00052E9C">
              <w:rPr>
                <w:color w:val="A5322B" w:themeColor="accent3"/>
              </w:rPr>
              <w:t>s should start at the seaward end and be drawn in a landward direction. The first line should start at the mouth, the first point being used to define the mouth section.</w:t>
            </w:r>
            <w:r w:rsidR="00052E9C">
              <w:rPr>
                <w:color w:val="A5322B" w:themeColor="accent3"/>
              </w:rPr>
              <w:t xml:space="preserve"> The order of branches is not critical but it makes the plots clearer if they are approximately ordered based on distance from the mouth.</w:t>
            </w:r>
            <w:bookmarkEnd w:id="37"/>
          </w:p>
        </w:tc>
      </w:tr>
      <w:tr w:rsidR="006577F8" w14:paraId="3F4EC676" w14:textId="77777777" w:rsidTr="007B0606">
        <w:tc>
          <w:tcPr>
            <w:tcW w:w="4558" w:type="dxa"/>
          </w:tcPr>
          <w:p w14:paraId="401ABE6D" w14:textId="253EF833" w:rsidR="000166AC" w:rsidRDefault="000166AC" w:rsidP="003816CE">
            <w:pPr>
              <w:keepNext/>
              <w:rPr>
                <w:i/>
                <w:color w:val="7B2520" w:themeColor="accent3" w:themeShade="BF"/>
              </w:rPr>
            </w:pPr>
          </w:p>
          <w:p w14:paraId="7EBD9DB4" w14:textId="0851AB06" w:rsidR="008459F7" w:rsidRDefault="009C4B33" w:rsidP="003816CE">
            <w:pPr>
              <w:keepNext/>
              <w:rPr>
                <w:iCs/>
              </w:rPr>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p w14:paraId="3EDE5664" w14:textId="364DCF3D" w:rsidR="000166AC" w:rsidRDefault="000166AC" w:rsidP="003816CE">
            <w:pPr>
              <w:keepNext/>
            </w:pPr>
          </w:p>
        </w:tc>
        <w:tc>
          <w:tcPr>
            <w:tcW w:w="4502" w:type="dxa"/>
          </w:tcPr>
          <w:p w14:paraId="1DA96A5D" w14:textId="77777777" w:rsidR="000166AC" w:rsidRDefault="000166AC" w:rsidP="003816CE">
            <w:pPr>
              <w:keepNext/>
            </w:pPr>
          </w:p>
          <w:p w14:paraId="72A5021B" w14:textId="5D082CBE"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31"/>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502" w:type="dxa"/>
          </w:tcPr>
          <w:p w14:paraId="007847F5" w14:textId="22EAC2EA"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r w:rsidR="00A57CEC">
              <w:t xml:space="preserve"> The centre-line point </w:t>
            </w:r>
            <w:r w:rsidR="003E46ED">
              <w:t>filled in white</w:t>
            </w:r>
            <w:r w:rsidR="00A57CEC">
              <w:t xml:space="preserve"> is the first point in the data set. Sections are only created for points above the point selected</w:t>
            </w:r>
            <w:r w:rsidR="003E46ED">
              <w:t xml:space="preserve"> and the </w:t>
            </w:r>
            <w:r w:rsidR="00353072">
              <w:t>centre-line</w:t>
            </w:r>
            <w:r w:rsidR="003E46ED">
              <w:t xml:space="preserve"> points are adjusted to match.</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5DD16F44" w14:textId="77777777" w:rsidR="000166AC" w:rsidRDefault="000166AC" w:rsidP="00344ACC">
            <w:pPr>
              <w:keepNext/>
            </w:pPr>
          </w:p>
          <w:p w14:paraId="759396AD" w14:textId="111D132C" w:rsidR="003816CE" w:rsidRPr="003816CE" w:rsidRDefault="00344ACC" w:rsidP="00344ACC">
            <w:pPr>
              <w:keepNext/>
            </w:pPr>
            <w:r>
              <w:t>Once the sections lines have been Clipped to the boundary the coverage is clearer.</w:t>
            </w:r>
            <w:r w:rsidR="00BA72D8">
              <w:t xml:space="preserve"> The process of defining </w:t>
            </w:r>
            <w:r w:rsidR="00353072">
              <w:t>centre-line</w:t>
            </w:r>
            <w:r w:rsidR="00BA72D8">
              <w:t xml:space="preserv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78FD5C8B" w14:textId="77777777" w:rsidR="000166AC" w:rsidRDefault="000166AC" w:rsidP="00344ACC">
            <w:pPr>
              <w:keepNext/>
            </w:pPr>
          </w:p>
          <w:p w14:paraId="3A0853BF" w14:textId="46A66855"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6"/>
                          <a:stretch>
                            <a:fillRect/>
                          </a:stretch>
                        </pic:blipFill>
                        <pic:spPr>
                          <a:xfrm>
                            <a:off x="0" y="0"/>
                            <a:ext cx="2713944" cy="2095152"/>
                          </a:xfrm>
                          <a:prstGeom prst="rect">
                            <a:avLst/>
                          </a:prstGeom>
                        </pic:spPr>
                      </pic:pic>
                    </a:graphicData>
                  </a:graphic>
                </wp:inline>
              </w:drawing>
            </w:r>
          </w:p>
        </w:tc>
      </w:tr>
      <w:tr w:rsidR="00013B13" w14:paraId="64F6E8FC" w14:textId="77777777" w:rsidTr="00063EC6">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68E1F654" w14:textId="6FAA993B" w:rsidR="001C0825" w:rsidRDefault="001C0825" w:rsidP="007A456C">
            <w:pPr>
              <w:rPr>
                <w:noProof/>
              </w:rPr>
            </w:pPr>
            <w:r>
              <w:rPr>
                <w:noProof/>
              </w:rPr>
              <w:t xml:space="preserve">Generates and saves a set of cross-section using the defined section lines. </w:t>
            </w:r>
            <w:r w:rsidRPr="001C0825">
              <w:rPr>
                <w:iCs/>
              </w:rPr>
              <w:t xml:space="preserve">NB: the upper level for the </w:t>
            </w:r>
            <w:r>
              <w:rPr>
                <w:iCs/>
              </w:rPr>
              <w:t>sections should</w:t>
            </w:r>
            <w:r w:rsidRPr="001C0825">
              <w:rPr>
                <w:iCs/>
              </w:rPr>
              <w:t xml:space="preserve"> be </w:t>
            </w:r>
            <w:r>
              <w:rPr>
                <w:iCs/>
              </w:rPr>
              <w:t xml:space="preserve">above </w:t>
            </w:r>
            <w:r w:rsidRPr="001C0825">
              <w:rPr>
                <w:iCs/>
              </w:rPr>
              <w:t>the highest level required for subsequent analysis (e.g HAT+slr).</w:t>
            </w:r>
          </w:p>
          <w:p w14:paraId="1BADF929" w14:textId="44FF5567" w:rsidR="006577F8" w:rsidRDefault="001C0825" w:rsidP="007A456C">
            <w:pPr>
              <w:rPr>
                <w:noProof/>
              </w:rPr>
            </w:pPr>
            <w:r>
              <w:rPr>
                <w:noProof/>
              </w:rPr>
              <w:t>In the plot, c</w:t>
            </w:r>
            <w:r w:rsidR="006577F8">
              <w:rPr>
                <w:noProof/>
              </w:rPr>
              <w:t>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7"/>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8"/>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28FFC497" w14:textId="77777777" w:rsidR="000166AC" w:rsidRDefault="000166AC" w:rsidP="006577F8">
            <w:pPr>
              <w:keepNext/>
              <w:rPr>
                <w:noProof/>
              </w:rPr>
            </w:pPr>
          </w:p>
          <w:p w14:paraId="47C2CF1C" w14:textId="2AD42E45"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7958AF1A" w14:textId="77777777" w:rsidR="000166AC" w:rsidRDefault="000166AC" w:rsidP="006577F8">
            <w:pPr>
              <w:keepNext/>
              <w:rPr>
                <w:noProof/>
              </w:rPr>
            </w:pPr>
          </w:p>
          <w:p w14:paraId="17903533" w14:textId="6F772B2A" w:rsidR="00013B13" w:rsidRDefault="006577F8" w:rsidP="006577F8">
            <w:pPr>
              <w:keepNext/>
              <w:rPr>
                <w:noProof/>
              </w:rPr>
            </w:pPr>
            <w:r>
              <w:rPr>
                <w:noProof/>
              </w:rPr>
              <w:t xml:space="preserve">A graph plot is generated which shows the </w:t>
            </w:r>
            <w:r w:rsidR="00353072">
              <w:rPr>
                <w:noProof/>
              </w:rPr>
              <w:t>centre-line</w:t>
            </w:r>
            <w:r>
              <w:rPr>
                <w:noProof/>
              </w:rPr>
              <w:t xml:space="preserve"> points at which there are joins and the distance from the first point in paranthesis. The </w:t>
            </w:r>
            <w:r w:rsidR="00353072">
              <w:rPr>
                <w:noProof/>
              </w:rPr>
              <w:t>centre-line</w:t>
            </w:r>
            <w:r>
              <w:rPr>
                <w:noProof/>
              </w:rPr>
              <w:t xml:space="preserv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9"/>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51250754" w14:textId="77777777" w:rsidR="001C0825" w:rsidRDefault="000749E0" w:rsidP="007A456C">
            <w:pPr>
              <w:rPr>
                <w:iCs/>
              </w:rPr>
            </w:pPr>
            <w:r>
              <w:t xml:space="preserve">To create the table of width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Width.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194A830C" w14:textId="65463325" w:rsidR="007924B2" w:rsidRPr="00013B13" w:rsidRDefault="000749E0" w:rsidP="007A456C">
            <w:pPr>
              <w:rPr>
                <w:noProof/>
              </w:rPr>
            </w:pP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767CC1D7" w:rsidR="006577F8" w:rsidRDefault="00D5083B" w:rsidP="007A456C">
            <w:pPr>
              <w:rPr>
                <w:noProof/>
              </w:rPr>
            </w:pPr>
            <w:r>
              <w:rPr>
                <w:noProof/>
              </w:rPr>
              <w:drawing>
                <wp:inline distT="0" distB="0" distL="0" distR="0" wp14:anchorId="2B255456" wp14:editId="56150BB2">
                  <wp:extent cx="2715623" cy="2036867"/>
                  <wp:effectExtent l="0" t="0" r="8890" b="1905"/>
                  <wp:docPr id="1888700133" name="Picture 1"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0133" name="Picture 1" descr="A chart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9573" cy="2047330"/>
                          </a:xfrm>
                          <a:prstGeom prst="rect">
                            <a:avLst/>
                          </a:prstGeom>
                        </pic:spPr>
                      </pic:pic>
                    </a:graphicData>
                  </a:graphic>
                </wp:inline>
              </w:drawing>
            </w:r>
          </w:p>
        </w:tc>
      </w:tr>
      <w:tr w:rsidR="000749E0" w14:paraId="35519ACF" w14:textId="77777777" w:rsidTr="007B0606">
        <w:tc>
          <w:tcPr>
            <w:tcW w:w="4558" w:type="dxa"/>
          </w:tcPr>
          <w:p w14:paraId="01468BF0" w14:textId="1D5CBBDA" w:rsidR="001C0825"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r>
              <w:t xml:space="preserve">and selecting the Width data set. </w:t>
            </w:r>
          </w:p>
          <w:p w14:paraId="7E928D55" w14:textId="7D87C917" w:rsidR="007B0606" w:rsidRDefault="007B0606" w:rsidP="007B0606">
            <w:r>
              <w:t>T</w:t>
            </w:r>
            <w:r w:rsidRPr="007924B2">
              <w:t xml:space="preserve">he results can be viewed on the </w:t>
            </w:r>
            <w:r w:rsidR="00DB7299">
              <w:rPr>
                <w:b/>
                <w:bCs/>
                <w:color w:val="807C32" w:themeColor="accent2" w:themeShade="BF"/>
              </w:rPr>
              <w:t>Properties</w:t>
            </w:r>
            <w:r>
              <w:rPr>
                <w:b/>
                <w:bCs/>
                <w:color w:val="807C32" w:themeColor="accent2" w:themeShade="BF"/>
              </w:rPr>
              <w:t xml:space="preserv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2"/>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05BEFB95" w14:textId="045B8EF0" w:rsidR="0006494D" w:rsidRDefault="0006494D">
      <w:pPr>
        <w:pStyle w:val="ListParagraph"/>
        <w:keepNext/>
        <w:numPr>
          <w:ilvl w:val="0"/>
          <w:numId w:val="14"/>
        </w:numPr>
        <w:rPr>
          <w:b/>
          <w:bCs/>
        </w:rPr>
      </w:pPr>
      <w:r w:rsidRPr="00A57CEC">
        <w:rPr>
          <w:b/>
          <w:bCs/>
        </w:rPr>
        <w:t>Additional tips</w:t>
      </w:r>
    </w:p>
    <w:p w14:paraId="077D1BBB" w14:textId="457DBA90" w:rsidR="00A57CEC" w:rsidRDefault="00A57CEC" w:rsidP="00A57CEC">
      <w:pPr>
        <w:rPr>
          <w:iCs/>
        </w:rPr>
      </w:pPr>
      <w:r w:rsidRPr="0006494D">
        <w:rPr>
          <w:iCs/>
        </w:rPr>
        <w:t>S</w:t>
      </w:r>
      <w:r>
        <w:rPr>
          <w:iCs/>
        </w:rPr>
        <w:t xml:space="preserve">moothing </w:t>
      </w:r>
      <w:r w:rsidRPr="0006494D">
        <w:rPr>
          <w:iCs/>
        </w:rPr>
        <w:t xml:space="preserve">Channel </w:t>
      </w:r>
      <w:r w:rsidR="00353072">
        <w:rPr>
          <w:iCs/>
        </w:rPr>
        <w:t>Centre-line</w:t>
      </w:r>
      <w:r w:rsidRPr="0006494D">
        <w:rPr>
          <w:iCs/>
        </w:rPr>
        <w:t>s</w:t>
      </w:r>
      <w:r>
        <w:rPr>
          <w:iCs/>
        </w:rPr>
        <w:t xml:space="preserve">. An option to improve the quality of the </w:t>
      </w:r>
      <w:r w:rsidR="00353072">
        <w:rPr>
          <w:iCs/>
        </w:rPr>
        <w:t>centre-line</w:t>
      </w:r>
      <w:r>
        <w:rPr>
          <w:iCs/>
        </w:rPr>
        <w:t xml:space="preserve"> for the generation of sections is to smooth the line so that it has minimum curvature (even if it no longer follows the centre of the channel). To remove a sharp bend, use the edit line tools to:</w:t>
      </w:r>
    </w:p>
    <w:p w14:paraId="659D9645" w14:textId="0452475D" w:rsidR="00A57CEC" w:rsidRPr="00A57CEC" w:rsidRDefault="00A57CEC">
      <w:pPr>
        <w:pStyle w:val="ListParagraph"/>
        <w:numPr>
          <w:ilvl w:val="0"/>
          <w:numId w:val="15"/>
        </w:numPr>
        <w:rPr>
          <w:iCs/>
        </w:rPr>
      </w:pPr>
      <w:r w:rsidRPr="00A57CEC">
        <w:rPr>
          <w:iCs/>
        </w:rPr>
        <w:t>Split the centreline some distance on either sider of the of points to be corrected;</w:t>
      </w:r>
    </w:p>
    <w:p w14:paraId="699ABDE4" w14:textId="19EDCC44" w:rsidR="00A57CEC" w:rsidRDefault="00A57CEC">
      <w:pPr>
        <w:pStyle w:val="ListParagraph"/>
        <w:numPr>
          <w:ilvl w:val="0"/>
          <w:numId w:val="15"/>
        </w:numPr>
      </w:pPr>
      <w:r>
        <w:t>Delete the line between the two split points;</w:t>
      </w:r>
    </w:p>
    <w:p w14:paraId="7073B216" w14:textId="4053D86B" w:rsidR="00A57CEC" w:rsidRDefault="00A57CEC">
      <w:pPr>
        <w:pStyle w:val="ListParagraph"/>
        <w:numPr>
          <w:ilvl w:val="0"/>
          <w:numId w:val="15"/>
        </w:numPr>
      </w:pPr>
      <w:r>
        <w:t>Join the split lines;</w:t>
      </w:r>
    </w:p>
    <w:p w14:paraId="2183E32A" w14:textId="1D53805A" w:rsidR="00A57CEC" w:rsidRDefault="00A57CEC">
      <w:pPr>
        <w:pStyle w:val="ListParagraph"/>
        <w:keepNext/>
        <w:numPr>
          <w:ilvl w:val="0"/>
          <w:numId w:val="15"/>
        </w:numPr>
        <w:spacing w:line="240" w:lineRule="auto"/>
      </w:pPr>
      <w:r>
        <w:t>Resample the lines to add points at the desired interval.</w:t>
      </w:r>
    </w:p>
    <w:p w14:paraId="4887F96E" w14:textId="77777777" w:rsidR="00A57CEC" w:rsidRDefault="00A57CEC" w:rsidP="00A57CEC">
      <w:pPr>
        <w:rPr>
          <w:i/>
          <w:iCs/>
        </w:rPr>
      </w:pPr>
      <w:r w:rsidRPr="00A57CEC">
        <w:rPr>
          <w:i/>
          <w:iCs/>
        </w:rPr>
        <w:t>Alternatively:</w:t>
      </w:r>
    </w:p>
    <w:p w14:paraId="52C36FB5" w14:textId="6C09E297" w:rsidR="00A57CEC" w:rsidRDefault="00A57CEC">
      <w:pPr>
        <w:pStyle w:val="ListParagraph"/>
        <w:numPr>
          <w:ilvl w:val="0"/>
          <w:numId w:val="16"/>
        </w:numPr>
      </w:pPr>
      <w:r w:rsidRPr="00A57CEC">
        <w:rPr>
          <w:iCs/>
        </w:rPr>
        <w:t>Delete points that are causing sharp bends</w:t>
      </w:r>
      <w:r w:rsidR="007026AE">
        <w:rPr>
          <w:iCs/>
        </w:rPr>
        <w:t xml:space="preserve">, </w:t>
      </w:r>
      <w:r w:rsidRPr="00A57CEC">
        <w:rPr>
          <w:iCs/>
        </w:rPr>
        <w:t>resample</w:t>
      </w:r>
      <w:r w:rsidR="007026AE">
        <w:rPr>
          <w:iCs/>
        </w:rPr>
        <w:t xml:space="preserve"> and smooth</w:t>
      </w:r>
      <w:r w:rsidRPr="00A57CEC">
        <w:rPr>
          <w:iCs/>
        </w:rPr>
        <w:t>.</w:t>
      </w:r>
    </w:p>
    <w:tbl>
      <w:tblPr>
        <w:tblStyle w:val="TableGrid"/>
        <w:tblpPr w:leftFromText="180" w:rightFromText="180" w:vertAnchor="page" w:horzAnchor="margin" w:tblpY="2291"/>
        <w:tblW w:w="0" w:type="auto"/>
        <w:tblLook w:val="04A0" w:firstRow="1" w:lastRow="0" w:firstColumn="1" w:lastColumn="0" w:noHBand="0" w:noVBand="1"/>
      </w:tblPr>
      <w:tblGrid>
        <w:gridCol w:w="3794"/>
        <w:gridCol w:w="5266"/>
      </w:tblGrid>
      <w:tr w:rsidR="00610739" w14:paraId="57484F85" w14:textId="77777777" w:rsidTr="00E222F7">
        <w:tc>
          <w:tcPr>
            <w:tcW w:w="3894" w:type="dxa"/>
          </w:tcPr>
          <w:p w14:paraId="6D5BB0CE" w14:textId="10716F49" w:rsidR="00E222F7" w:rsidRPr="00A57CEC" w:rsidRDefault="00E222F7" w:rsidP="00E222F7">
            <w:pPr>
              <w:rPr>
                <w:iCs/>
                <w:color w:val="7B2520" w:themeColor="accent3" w:themeShade="BF"/>
              </w:rPr>
            </w:pPr>
            <w:r>
              <w:lastRenderedPageBreak/>
              <w:t>Where there are branches</w:t>
            </w:r>
            <w:r w:rsidR="005E4D78">
              <w:t>,</w:t>
            </w:r>
            <w:r>
              <w:t xml:space="preserve"> or multiple islands, additional internal “boundaries” can be </w:t>
            </w:r>
            <w:r w:rsidR="00610739">
              <w:t>add</w:t>
            </w:r>
            <w:r>
              <w:t xml:space="preserve">ed to improve the ability of the </w:t>
            </w:r>
            <w:r w:rsidR="00610739">
              <w:t>C</w:t>
            </w:r>
            <w:r>
              <w:t xml:space="preserve">lip tool to create section lines within defined zones. In this example for Poole </w:t>
            </w:r>
            <w:r w:rsidR="00610739">
              <w:t>H</w:t>
            </w:r>
            <w:r>
              <w:t xml:space="preserve">arbour, the side channels were closed off with boundary lines and the islands were </w:t>
            </w:r>
            <w:r w:rsidR="00610739">
              <w:t>joine</w:t>
            </w:r>
            <w:r>
              <w:t>d to define the two main branches. A small barrier line was added to the east of the mouth. With these additions and careful smoothing of the centrelines</w:t>
            </w:r>
            <w:r w:rsidR="00610739">
              <w:t>,</w:t>
            </w:r>
            <w:r>
              <w:t xml:space="preserve"> almost no editing was required once the section lines had been set and clipped.</w:t>
            </w:r>
          </w:p>
        </w:tc>
        <w:tc>
          <w:tcPr>
            <w:tcW w:w="5166" w:type="dxa"/>
          </w:tcPr>
          <w:p w14:paraId="719AB616" w14:textId="77777777" w:rsidR="00E222F7" w:rsidRDefault="00E222F7" w:rsidP="00E222F7">
            <w:pPr>
              <w:keepNext/>
            </w:pPr>
            <w:r>
              <w:rPr>
                <w:noProof/>
              </w:rPr>
              <w:drawing>
                <wp:inline distT="0" distB="0" distL="0" distR="0" wp14:anchorId="0C1F7FF4" wp14:editId="527F2224">
                  <wp:extent cx="3206750" cy="2079282"/>
                  <wp:effectExtent l="0" t="0" r="0" b="0"/>
                  <wp:docPr id="73339376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3763" name="Picture 1" descr="A map of a city&#10;&#10;AI-generated content may be incorrect."/>
                          <pic:cNvPicPr/>
                        </pic:nvPicPr>
                        <pic:blipFill rotWithShape="1">
                          <a:blip r:embed="rId43" cstate="print">
                            <a:extLst>
                              <a:ext uri="{28A0092B-C50C-407E-A947-70E740481C1C}">
                                <a14:useLocalDpi xmlns:a14="http://schemas.microsoft.com/office/drawing/2010/main" val="0"/>
                              </a:ext>
                            </a:extLst>
                          </a:blip>
                          <a:srcRect l="5898" t="18443" r="5854" b="19603"/>
                          <a:stretch/>
                        </pic:blipFill>
                        <pic:spPr bwMode="auto">
                          <a:xfrm>
                            <a:off x="0" y="0"/>
                            <a:ext cx="3255342" cy="21107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74B320" w14:textId="77777777" w:rsidR="008459F7" w:rsidRDefault="008459F7" w:rsidP="007A456C"/>
    <w:p w14:paraId="1CA612D5" w14:textId="77777777" w:rsidR="00C21182" w:rsidRPr="00A57CEC" w:rsidRDefault="00C21182" w:rsidP="00C21182">
      <w:pPr>
        <w:pStyle w:val="ListParagraph"/>
        <w:keepNext/>
        <w:numPr>
          <w:ilvl w:val="0"/>
          <w:numId w:val="14"/>
        </w:numPr>
        <w:rPr>
          <w:b/>
          <w:bCs/>
        </w:rPr>
      </w:pPr>
      <w:r>
        <w:rPr>
          <w:b/>
          <w:bCs/>
        </w:rPr>
        <w:t>Further analysis</w:t>
      </w:r>
    </w:p>
    <w:p w14:paraId="2450412F" w14:textId="097BBB39" w:rsidR="00C21182" w:rsidRDefault="00C21182" w:rsidP="00E5341D">
      <w:r>
        <w:t xml:space="preserve">Datasets, such as tabular properties, grids, surface area and width hypsometry can be used in the various EstuaryDB tools. These include plotting (Section </w:t>
      </w:r>
      <w:r>
        <w:fldChar w:fldCharType="begin"/>
      </w:r>
      <w:r>
        <w:instrText xml:space="preserve"> REF _Ref76228416 \r \h </w:instrText>
      </w:r>
      <w:r>
        <w:fldChar w:fldCharType="separate"/>
      </w:r>
      <w:r w:rsidR="00E6702F">
        <w:t>3.6.1</w:t>
      </w:r>
      <w:r>
        <w:fldChar w:fldCharType="end"/>
      </w:r>
      <w:r>
        <w:t xml:space="preserve">), statistical analysis (Section </w:t>
      </w:r>
      <w:r>
        <w:fldChar w:fldCharType="begin"/>
      </w:r>
      <w:r>
        <w:instrText xml:space="preserve"> REF _Ref76228422 \r \h </w:instrText>
      </w:r>
      <w:r>
        <w:fldChar w:fldCharType="separate"/>
      </w:r>
      <w:r w:rsidR="00E6702F">
        <w:t>3.6.2</w:t>
      </w:r>
      <w:r>
        <w:fldChar w:fldCharType="end"/>
      </w:r>
      <w:r>
        <w:t xml:space="preserve">) and deriving new variables from the data (Section </w:t>
      </w:r>
      <w:r>
        <w:fldChar w:fldCharType="begin"/>
      </w:r>
      <w:r>
        <w:instrText xml:space="preserve"> REF _Ref193279175 \r \h </w:instrText>
      </w:r>
      <w:r>
        <w:fldChar w:fldCharType="separate"/>
      </w:r>
      <w:r w:rsidR="00E6702F">
        <w:t>3.5.3</w:t>
      </w:r>
      <w:r>
        <w:fldChar w:fldCharType="end"/>
      </w:r>
      <w:r>
        <w:t>).  There are also some customised options to plot and analyse the data, which include:</w:t>
      </w:r>
    </w:p>
    <w:p w14:paraId="2CBE8C53" w14:textId="6C47D24F" w:rsidR="0023353B" w:rsidRDefault="00C21182" w:rsidP="00C21182">
      <w:pPr>
        <w:pStyle w:val="ListParagraph"/>
        <w:numPr>
          <w:ilvl w:val="0"/>
          <w:numId w:val="16"/>
        </w:numPr>
      </w:pPr>
      <w:r w:rsidRPr="00C21182">
        <w:rPr>
          <w:i/>
          <w:color w:val="7B2520" w:themeColor="accent3" w:themeShade="BF"/>
        </w:rPr>
        <w:t>Tools&gt; User Tools</w:t>
      </w:r>
      <w:r w:rsidRPr="00C21182">
        <w:t xml:space="preserve"> –</w:t>
      </w:r>
      <w:r>
        <w:t xml:space="preserve"> show table and add bespoke analyses</w:t>
      </w:r>
      <w:r w:rsidR="0023353B">
        <w:t xml:space="preserve"> (e.g. to derive new variables and add to existing table or a new one)</w:t>
      </w:r>
      <w:r>
        <w:t xml:space="preserve">, </w:t>
      </w:r>
      <w:r w:rsidRPr="00C21182">
        <w:t xml:space="preserve">see Section </w:t>
      </w:r>
      <w:r w:rsidRPr="00C21182">
        <w:fldChar w:fldCharType="begin"/>
      </w:r>
      <w:r w:rsidRPr="00C21182">
        <w:instrText xml:space="preserve"> REF _Ref193279345 \r \h </w:instrText>
      </w:r>
      <w:r>
        <w:instrText xml:space="preserve"> \* MERGEFORMAT </w:instrText>
      </w:r>
      <w:r w:rsidRPr="00C21182">
        <w:fldChar w:fldCharType="separate"/>
      </w:r>
      <w:r w:rsidR="00E6702F">
        <w:t>3.5.4</w:t>
      </w:r>
      <w:r w:rsidRPr="00C21182">
        <w:fldChar w:fldCharType="end"/>
      </w:r>
      <w:r>
        <w:t>;</w:t>
      </w:r>
    </w:p>
    <w:p w14:paraId="73DB59CA" w14:textId="58D7AD26" w:rsidR="0023353B" w:rsidRDefault="00C21182" w:rsidP="0023353B">
      <w:pPr>
        <w:pStyle w:val="ListParagraph"/>
        <w:numPr>
          <w:ilvl w:val="0"/>
          <w:numId w:val="16"/>
        </w:numPr>
      </w:pPr>
      <w:r w:rsidRPr="0023353B">
        <w:rPr>
          <w:i/>
          <w:color w:val="7B2520" w:themeColor="accent3" w:themeShade="BF"/>
        </w:rPr>
        <w:t>Analysis &gt; Tabular Plots</w:t>
      </w:r>
      <w:r>
        <w:t xml:space="preserve"> -</w:t>
      </w:r>
      <w:r w:rsidRPr="00ED20F8">
        <w:t xml:space="preserve"> </w:t>
      </w:r>
      <w:r>
        <w:t>b</w:t>
      </w:r>
      <w:r w:rsidRPr="00ED20F8">
        <w:t>espoke plots for scalar tabular data</w:t>
      </w:r>
      <w:r>
        <w:t>,</w:t>
      </w:r>
      <w:bookmarkStart w:id="38" w:name="_Hlk193279594"/>
      <w:r>
        <w:t xml:space="preserve"> see Section </w:t>
      </w:r>
      <w:r>
        <w:fldChar w:fldCharType="begin"/>
      </w:r>
      <w:r>
        <w:instrText xml:space="preserve"> REF _Ref193279525 \r \h </w:instrText>
      </w:r>
      <w:r>
        <w:fldChar w:fldCharType="separate"/>
      </w:r>
      <w:r w:rsidR="00E6702F">
        <w:t>3.6.3</w:t>
      </w:r>
      <w:r>
        <w:fldChar w:fldCharType="end"/>
      </w:r>
      <w:r>
        <w:t>;</w:t>
      </w:r>
      <w:bookmarkEnd w:id="38"/>
    </w:p>
    <w:p w14:paraId="6A966793" w14:textId="50383559" w:rsidR="0023353B" w:rsidRDefault="0023353B" w:rsidP="00C40BEF">
      <w:pPr>
        <w:pStyle w:val="ListParagraph"/>
        <w:numPr>
          <w:ilvl w:val="0"/>
          <w:numId w:val="16"/>
        </w:numPr>
      </w:pPr>
      <w:r w:rsidRPr="0023353B">
        <w:rPr>
          <w:i/>
          <w:color w:val="7B2520" w:themeColor="accent3" w:themeShade="BF"/>
        </w:rPr>
        <w:t>Analysis &gt; Hypsometry Plots</w:t>
      </w:r>
      <w:r>
        <w:t xml:space="preserve"> - b</w:t>
      </w:r>
      <w:r w:rsidRPr="00ED20F8">
        <w:t>espoke plots for the surface area and width hypsometry data sets</w:t>
      </w:r>
      <w:r>
        <w:t xml:space="preserve">, see Section </w:t>
      </w:r>
      <w:r>
        <w:fldChar w:fldCharType="begin"/>
      </w:r>
      <w:r>
        <w:instrText xml:space="preserve"> REF _Ref193279525 \r \h </w:instrText>
      </w:r>
      <w:r>
        <w:fldChar w:fldCharType="separate"/>
      </w:r>
      <w:r w:rsidR="00E6702F">
        <w:t>3.6.3</w:t>
      </w:r>
      <w:r>
        <w:fldChar w:fldCharType="end"/>
      </w:r>
      <w:r>
        <w:t>;</w:t>
      </w:r>
    </w:p>
    <w:p w14:paraId="27E95A9C" w14:textId="77777777" w:rsidR="00DB7299" w:rsidRDefault="0023353B" w:rsidP="00E5341D">
      <w:pPr>
        <w:pStyle w:val="ListParagraph"/>
        <w:numPr>
          <w:ilvl w:val="0"/>
          <w:numId w:val="16"/>
        </w:numPr>
      </w:pPr>
      <w:r w:rsidRPr="0023353B">
        <w:rPr>
          <w:i/>
          <w:color w:val="7B2520" w:themeColor="accent3" w:themeShade="BF"/>
        </w:rPr>
        <w:t>Analysis &gt; User Plots</w:t>
      </w:r>
      <w:r w:rsidRPr="00F715FF">
        <w:t>: calls function ‘</w:t>
      </w:r>
      <w:r>
        <w:t>edb</w:t>
      </w:r>
      <w:r w:rsidRPr="00F715FF">
        <w:t xml:space="preserve">_user_plots.m’, </w:t>
      </w:r>
      <w:r w:rsidRPr="00E061E2">
        <w:t>allowing additional plots to be added as required.</w:t>
      </w:r>
    </w:p>
    <w:p w14:paraId="578D87D0" w14:textId="5C2A7FF7" w:rsidR="002224A4" w:rsidRPr="00C569C3" w:rsidRDefault="00DB7299" w:rsidP="00DB7299">
      <w:r>
        <w:t xml:space="preserve">See Section </w:t>
      </w:r>
      <w:r>
        <w:rPr>
          <w:highlight w:val="yellow"/>
        </w:rPr>
        <w:fldChar w:fldCharType="begin"/>
      </w:r>
      <w:r>
        <w:instrText xml:space="preserve"> REF _Ref193783525 \r \h </w:instrText>
      </w:r>
      <w:r>
        <w:rPr>
          <w:highlight w:val="yellow"/>
        </w:rPr>
      </w:r>
      <w:r>
        <w:rPr>
          <w:highlight w:val="yellow"/>
        </w:rPr>
        <w:fldChar w:fldCharType="separate"/>
      </w:r>
      <w:r w:rsidR="00E6702F">
        <w:t>3.6.3</w:t>
      </w:r>
      <w:r>
        <w:rPr>
          <w:highlight w:val="yellow"/>
        </w:rPr>
        <w:fldChar w:fldCharType="end"/>
      </w:r>
      <w:r>
        <w:t xml:space="preserve"> for some example plots.</w:t>
      </w:r>
      <w:r w:rsidR="002224A4" w:rsidRPr="00C569C3">
        <w:br w:type="page"/>
      </w:r>
    </w:p>
    <w:p w14:paraId="5C3991BF" w14:textId="767C9F07" w:rsidR="003D40C9" w:rsidRDefault="0061126A" w:rsidP="0061126A">
      <w:pPr>
        <w:pStyle w:val="Heading1"/>
      </w:pPr>
      <w:bookmarkStart w:id="39" w:name="_Toc193904672"/>
      <w:r>
        <w:lastRenderedPageBreak/>
        <w:t>Application Menus</w:t>
      </w:r>
      <w:bookmarkEnd w:id="39"/>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F46BC5">
        <w:rPr>
          <w:i/>
          <w:color w:val="7B2520" w:themeColor="accent3" w:themeShade="BF"/>
        </w:rPr>
        <w:t>Red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40" w:name="_Toc462590130"/>
      <w:bookmarkStart w:id="41" w:name="_Toc58851114"/>
      <w:bookmarkStart w:id="42" w:name="_Toc193904673"/>
      <w:r w:rsidRPr="00F46BC5">
        <w:t>File</w:t>
      </w:r>
      <w:bookmarkEnd w:id="40"/>
      <w:bookmarkEnd w:id="41"/>
      <w:bookmarkEnd w:id="42"/>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58BD1807" w:rsidR="00F46BC5" w:rsidRPr="00F46BC5" w:rsidRDefault="00563B5B" w:rsidP="00E70B33">
      <w:pPr>
        <w:pStyle w:val="Heading2"/>
      </w:pPr>
      <w:bookmarkStart w:id="43" w:name="_Toc193904674"/>
      <w:r>
        <w:t>Clear</w:t>
      </w:r>
      <w:bookmarkEnd w:id="43"/>
    </w:p>
    <w:p w14:paraId="01F5FCDE" w14:textId="2EB564B0" w:rsidR="00F46BC5" w:rsidRPr="00F46BC5" w:rsidRDefault="00563B5B" w:rsidP="00F46BC5">
      <w:r>
        <w:rPr>
          <w:i/>
          <w:color w:val="7B2520" w:themeColor="accent3" w:themeShade="BF"/>
        </w:rPr>
        <w:t>Clear</w:t>
      </w:r>
      <w:r w:rsidR="00F46BC5" w:rsidRPr="00F46BC5">
        <w:rPr>
          <w:i/>
          <w:color w:val="7B2520" w:themeColor="accent3" w:themeShade="BF"/>
        </w:rPr>
        <w:t>&gt;Refresh</w:t>
      </w:r>
      <w:r w:rsidR="00F46BC5" w:rsidRPr="00F46BC5">
        <w:t xml:space="preserve">: updates </w:t>
      </w:r>
      <w:r w:rsidR="00F46BC5" w:rsidRPr="00F46BC5">
        <w:rPr>
          <w:i/>
          <w:color w:val="565321" w:themeColor="accent2" w:themeShade="80"/>
        </w:rPr>
        <w:t>Cases</w:t>
      </w:r>
      <w:r w:rsidR="00F46BC5" w:rsidRPr="00F46BC5">
        <w:t xml:space="preserve"> tab.</w:t>
      </w:r>
    </w:p>
    <w:p w14:paraId="54F27E5B" w14:textId="7D342791" w:rsidR="00F46BC5" w:rsidRPr="00F46BC5" w:rsidRDefault="00563B5B" w:rsidP="00F46BC5">
      <w:r>
        <w:rPr>
          <w:i/>
          <w:color w:val="7B2520" w:themeColor="accent3" w:themeShade="BF"/>
        </w:rPr>
        <w:t>Clear</w:t>
      </w:r>
      <w:r w:rsidR="00F46BC5" w:rsidRPr="00F46BC5">
        <w:rPr>
          <w:i/>
          <w:color w:val="7B2520" w:themeColor="accent3" w:themeShade="BF"/>
        </w:rPr>
        <w:t>&gt;Clear all&gt;Project</w:t>
      </w:r>
      <w:r w:rsidR="00F46BC5" w:rsidRPr="00F46BC5">
        <w:t>: deletes the current project, including setup parameters and all Cases.</w:t>
      </w:r>
    </w:p>
    <w:p w14:paraId="75E63B41" w14:textId="04FAC7F0" w:rsidR="00F46BC5" w:rsidRPr="00F46BC5" w:rsidRDefault="00563B5B" w:rsidP="00F46BC5">
      <w:r>
        <w:rPr>
          <w:i/>
          <w:color w:val="7B2520" w:themeColor="accent3" w:themeShade="BF"/>
        </w:rPr>
        <w:t>Clear</w:t>
      </w:r>
      <w:r w:rsidR="00F46BC5" w:rsidRPr="00F46BC5">
        <w:rPr>
          <w:i/>
          <w:color w:val="7B2520" w:themeColor="accent3" w:themeShade="BF"/>
        </w:rPr>
        <w:t>&gt;Clear all&gt;Figures</w:t>
      </w:r>
      <w:r w:rsidR="00F46BC5" w:rsidRPr="00F46BC5">
        <w:t>: deletes all results plot figures (useful if a large number of plots have been produced).</w:t>
      </w:r>
    </w:p>
    <w:p w14:paraId="1C7C276C" w14:textId="3DD855CC" w:rsidR="00F46BC5" w:rsidRPr="00F46BC5" w:rsidRDefault="00563B5B" w:rsidP="00F46BC5">
      <w:r>
        <w:rPr>
          <w:i/>
          <w:color w:val="7B2520" w:themeColor="accent3" w:themeShade="BF"/>
        </w:rPr>
        <w:t>Clear</w:t>
      </w:r>
      <w:r w:rsidR="00F46BC5" w:rsidRPr="00F46BC5">
        <w:rPr>
          <w:i/>
          <w:color w:val="7B2520" w:themeColor="accent3" w:themeShade="BF"/>
        </w:rPr>
        <w:t>&gt;Clear all&gt;Cases</w:t>
      </w:r>
      <w:r w:rsidR="00F46BC5" w:rsidRPr="00F46BC5">
        <w:t xml:space="preserve">: deletes all cases listed on the </w:t>
      </w:r>
      <w:r w:rsidR="00F46BC5" w:rsidRPr="00F46BC5">
        <w:rPr>
          <w:i/>
          <w:color w:val="565321" w:themeColor="accent2" w:themeShade="80"/>
        </w:rPr>
        <w:t xml:space="preserve"> Cases</w:t>
      </w:r>
      <w:r w:rsidR="00F46BC5"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44" w:name="_Toc462590132"/>
      <w:bookmarkStart w:id="45" w:name="_Toc58851116"/>
      <w:bookmarkStart w:id="46" w:name="_Ref193353524"/>
      <w:bookmarkStart w:id="47" w:name="_Toc193904675"/>
      <w:r w:rsidRPr="00F46BC5">
        <w:t>Project</w:t>
      </w:r>
      <w:bookmarkEnd w:id="44"/>
      <w:bookmarkEnd w:id="45"/>
      <w:bookmarkEnd w:id="46"/>
      <w:bookmarkEnd w:id="47"/>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8" w:name="_Hlk180683782"/>
      <w:bookmarkStart w:id="49" w:name="_Hlk153710681"/>
      <w:r w:rsidRPr="00F46BC5">
        <w:rPr>
          <w:i/>
          <w:color w:val="7B2520" w:themeColor="accent3" w:themeShade="BF"/>
        </w:rPr>
        <w:t>Project&gt;Cases&gt;Edit Data Set</w:t>
      </w:r>
      <w:r w:rsidRPr="00F46BC5">
        <w:t xml:space="preserve">: edit a </w:t>
      </w:r>
      <w:bookmarkEnd w:id="48"/>
      <w:r w:rsidRPr="00F46BC5">
        <w:t>data set</w:t>
      </w:r>
      <w:bookmarkEnd w:id="49"/>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4">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5">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r w:rsidRPr="00F46BC5">
        <w:rPr>
          <w:i/>
          <w:iCs/>
        </w:rPr>
        <w:t>dstable</w:t>
      </w:r>
      <w:r w:rsidRPr="00F46BC5">
        <w:t xml:space="preserve"> or a </w:t>
      </w:r>
      <w:r w:rsidRPr="00F46BC5">
        <w:rPr>
          <w:i/>
          <w:iCs/>
        </w:rPr>
        <w:t>table</w:t>
      </w:r>
      <w:r w:rsidRPr="00F46BC5">
        <w:t xml:space="preserve"> and name the file. The dataset </w:t>
      </w:r>
      <w:r w:rsidRPr="00F46BC5">
        <w:rPr>
          <w:i/>
          <w:iCs/>
        </w:rPr>
        <w:t>dstable</w:t>
      </w:r>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50" w:name="_Ref459627191"/>
      <w:bookmarkStart w:id="51" w:name="_Toc462590133"/>
      <w:bookmarkStart w:id="52" w:name="_Toc58851117"/>
      <w:bookmarkStart w:id="53" w:name="_Toc193904676"/>
      <w:r w:rsidRPr="00F46BC5">
        <w:t>Setup</w:t>
      </w:r>
      <w:bookmarkEnd w:id="50"/>
      <w:bookmarkEnd w:id="51"/>
      <w:bookmarkEnd w:id="52"/>
      <w:bookmarkEnd w:id="53"/>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54" w:name="_Toc193904677"/>
      <w:r>
        <w:t xml:space="preserve">Table </w:t>
      </w:r>
      <w:r w:rsidR="001651CA">
        <w:t>D</w:t>
      </w:r>
      <w:r>
        <w:t>ata</w:t>
      </w:r>
      <w:bookmarkEnd w:id="54"/>
    </w:p>
    <w:p w14:paraId="1B7999AB" w14:textId="2EFD28EE" w:rsidR="00BF5493" w:rsidRPr="00F46BC5" w:rsidRDefault="00BF5493" w:rsidP="00BF5493">
      <w:bookmarkStart w:id="55" w:name="_Hlk498199981"/>
      <w:bookmarkStart w:id="56" w:name="_Hlk498199488"/>
      <w:bookmarkStart w:id="57" w:name="_Hlk503693290"/>
      <w:bookmarkStart w:id="58" w:name="_Hlk503699883"/>
      <w:r w:rsidRPr="00F46BC5">
        <w:rPr>
          <w:i/>
          <w:color w:val="7B2520" w:themeColor="accent3" w:themeShade="BF"/>
        </w:rPr>
        <w:t>Setup&gt;</w:t>
      </w:r>
      <w:bookmarkEnd w:id="55"/>
      <w:r w:rsidRPr="00F46BC5">
        <w:rPr>
          <w:i/>
          <w:color w:val="7B2520" w:themeColor="accent3" w:themeShade="BF"/>
        </w:rPr>
        <w:t xml:space="preserve">Import </w:t>
      </w:r>
      <w:bookmarkStart w:id="59" w:name="_Hlk183347166"/>
      <w:r>
        <w:rPr>
          <w:i/>
          <w:color w:val="7B2520" w:themeColor="accent3" w:themeShade="BF"/>
        </w:rPr>
        <w:t xml:space="preserve">Table </w:t>
      </w:r>
      <w:r w:rsidRPr="00F46BC5">
        <w:rPr>
          <w:i/>
          <w:color w:val="7B2520" w:themeColor="accent3" w:themeShade="BF"/>
        </w:rPr>
        <w:t>Data</w:t>
      </w:r>
      <w:bookmarkEnd w:id="59"/>
      <w:r w:rsidRPr="00F46BC5">
        <w:t xml:space="preserve">: dialog with sub-menu options to Load, </w:t>
      </w:r>
      <w:bookmarkEnd w:id="56"/>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TableViewer App.</w:t>
      </w:r>
    </w:p>
    <w:bookmarkEnd w:id="57"/>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60" w:name="_Hlk71994047"/>
      <w:r>
        <w:t>: t</w:t>
      </w:r>
      <w:r w:rsidRPr="00F46BC5">
        <w:t>he user is prompted for a file. Accepted formats are:</w:t>
      </w:r>
    </w:p>
    <w:p w14:paraId="73FE7487" w14:textId="77777777" w:rsidR="00BF5493" w:rsidRDefault="00BF5493">
      <w:pPr>
        <w:numPr>
          <w:ilvl w:val="0"/>
          <w:numId w:val="5"/>
        </w:numPr>
      </w:pPr>
      <w:r>
        <w:t>A</w:t>
      </w:r>
      <w:r w:rsidRPr="00F46BC5">
        <w:t xml:space="preserve"> table </w:t>
      </w:r>
      <w:r>
        <w:t xml:space="preserve">or dstable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609F76E4" w14:textId="7E77A3B5" w:rsidR="00BF5493" w:rsidRPr="00F46BC5" w:rsidRDefault="00BF5493">
      <w:pPr>
        <w:numPr>
          <w:ilvl w:val="0"/>
          <w:numId w:val="5"/>
        </w:numPr>
      </w:pPr>
      <w:r>
        <w:t>As option 1, containing a struct of tables</w:t>
      </w:r>
      <w:r w:rsidR="000904FC">
        <w:t>,</w:t>
      </w:r>
      <w:r>
        <w:t xml:space="preserve"> or dstables, where the fieldnames of the struct define the dataset name assigned to each table.</w:t>
      </w:r>
    </w:p>
    <w:p w14:paraId="60A0DFBE" w14:textId="768BB0AF" w:rsidR="00BF5493" w:rsidRDefault="00BF5493">
      <w:pPr>
        <w:numPr>
          <w:ilvl w:val="0"/>
          <w:numId w:val="5"/>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6">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pPr>
        <w:pStyle w:val="ListParagraph"/>
        <w:numPr>
          <w:ilvl w:val="0"/>
          <w:numId w:val="5"/>
        </w:numPr>
      </w:pPr>
      <w:r>
        <w:t xml:space="preserve">An ASCII text file using the </w:t>
      </w:r>
      <w:bookmarkStart w:id="61" w:name="_Hlk183333886"/>
      <w:r>
        <w:t>Matlab</w:t>
      </w:r>
      <w:r w:rsidRPr="000A1ECB">
        <w:rPr>
          <w:vertAlign w:val="superscript"/>
        </w:rPr>
        <w:t>TM</w:t>
      </w:r>
      <w:r>
        <w:t xml:space="preserve"> </w:t>
      </w:r>
      <w:bookmarkEnd w:id="61"/>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394FD50E"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00E6702F"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5D3D6FA7" w:rsidR="00BF5493" w:rsidRDefault="00BF5493" w:rsidP="00BF5493">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E6702F" w:rsidRPr="00B54492">
        <w:t>Appendix B - Data set properties (DSproperties)</w:t>
      </w:r>
      <w:r>
        <w:fldChar w:fldCharType="end"/>
      </w:r>
      <w:r>
        <w:t xml:space="preserve">). By default, these are assigned the variable name and qcflag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[NB: when loading a struct of tables from a .mat file it is assumed that these already have DSproperties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Load DSproperties from file:</w:t>
      </w:r>
    </w:p>
    <w:p w14:paraId="26A01305" w14:textId="4B7BBEC5" w:rsidR="00BF5493" w:rsidRDefault="00BF5493" w:rsidP="00BF5493">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E6702F" w:rsidRPr="00B54492">
        <w:t>Appendix B - Data set properties (DSproperties)</w:t>
      </w:r>
      <w:r>
        <w:fldChar w:fldCharType="end"/>
      </w:r>
      <w:r>
        <w:t xml:space="preserve"> and illustrated in </w:t>
      </w:r>
      <w:r>
        <w:fldChar w:fldCharType="begin"/>
      </w:r>
      <w:r>
        <w:instrText xml:space="preserve"> REF _Ref179194650 \h </w:instrText>
      </w:r>
      <w:r>
        <w:fldChar w:fldCharType="separate"/>
      </w:r>
      <w:r w:rsidR="00E6702F" w:rsidRPr="003D44A1">
        <w:t>Appendix C – Sample DS</w:t>
      </w:r>
      <w:r w:rsidR="00E6702F">
        <w:t>p</w:t>
      </w:r>
      <w:r w:rsidR="00E6702F" w:rsidRPr="003D44A1">
        <w:t>roperties for data import</w:t>
      </w:r>
      <w:r>
        <w:fldChar w:fldCharType="end"/>
      </w:r>
      <w:r>
        <w:t>.</w:t>
      </w:r>
    </w:p>
    <w:p w14:paraId="660675DD" w14:textId="2C684E31"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E6702F" w:rsidRPr="003D44A1">
        <w:t>Appendix C – Sample DS</w:t>
      </w:r>
      <w:r w:rsidR="00E6702F">
        <w:t>p</w:t>
      </w:r>
      <w:r w:rsidR="00E6702F" w:rsidRPr="003D44A1">
        <w:t>roperties for data import</w:t>
      </w:r>
      <w:r>
        <w:fldChar w:fldCharType="end"/>
      </w:r>
      <w:r>
        <w:t xml:space="preserve">. These are then scrolled through using the UI (see below) and allows the Description of the rownames to be edited to suit the dataset. </w:t>
      </w:r>
    </w:p>
    <w:p w14:paraId="20E49154" w14:textId="77777777" w:rsidR="00BF5493" w:rsidRPr="00E00938" w:rsidRDefault="00BF5493" w:rsidP="00BF5493">
      <w:pPr>
        <w:keepNext/>
        <w:rPr>
          <w:b/>
          <w:bCs/>
        </w:rPr>
      </w:pPr>
      <w:r w:rsidRPr="00E00938">
        <w:rPr>
          <w:b/>
          <w:bCs/>
        </w:rPr>
        <w:t>Load DSproperties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7">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62"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62"/>
      <w:r>
        <w:rPr>
          <w:i/>
          <w:color w:val="7B2520" w:themeColor="accent3" w:themeShade="BF"/>
        </w:rPr>
        <w:t>Add</w:t>
      </w:r>
      <w:r w:rsidR="000142CB">
        <w:rPr>
          <w:i/>
          <w:color w:val="7B2520" w:themeColor="accent3" w:themeShade="BF"/>
        </w:rPr>
        <w:t xml:space="preserve"> to Table</w:t>
      </w:r>
      <w:r>
        <w:t xml:space="preserve">: </w:t>
      </w:r>
      <w:bookmarkStart w:id="63" w:name="_Hlk179359140"/>
      <w:r>
        <w:t>There are three options for adding data:</w:t>
      </w:r>
      <w:bookmarkEnd w:id="63"/>
    </w:p>
    <w:p w14:paraId="157773B7" w14:textId="143C09F5" w:rsidR="00BF5493" w:rsidRDefault="00BF5493" w:rsidP="00BF5493">
      <w:bookmarkStart w:id="64"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4"/>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60"/>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65" w:name="_Hlk183347231"/>
      <w:r w:rsidR="000142CB">
        <w:rPr>
          <w:i/>
          <w:color w:val="7B2520" w:themeColor="accent3" w:themeShade="BF"/>
        </w:rPr>
        <w:t>from Table</w:t>
      </w:r>
      <w:bookmarkEnd w:id="65"/>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6"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6"/>
    </w:p>
    <w:p w14:paraId="5B33B009" w14:textId="77777777" w:rsidR="00657F8F" w:rsidRPr="00F700D7" w:rsidRDefault="00657F8F" w:rsidP="00BF5493">
      <w:pPr>
        <w:rPr>
          <w:iCs/>
          <w:sz w:val="18"/>
          <w:szCs w:val="18"/>
        </w:rPr>
      </w:pPr>
    </w:p>
    <w:p w14:paraId="5AC8E37F" w14:textId="5401AB35" w:rsidR="00F46BC5" w:rsidRDefault="001651CA" w:rsidP="001651CA">
      <w:pPr>
        <w:pStyle w:val="Heading3"/>
      </w:pPr>
      <w:bookmarkStart w:id="67" w:name="_Ref183353946"/>
      <w:bookmarkStart w:id="68" w:name="_Toc193904678"/>
      <w:bookmarkEnd w:id="58"/>
      <w:r>
        <w:t>Spatial Data</w:t>
      </w:r>
      <w:bookmarkEnd w:id="67"/>
      <w:bookmarkEnd w:id="68"/>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78D34623" w:rsidR="001651CA" w:rsidRDefault="001651CA" w:rsidP="001651CA">
      <w:r>
        <w:t>These menu options are to load data that is not tabular and requires a bespoke format file to load the data. The data can be loaded can be in any form that can be held in a dstable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E6702F">
        <w:t>4.1</w:t>
      </w:r>
      <w:r w:rsidR="00580949">
        <w:fldChar w:fldCharType="end"/>
      </w:r>
      <w:r>
        <w:t>.</w:t>
      </w:r>
    </w:p>
    <w:p w14:paraId="50335493" w14:textId="37CE2E1E"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GeoImage. These are explained in more detail in Section </w:t>
      </w:r>
      <w:r w:rsidR="00E736A0">
        <w:fldChar w:fldCharType="begin"/>
      </w:r>
      <w:r w:rsidR="00E736A0">
        <w:instrText xml:space="preserve"> REF _Ref183354076 \r \h </w:instrText>
      </w:r>
      <w:r w:rsidR="00E736A0">
        <w:fldChar w:fldCharType="separate"/>
      </w:r>
      <w:r w:rsidR="00E6702F">
        <w:t>4.1</w:t>
      </w:r>
      <w:r w:rsidR="00E736A0">
        <w:fldChar w:fldCharType="end"/>
      </w:r>
      <w:r w:rsidR="00E736A0">
        <w:t xml:space="preserve">. </w:t>
      </w:r>
      <w:r w:rsidR="000904FC">
        <w:t>The file name</w:t>
      </w:r>
      <w:r w:rsidR="00E736A0">
        <w:t xml:space="preserve"> of the dataset </w:t>
      </w:r>
      <w:r w:rsidR="000904FC">
        <w:t>define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32D437DF" w14:textId="40A89B93" w:rsidR="00F700D7" w:rsidRDefault="00F700D7"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Load archive file</w:t>
      </w:r>
      <w:r>
        <w:t>:</w:t>
      </w:r>
      <w:r w:rsidRPr="000904FC">
        <w:t xml:space="preserve"> </w:t>
      </w:r>
      <w:r>
        <w:t xml:space="preserve">load an estuary Case from an archived ASCII file. The archive file is created using </w:t>
      </w:r>
      <w:r>
        <w:rPr>
          <w:i/>
          <w:color w:val="7B2520" w:themeColor="accent3" w:themeShade="BF"/>
        </w:rPr>
        <w:t>Tools &gt;Archive</w:t>
      </w:r>
      <w:r>
        <w:t xml:space="preserve"> and the format of the file is detailed in </w:t>
      </w:r>
      <w:r>
        <w:fldChar w:fldCharType="begin"/>
      </w:r>
      <w:r>
        <w:instrText xml:space="preserve"> REF _Ref193353052 \h </w:instrText>
      </w:r>
      <w:r>
        <w:fldChar w:fldCharType="separate"/>
      </w:r>
      <w:r w:rsidR="00E6702F">
        <w:t>Appendix F – Archive File Format</w:t>
      </w:r>
      <w:r>
        <w:fldChar w:fldCharType="end"/>
      </w:r>
      <w:r>
        <w:t>.</w:t>
      </w:r>
    </w:p>
    <w:p w14:paraId="740D67CE" w14:textId="2959D930" w:rsidR="000B50DC" w:rsidRDefault="000B50DC"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Add/Edit Summary</w:t>
      </w:r>
      <w:r>
        <w:t>:</w:t>
      </w:r>
      <w:r w:rsidRPr="000904FC">
        <w:t xml:space="preserve"> </w:t>
      </w:r>
      <w:r>
        <w:t>add or edit a short description of the estuary</w:t>
      </w:r>
    </w:p>
    <w:p w14:paraId="49D9371C" w14:textId="01AF7797" w:rsidR="000B50DC" w:rsidRDefault="000B50DC" w:rsidP="001651CA">
      <w:r w:rsidRPr="00F46BC5">
        <w:rPr>
          <w:i/>
          <w:color w:val="7B2520" w:themeColor="accent3" w:themeShade="BF"/>
        </w:rPr>
        <w:lastRenderedPageBreak/>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Add/Edit Location</w:t>
      </w:r>
      <w:r>
        <w:t>:</w:t>
      </w:r>
      <w:r w:rsidRPr="000904FC">
        <w:t xml:space="preserve"> </w:t>
      </w:r>
      <w:r>
        <w:t>add or edit the coordinates of the estuary and the grid projection used for the coordinate system.</w:t>
      </w:r>
    </w:p>
    <w:p w14:paraId="06C63DD1" w14:textId="4ABC3F46"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063EC6">
        <w:tc>
          <w:tcPr>
            <w:tcW w:w="4530" w:type="dxa"/>
          </w:tcPr>
          <w:p w14:paraId="0515D16D" w14:textId="77777777" w:rsidR="00657F8F" w:rsidRDefault="00657F8F" w:rsidP="00063EC6">
            <w:r>
              <w:t>(a) raw data loaded from file</w:t>
            </w:r>
          </w:p>
          <w:p w14:paraId="310FF6F9" w14:textId="77777777" w:rsidR="00657F8F" w:rsidRDefault="00657F8F" w:rsidP="00063EC6">
            <w:pPr>
              <w:spacing w:after="0"/>
            </w:pPr>
          </w:p>
          <w:p w14:paraId="4C828706" w14:textId="77777777" w:rsidR="00657F8F" w:rsidRDefault="00657F8F" w:rsidP="00063EC6">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063EC6">
            <w:r>
              <w:t>(b) grid flipped UD and Y-axis inverted to give correct geographical orientation</w:t>
            </w:r>
          </w:p>
          <w:p w14:paraId="20F8A468" w14:textId="77777777" w:rsidR="00657F8F" w:rsidRDefault="00657F8F" w:rsidP="00063EC6">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1043" cy="1749744"/>
                          </a:xfrm>
                          <a:prstGeom prst="rect">
                            <a:avLst/>
                          </a:prstGeom>
                        </pic:spPr>
                      </pic:pic>
                    </a:graphicData>
                  </a:graphic>
                </wp:inline>
              </w:drawing>
            </w:r>
          </w:p>
        </w:tc>
      </w:tr>
      <w:tr w:rsidR="00657F8F" w14:paraId="41245446" w14:textId="77777777" w:rsidTr="00063EC6">
        <w:tc>
          <w:tcPr>
            <w:tcW w:w="4530" w:type="dxa"/>
          </w:tcPr>
          <w:p w14:paraId="7A8DDB78" w14:textId="77777777" w:rsidR="00657F8F" w:rsidRDefault="00657F8F" w:rsidP="00063EC6">
            <w:pPr>
              <w:keepNext/>
            </w:pPr>
            <w:r>
              <w:t>(c) grid flipped UD and rotated -90 to align estuary channel with x-axis (note X-axis is descending but correct geographically)</w:t>
            </w:r>
          </w:p>
          <w:p w14:paraId="2F29821B" w14:textId="77777777" w:rsidR="00657F8F" w:rsidRDefault="00657F8F" w:rsidP="00063EC6">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063EC6">
            <w:r w:rsidRPr="00985652">
              <w:rPr>
                <w:u w:val="single"/>
              </w:rPr>
              <w:t>Button options</w:t>
            </w:r>
            <w:r>
              <w:t>:</w:t>
            </w:r>
          </w:p>
          <w:p w14:paraId="1B3A079A" w14:textId="77777777" w:rsidR="00657F8F" w:rsidRDefault="00657F8F" w:rsidP="00063EC6">
            <w:r>
              <w:t>Accept – uses the current settings to load grid</w:t>
            </w:r>
          </w:p>
          <w:p w14:paraId="1C4263F5" w14:textId="77777777" w:rsidR="00657F8F" w:rsidRDefault="00657F8F" w:rsidP="00063EC6">
            <w:r>
              <w:t>FlipLR – flips the grid left to right (horizontally)</w:t>
            </w:r>
          </w:p>
          <w:p w14:paraId="3A016CA5" w14:textId="77777777" w:rsidR="00657F8F" w:rsidRDefault="00657F8F" w:rsidP="00063EC6">
            <w:r>
              <w:t>FlipUD – flips the grid up-down (vertically)</w:t>
            </w:r>
          </w:p>
          <w:p w14:paraId="63B1CA16" w14:textId="77777777" w:rsidR="00657F8F" w:rsidRDefault="00657F8F" w:rsidP="00063EC6">
            <w:r>
              <w:t>+90 – rotates grid clockwise</w:t>
            </w:r>
          </w:p>
          <w:p w14:paraId="36A28728" w14:textId="77777777" w:rsidR="00657F8F" w:rsidRDefault="00657F8F" w:rsidP="00063EC6">
            <w:r>
              <w:t>-90 – rotates grid anti-clockwise</w:t>
            </w:r>
          </w:p>
          <w:p w14:paraId="1427E938" w14:textId="77777777" w:rsidR="00657F8F" w:rsidRDefault="00657F8F" w:rsidP="00063EC6">
            <w:r>
              <w:t>invX – reverses the direction of the X-axis</w:t>
            </w:r>
          </w:p>
          <w:p w14:paraId="5A2ABB18" w14:textId="77777777" w:rsidR="00657F8F" w:rsidRDefault="00657F8F" w:rsidP="00063EC6">
            <w:r>
              <w:t>invY – reverses the direction of the Y-axis</w:t>
            </w:r>
          </w:p>
          <w:p w14:paraId="345878F0" w14:textId="77777777" w:rsidR="00657F8F" w:rsidRDefault="00657F8F" w:rsidP="00063EC6">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04C371F4" w14:textId="30DBA167" w:rsidR="000B3C85" w:rsidRDefault="00FF6724" w:rsidP="000B3C85">
      <w:pPr>
        <w:pStyle w:val="Heading3"/>
      </w:pPr>
      <w:bookmarkStart w:id="69" w:name="_Ref191899104"/>
      <w:bookmarkStart w:id="70" w:name="_Hlk191898338"/>
      <w:bookmarkStart w:id="71" w:name="_Toc193904679"/>
      <w:r>
        <w:t>Estuary</w:t>
      </w:r>
      <w:r w:rsidR="000B3C85">
        <w:t xml:space="preserve"> Propert</w:t>
      </w:r>
      <w:bookmarkEnd w:id="69"/>
      <w:r>
        <w:t>y Tables</w:t>
      </w:r>
      <w:bookmarkEnd w:id="71"/>
    </w:p>
    <w:p w14:paraId="38A30E01" w14:textId="2CBD0D62" w:rsidR="00397B83" w:rsidRPr="00397B83" w:rsidRDefault="00397B83" w:rsidP="00397B83">
      <w:r w:rsidRPr="00397B83">
        <w:rPr>
          <w:i/>
          <w:color w:val="7B2520" w:themeColor="accent3" w:themeShade="BF"/>
        </w:rPr>
        <w:t>Setup&gt;</w:t>
      </w:r>
      <w:bookmarkStart w:id="72" w:name="_Hlk192228867"/>
      <w:bookmarkStart w:id="73" w:name="_Hlk193307288"/>
      <w:r w:rsidR="00FF6724">
        <w:rPr>
          <w:i/>
          <w:color w:val="7B2520" w:themeColor="accent3" w:themeShade="BF"/>
        </w:rPr>
        <w:t>Estuary</w:t>
      </w:r>
      <w:bookmarkEnd w:id="72"/>
      <w:r w:rsidR="006547DC">
        <w:rPr>
          <w:i/>
          <w:color w:val="7B2520" w:themeColor="accent3" w:themeShade="BF"/>
        </w:rPr>
        <w:t xml:space="preserve"> </w:t>
      </w:r>
      <w:bookmarkEnd w:id="73"/>
      <w:r w:rsidRPr="00397B83">
        <w:rPr>
          <w:i/>
          <w:color w:val="7B2520" w:themeColor="accent3" w:themeShade="BF"/>
        </w:rPr>
        <w:t>Properties</w:t>
      </w:r>
      <w:bookmarkEnd w:id="70"/>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007725CE">
        <w:t xml:space="preserve">. </w:t>
      </w:r>
      <w:r w:rsidR="0087699F">
        <w:t xml:space="preserve"> Examples of suitable Excel table formats and DSproperties to add these tables are detailed in </w:t>
      </w:r>
      <w:r w:rsidR="0087699F">
        <w:fldChar w:fldCharType="begin"/>
      </w:r>
      <w:r w:rsidR="0087699F">
        <w:instrText xml:space="preserve"> REF _Ref191906290 \h </w:instrText>
      </w:r>
      <w:r w:rsidR="0087699F">
        <w:fldChar w:fldCharType="separate"/>
      </w:r>
      <w:r w:rsidR="00E6702F">
        <w:t xml:space="preserve">Appendix E – Estuary Property Tables: </w:t>
      </w:r>
      <w:r w:rsidR="00E6702F">
        <w:lastRenderedPageBreak/>
        <w:t>Example Formats</w:t>
      </w:r>
      <w:r w:rsidR="0087699F">
        <w:fldChar w:fldCharType="end"/>
      </w:r>
      <w:r w:rsidR="0087699F">
        <w:t>.</w:t>
      </w:r>
      <w:r w:rsidR="008D7566">
        <w:t xml:space="preserve"> Using the Load for File option, data can be added to multiple cases using any set of variables with suitably defined DSproperties. Alternatively, tables for a single estuary can be added using the default set of DSproperty definitions for each type of property table (these definitions are as used in Appendix E).</w:t>
      </w:r>
    </w:p>
    <w:p w14:paraId="28B95419" w14:textId="67BEDC26" w:rsidR="00397B83" w:rsidRPr="00397B83" w:rsidRDefault="008F07E9" w:rsidP="00397B83">
      <w:r w:rsidRPr="00397B83">
        <w:rPr>
          <w:i/>
          <w:color w:val="7B2520" w:themeColor="accent3" w:themeShade="BF"/>
        </w:rPr>
        <w:t>Setup&gt;</w:t>
      </w:r>
      <w:r w:rsidR="006547DC" w:rsidRPr="006547DC">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2CCBF127" w:rsidR="00397B83" w:rsidRDefault="008F07E9" w:rsidP="00397B83">
      <w:bookmarkStart w:id="74" w:name="_Hlk193304829"/>
      <w:r w:rsidRPr="00397B83">
        <w:rPr>
          <w:i/>
          <w:color w:val="7B2520" w:themeColor="accent3" w:themeShade="BF"/>
        </w:rPr>
        <w:t>Setup&gt;</w:t>
      </w:r>
      <w:r w:rsidR="006547DC" w:rsidRPr="006547DC">
        <w:rPr>
          <w:i/>
          <w:color w:val="7B2520" w:themeColor="accent3" w:themeShade="BF"/>
        </w:rPr>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bookmarkEnd w:id="74"/>
    <w:p w14:paraId="7CA65BA2" w14:textId="54D6445B" w:rsidR="007725CE" w:rsidRDefault="007725CE" w:rsidP="007725CE">
      <w:r w:rsidRPr="00397B83">
        <w:rPr>
          <w:i/>
          <w:color w:val="7B2520" w:themeColor="accent3" w:themeShade="BF"/>
        </w:rPr>
        <w:t>Setup&gt;</w:t>
      </w:r>
      <w:r w:rsidRPr="006547DC">
        <w:rPr>
          <w:i/>
          <w:color w:val="7B2520" w:themeColor="accent3" w:themeShade="BF"/>
        </w:rPr>
        <w:t xml:space="preserve"> </w:t>
      </w:r>
      <w:r w:rsidR="00FF6724">
        <w:rPr>
          <w:i/>
          <w:color w:val="7B2520" w:themeColor="accent3" w:themeShade="BF"/>
        </w:rPr>
        <w:t>Estuary</w:t>
      </w:r>
      <w:r w:rsidRPr="006547DC">
        <w:rPr>
          <w:i/>
          <w:color w:val="7B2520" w:themeColor="accent3" w:themeShade="BF"/>
        </w:rPr>
        <w:t xml:space="preserve"> </w:t>
      </w:r>
      <w:r w:rsidRPr="00397B83">
        <w:rPr>
          <w:i/>
          <w:color w:val="7B2520" w:themeColor="accent3" w:themeShade="BF"/>
        </w:rPr>
        <w:t>Properties</w:t>
      </w:r>
      <w:r>
        <w:rPr>
          <w:i/>
          <w:color w:val="7B2520" w:themeColor="accent3" w:themeShade="BF"/>
        </w:rPr>
        <w:t>&gt;Classification</w:t>
      </w:r>
      <w:r>
        <w:t>:</w:t>
      </w:r>
      <w:r w:rsidRPr="00397B83">
        <w:t xml:space="preserve"> a table of </w:t>
      </w:r>
      <w:r>
        <w:t>classifications</w:t>
      </w:r>
      <w:r w:rsidRPr="00397B83">
        <w:t xml:space="preserve"> that define, for</w:t>
      </w:r>
      <w:r>
        <w:t xml:space="preserve"> </w:t>
      </w:r>
      <w:r w:rsidRPr="00397B83">
        <w:t xml:space="preserve">example, the </w:t>
      </w:r>
      <w:r>
        <w:t>estuary type, tidal type and geomorphic type.</w:t>
      </w:r>
    </w:p>
    <w:p w14:paraId="6A1C2CD4" w14:textId="77777777" w:rsidR="007725CE" w:rsidRPr="00397B83" w:rsidRDefault="007725CE" w:rsidP="00397B83"/>
    <w:p w14:paraId="353597AD" w14:textId="217596A2" w:rsidR="00657F8F" w:rsidRPr="000D40EC" w:rsidRDefault="00657F8F" w:rsidP="00657F8F">
      <w:pPr>
        <w:pStyle w:val="Heading3"/>
      </w:pPr>
      <w:bookmarkStart w:id="75" w:name="_Ref191896566"/>
      <w:bookmarkStart w:id="76" w:name="_Toc193904680"/>
      <w:r>
        <w:t>Grid Tools</w:t>
      </w:r>
      <w:bookmarkEnd w:id="75"/>
      <w:bookmarkEnd w:id="76"/>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77" w:name="_Hlk94716047"/>
      <w:r>
        <w:t>Upper and lower limits for the x co-ordinates</w:t>
      </w:r>
    </w:p>
    <w:p w14:paraId="36B10E50" w14:textId="77777777" w:rsidR="00657F8F" w:rsidRDefault="00657F8F" w:rsidP="00657F8F">
      <w:pPr>
        <w:spacing w:after="360"/>
      </w:pPr>
      <w:r>
        <w:t>Grid spacing along the x-axis</w:t>
      </w:r>
      <w:bookmarkEnd w:id="77"/>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8"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8"/>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80" w:name="_Hlk108082227"/>
      <w:r w:rsidRPr="000D40EC">
        <w:rPr>
          <w:i/>
          <w:color w:val="7B2520" w:themeColor="accent3" w:themeShade="BF"/>
        </w:rPr>
        <w:t>Setup&gt;Grid Tools&gt;From curvilinear</w:t>
      </w:r>
      <w:r>
        <w:t xml:space="preserve">: </w:t>
      </w:r>
      <w:bookmarkEnd w:id="80"/>
      <w:r w:rsidRPr="000D40EC">
        <w:t>map grid from curvilinear to cartesian</w:t>
      </w:r>
      <w:r>
        <w:t xml:space="preserve"> </w:t>
      </w:r>
      <w:r w:rsidRPr="000D40EC">
        <w:t>coordinates.</w:t>
      </w:r>
    </w:p>
    <w:p w14:paraId="7505289A" w14:textId="77777777" w:rsidR="00657F8F" w:rsidRPr="000D40EC" w:rsidRDefault="00657F8F" w:rsidP="00657F8F">
      <w:bookmarkStart w:id="81" w:name="_Hlk108082453"/>
      <w:r w:rsidRPr="000D40EC">
        <w:rPr>
          <w:i/>
          <w:color w:val="7B2520" w:themeColor="accent3" w:themeShade="BF"/>
        </w:rPr>
        <w:lastRenderedPageBreak/>
        <w:t>Setup&gt;Grid Tools&gt;</w:t>
      </w:r>
      <w:r>
        <w:rPr>
          <w:i/>
          <w:color w:val="7B2520" w:themeColor="accent3" w:themeShade="BF"/>
        </w:rPr>
        <w:t>Display Dimensions</w:t>
      </w:r>
      <w:r>
        <w:t>: display a table with the dimensions of a selected grid.</w:t>
      </w:r>
      <w:bookmarkEnd w:id="81"/>
    </w:p>
    <w:p w14:paraId="61F382D2" w14:textId="77777777" w:rsidR="00657F8F" w:rsidRDefault="00657F8F" w:rsidP="00657F8F">
      <w:bookmarkStart w:id="82" w:name="_Hlk112344905"/>
      <w:r w:rsidRPr="000D40EC">
        <w:rPr>
          <w:i/>
          <w:color w:val="7B2520" w:themeColor="accent3" w:themeShade="BF"/>
        </w:rPr>
        <w:t>Setup&gt;Grid Tools&gt;Difference Plot</w:t>
      </w:r>
      <w:r>
        <w:t xml:space="preserve">: </w:t>
      </w:r>
      <w:bookmarkEnd w:id="82"/>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6E6C3F6E" w14:textId="3CC4F549" w:rsidR="00063EC6" w:rsidRDefault="00063EC6" w:rsidP="00063EC6">
      <w:r w:rsidRPr="000D40EC">
        <w:rPr>
          <w:i/>
          <w:color w:val="7B2520" w:themeColor="accent3" w:themeShade="BF"/>
        </w:rPr>
        <w:t>Setup&gt;Grid Tools&gt;</w:t>
      </w:r>
      <w:r>
        <w:rPr>
          <w:i/>
          <w:color w:val="7B2520" w:themeColor="accent3" w:themeShade="BF"/>
        </w:rPr>
        <w:t>Grid Image</w:t>
      </w:r>
      <w:r w:rsidRPr="00063EC6">
        <w:t>:</w:t>
      </w:r>
      <w:r>
        <w:t xml:space="preserve"> save grid as an image struct with fields 'XData', 'YData', 'CData', 'CMap', 'CLim' (includes option to resize large grids; &gt; 1Mb).</w:t>
      </w:r>
    </w:p>
    <w:p w14:paraId="3DC74589" w14:textId="77777777" w:rsidR="00657F8F" w:rsidRPr="000D40EC" w:rsidRDefault="00657F8F" w:rsidP="00657F8F">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53113370" w14:textId="3896F590" w:rsidR="00657F8F" w:rsidRDefault="00657F8F" w:rsidP="001651CA">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11717E20" w14:textId="77777777" w:rsidR="006547DC" w:rsidRDefault="006547DC" w:rsidP="001651CA"/>
    <w:p w14:paraId="5480418C" w14:textId="6F45A7EB" w:rsidR="00657F8F" w:rsidRDefault="00657F8F" w:rsidP="00657F8F">
      <w:pPr>
        <w:pStyle w:val="Heading3"/>
      </w:pPr>
      <w:bookmarkStart w:id="83" w:name="_Ref191896711"/>
      <w:bookmarkStart w:id="84" w:name="_Toc193904681"/>
      <w:r>
        <w:t>Section Tools</w:t>
      </w:r>
      <w:bookmarkEnd w:id="83"/>
      <w:bookmarkEnd w:id="84"/>
    </w:p>
    <w:p w14:paraId="45A4E243" w14:textId="39B29832"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 xml:space="preserve">for defining the boundary, </w:t>
      </w:r>
      <w:r w:rsidR="00353072">
        <w:t>centreline</w:t>
      </w:r>
      <w:r w:rsidRPr="00EF4C22">
        <w:t>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7A07C738"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 the save</w:t>
      </w:r>
      <w:r w:rsidR="00354E47">
        <w:t>d</w:t>
      </w:r>
      <w:r w:rsidR="00EF4C22" w:rsidRPr="00EF4C22">
        <w:t xml:space="preserve"> lines for the selected Case.</w:t>
      </w:r>
    </w:p>
    <w:p w14:paraId="0BD6CEA1" w14:textId="3FA6B8AE" w:rsidR="0003776C" w:rsidRDefault="0003776C" w:rsidP="00EF4C22">
      <w:r w:rsidRPr="00EF4C22">
        <w:rPr>
          <w:i/>
          <w:color w:val="7B2520" w:themeColor="accent3" w:themeShade="BF"/>
        </w:rPr>
        <w:t>Setup&gt;Sections</w:t>
      </w:r>
      <w:r>
        <w:rPr>
          <w:i/>
          <w:color w:val="7B2520" w:themeColor="accent3" w:themeShade="BF"/>
        </w:rPr>
        <w:t xml:space="preserve">&gt;‘line type’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85" w:name="_Hlk192137221"/>
      <w:r w:rsidRPr="00EF4C22">
        <w:rPr>
          <w:i/>
          <w:iCs/>
          <w:color w:val="2A659C" w:themeColor="accent6"/>
        </w:rPr>
        <w:t>Point &gt; Edit</w:t>
      </w:r>
      <w:r w:rsidRPr="00EF4C22">
        <w:t>: edit the position of any existing points;</w:t>
      </w:r>
    </w:p>
    <w:bookmarkEnd w:id="85"/>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add one or more lines (each line is terminated with a NaN</w:t>
      </w:r>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lastRenderedPageBreak/>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4972F6F5" w:rsidR="00EF4C22" w:rsidRPr="00EF4C22" w:rsidRDefault="007F7834" w:rsidP="00EF4C22">
      <w:r w:rsidRPr="00EF4C22">
        <w:rPr>
          <w:i/>
          <w:color w:val="7B2520" w:themeColor="accent3" w:themeShade="BF"/>
        </w:rPr>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 xml:space="preserve">surge or sea level rise. </w:t>
      </w:r>
      <w:r w:rsidR="00353072">
        <w:t xml:space="preserve">Where there are branches, or multiple islands, additional internal “boundaries” can be added to improve the ability of the Clip tool to create section lines within defined zones (see </w:t>
      </w:r>
      <w:r w:rsidR="00353072" w:rsidRPr="00397B83">
        <w:rPr>
          <w:i/>
          <w:color w:val="7B2520" w:themeColor="accent3" w:themeShade="BF"/>
        </w:rPr>
        <w:t>Section Lines</w:t>
      </w:r>
      <w:r w:rsidR="00353072">
        <w:t xml:space="preserve">). </w:t>
      </w:r>
      <w:r w:rsidR="00EF4C22" w:rsidRPr="00EF4C22">
        <w:t>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r w:rsidRPr="00EF4C22">
        <w:t>sgolay</w:t>
      </w:r>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using NaN or an elevation.</w:t>
      </w:r>
    </w:p>
    <w:p w14:paraId="0BE9A790" w14:textId="77777777" w:rsidR="00EA13F9"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w:t>
      </w:r>
      <w:r w:rsidR="00EA13F9">
        <w:t xml:space="preserve">either: </w:t>
      </w:r>
    </w:p>
    <w:p w14:paraId="7C49E24B" w14:textId="584DE1E0" w:rsidR="00EA13F9" w:rsidRDefault="00353072">
      <w:pPr>
        <w:pStyle w:val="ListParagraph"/>
        <w:numPr>
          <w:ilvl w:val="0"/>
          <w:numId w:val="17"/>
        </w:numPr>
      </w:pPr>
      <w:r>
        <w:t>D</w:t>
      </w:r>
      <w:r w:rsidR="00EF4C22" w:rsidRPr="00EF4C22">
        <w:t>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w:t>
      </w:r>
      <w:r w:rsidR="00EA13F9">
        <w:t>; or</w:t>
      </w:r>
    </w:p>
    <w:p w14:paraId="0669F14D" w14:textId="18D475AE" w:rsidR="00EA13F9" w:rsidRDefault="00EF4C22">
      <w:pPr>
        <w:pStyle w:val="ListParagraph"/>
        <w:numPr>
          <w:ilvl w:val="0"/>
          <w:numId w:val="17"/>
        </w:numPr>
      </w:pPr>
      <w:r w:rsidRPr="00EF4C22">
        <w:t xml:space="preserve"> </w:t>
      </w:r>
      <w:r w:rsidR="00EA13F9">
        <w:t xml:space="preserve">Using the Line editing tools to Add and Edit centrelines. For complex networks using this option to add branches, in conjunction with the Resample and Smoothing tools can provide </w:t>
      </w:r>
      <w:r w:rsidR="00353072">
        <w:t>centrelines to</w:t>
      </w:r>
      <w:r w:rsidR="00EA13F9">
        <w:t xml:space="preserve"> generate section lines that require less subsequent editing.</w:t>
      </w:r>
    </w:p>
    <w:p w14:paraId="477E4F57" w14:textId="77777777" w:rsidR="00EA13F9" w:rsidRDefault="00EA13F9" w:rsidP="00EA13F9">
      <w:pPr>
        <w:pStyle w:val="ListParagraph"/>
      </w:pPr>
    </w:p>
    <w:p w14:paraId="33852FC7" w14:textId="277674C2" w:rsidR="00EF4C22" w:rsidRPr="00EF4C22" w:rsidRDefault="00EF4C22" w:rsidP="00EA13F9">
      <w:pPr>
        <w:pStyle w:val="ListParagraph"/>
      </w:pPr>
      <w:r w:rsidRPr="00EF4C22">
        <w:t>The menu options provided include Line and Figure as detailed</w:t>
      </w:r>
      <w:r w:rsidR="00161E40">
        <w:t xml:space="preserve"> </w:t>
      </w:r>
      <w:r w:rsidRPr="00EF4C22">
        <w:t>above and the Centreline menu:</w:t>
      </w:r>
    </w:p>
    <w:p w14:paraId="6C6FF3C2" w14:textId="0570EDDC"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00353072">
        <w:t>centreline</w:t>
      </w:r>
      <w:r w:rsidRPr="00EF4C22">
        <w:t xml:space="preserv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r w:rsidRPr="00EF4C22">
        <w:t>sgolay</w:t>
      </w:r>
      <w:r w:rsidR="00161E40">
        <w:t>’</w:t>
      </w:r>
      <w:r w:rsidRPr="00EF4C22">
        <w:t xml:space="preserve"> method to</w:t>
      </w:r>
      <w:r w:rsidR="00161E40">
        <w:t xml:space="preserve"> </w:t>
      </w:r>
      <w:r w:rsidRPr="00EF4C22">
        <w:t>smooth the lines;</w:t>
      </w:r>
    </w:p>
    <w:p w14:paraId="1F8E4BB2" w14:textId="0B5090A6" w:rsidR="00161E40" w:rsidRDefault="00EF4C22" w:rsidP="008839A3">
      <w:pPr>
        <w:ind w:left="720"/>
      </w:pPr>
      <w:r w:rsidRPr="00EF4C22">
        <w:rPr>
          <w:i/>
          <w:iCs/>
          <w:color w:val="2A659C" w:themeColor="accent6"/>
        </w:rPr>
        <w:t>Centreline &gt; Reset</w:t>
      </w:r>
      <w:r w:rsidRPr="00EF4C22">
        <w:t>: clear the existing lines.</w:t>
      </w:r>
    </w:p>
    <w:p w14:paraId="614F3DC9" w14:textId="29A9B2C9" w:rsidR="00EA13F9" w:rsidRPr="00EF4C22" w:rsidRDefault="006E2426" w:rsidP="00EA13F9">
      <w:r w:rsidRPr="006E2426">
        <w:rPr>
          <w:b/>
          <w:bCs/>
        </w:rPr>
        <w:t>NB</w:t>
      </w:r>
      <w:r>
        <w:t xml:space="preserve">: </w:t>
      </w:r>
      <w:r w:rsidR="00EA13F9" w:rsidRPr="00EA13F9">
        <w:t>Centrelines should start at the seaward end and be drawn in a landward direction. The first line should start at the mouth, the first point being used to define the mouth section. The order of branches is not critical but it makes the plots clearer if they are approximately ordered based on distance from the mouth.</w:t>
      </w:r>
    </w:p>
    <w:p w14:paraId="4281F3C1" w14:textId="38B2BA7F" w:rsidR="00EF4C22" w:rsidRPr="00EF4C22" w:rsidRDefault="007F7834" w:rsidP="00EF4C22">
      <w:r w:rsidRPr="00EF4C22">
        <w:rPr>
          <w:i/>
          <w:color w:val="7B2520" w:themeColor="accent3" w:themeShade="BF"/>
        </w:rPr>
        <w:lastRenderedPageBreak/>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w:t>
      </w:r>
      <w:r w:rsidR="00353072">
        <w:t>Centreline</w:t>
      </w:r>
      <w:r w:rsidR="00EF4C22" w:rsidRPr="00EF4C22">
        <w:t xml:space="preserv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2313E6F3" w:rsidR="00EF4C22" w:rsidRPr="00EF4C22" w:rsidRDefault="00EF4C22" w:rsidP="00161E40">
      <w:pPr>
        <w:ind w:left="720"/>
      </w:pPr>
      <w:r w:rsidRPr="00EF4C22">
        <w:rPr>
          <w:i/>
          <w:iCs/>
          <w:color w:val="2A659C" w:themeColor="accent6"/>
        </w:rPr>
        <w:t>Sections &gt; Set</w:t>
      </w:r>
      <w:r w:rsidRPr="00EF4C22">
        <w:t xml:space="preserve">: uses the points on the </w:t>
      </w:r>
      <w:r w:rsidR="00353072">
        <w:t>centreline</w:t>
      </w:r>
      <w:r w:rsidRPr="00EF4C22">
        <w:t xml:space="preserv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 xml:space="preserve">side of the </w:t>
      </w:r>
      <w:r w:rsidR="00353072">
        <w:t>centreline</w:t>
      </w:r>
      <w:r w:rsidRPr="00EF4C22">
        <w:t xml:space="preserv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16381B39" w:rsidR="00EF4C22" w:rsidRPr="00EF4C22" w:rsidRDefault="00EF4C22" w:rsidP="00161E40">
      <w:pPr>
        <w:ind w:left="720"/>
      </w:pPr>
      <w:r w:rsidRPr="00EF4C22">
        <w:rPr>
          <w:i/>
          <w:iCs/>
          <w:color w:val="2A659C" w:themeColor="accent6"/>
        </w:rPr>
        <w:t>Sections &gt; Add</w:t>
      </w:r>
      <w:r w:rsidRPr="00EF4C22">
        <w:t xml:space="preserve">: </w:t>
      </w:r>
      <w:r w:rsidR="00B419CE">
        <w:t>add one or more</w:t>
      </w:r>
      <w:r w:rsidRPr="00EF4C22">
        <w:t xml:space="preserve"> point</w:t>
      </w:r>
      <w:r w:rsidR="00B419CE">
        <w:t>s</w:t>
      </w:r>
      <w:r w:rsidRPr="00EF4C22">
        <w:t xml:space="preserve"> to the </w:t>
      </w:r>
      <w:r w:rsidR="00353072">
        <w:t>centreline</w:t>
      </w:r>
      <w:r w:rsidRPr="00EF4C22">
        <w:t xml:space="preserv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xml:space="preserve">. This adds sections at the new </w:t>
      </w:r>
      <w:r w:rsidR="00353072">
        <w:t>centreline</w:t>
      </w:r>
      <w:r w:rsidRPr="00EF4C22">
        <w:t xml:space="preserv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1B15A018" w:rsidR="00EF4C22" w:rsidRPr="00EF4C22" w:rsidRDefault="00EF4C22" w:rsidP="00161E40">
      <w:pPr>
        <w:ind w:left="720"/>
      </w:pPr>
      <w:r w:rsidRPr="00EF4C22">
        <w:rPr>
          <w:i/>
          <w:iCs/>
          <w:color w:val="2A659C" w:themeColor="accent6"/>
        </w:rPr>
        <w:t>Sections &gt; Reset</w:t>
      </w:r>
      <w:r w:rsidRPr="00EF4C22">
        <w:t xml:space="preserve">: revert to the initial </w:t>
      </w:r>
      <w:r w:rsidR="00353072">
        <w:t>centreline</w:t>
      </w:r>
      <w:r w:rsidRPr="00EF4C22">
        <w:t xml:space="preserv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6D2C9BD4" w:rsidR="00EF4C22" w:rsidRPr="00EF4C22" w:rsidRDefault="00EF4C22" w:rsidP="00EF4C22">
      <w:r w:rsidRPr="00EF4C22">
        <w:t>NOTE: Clip shortens the lines based on the intersection with the</w:t>
      </w:r>
      <w:r w:rsidR="00B419CE">
        <w:t xml:space="preserve"> </w:t>
      </w:r>
      <w:r w:rsidRPr="00EF4C22">
        <w:t xml:space="preserve">boundary. </w:t>
      </w:r>
      <w:r w:rsidR="00EA13F9">
        <w:t>Sections that do</w:t>
      </w:r>
      <w:r w:rsidRPr="00EF4C22">
        <w:t xml:space="preserve"> not cross the boundary within the specified</w:t>
      </w:r>
      <w:r w:rsidR="00B419CE">
        <w:t xml:space="preserve"> </w:t>
      </w:r>
      <w:r w:rsidRPr="00EF4C22">
        <w:t>section length</w:t>
      </w:r>
      <w:r w:rsidR="00EA13F9">
        <w:t xml:space="preserve"> are retained for editing</w:t>
      </w:r>
      <w:r w:rsidRPr="00EF4C22">
        <w:t>. Re-running Clip after some</w:t>
      </w:r>
      <w:r w:rsidR="00B419CE">
        <w:t xml:space="preserve"> </w:t>
      </w:r>
      <w:r w:rsidRPr="00EF4C22">
        <w:t>editing of the sections can result in lines being omitted. It is therefore better to Set the lines before applying the Clip tool.</w:t>
      </w:r>
      <w:r w:rsidR="00353072">
        <w:t xml:space="preserve"> Careful definition of the boundary linework and centrelines can greatly reduce the need for editing. This is therefore usually an iterative process, using Set and Clip to examine the section lines and then editing the boundary and centrelines to improve the constraints </w:t>
      </w:r>
      <w:r w:rsidR="00047F86">
        <w:t>so that final editing to remove crossing lines is kept to a minimum.</w:t>
      </w:r>
    </w:p>
    <w:p w14:paraId="3301DE1C" w14:textId="4A76E88E" w:rsidR="00EF4C22" w:rsidRPr="00EF4C22" w:rsidRDefault="00EF4C22" w:rsidP="00EF4C22">
      <w:r w:rsidRPr="00EF4C22">
        <w:t>Using the 3 sets of lines</w:t>
      </w:r>
      <w:r w:rsidR="00EA13F9">
        <w:t xml:space="preserve"> (boundary, centreline and section lines)</w:t>
      </w:r>
      <w:r w:rsidRPr="00EF4C22">
        <w:t>, the cross-sections can be extracted and the</w:t>
      </w:r>
      <w:r w:rsidR="00783999">
        <w:t xml:space="preserve"> </w:t>
      </w:r>
      <w:r w:rsidRPr="00EF4C22">
        <w:t>channel connectivity can be defined:</w:t>
      </w:r>
    </w:p>
    <w:p w14:paraId="06195DA3" w14:textId="30C10295"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r w:rsidR="00AB1390">
        <w:t xml:space="preserve"> </w:t>
      </w:r>
      <w:r w:rsidR="00AB1390" w:rsidRPr="001C0825">
        <w:rPr>
          <w:iCs/>
        </w:rPr>
        <w:t xml:space="preserve">NB: the upper level </w:t>
      </w:r>
      <w:r w:rsidR="00AB1390">
        <w:rPr>
          <w:iCs/>
        </w:rPr>
        <w:t xml:space="preserve">defined </w:t>
      </w:r>
      <w:r w:rsidR="00AB1390" w:rsidRPr="001C0825">
        <w:rPr>
          <w:iCs/>
        </w:rPr>
        <w:t xml:space="preserve">for the </w:t>
      </w:r>
      <w:r w:rsidR="00AB1390">
        <w:rPr>
          <w:iCs/>
        </w:rPr>
        <w:t>sections should</w:t>
      </w:r>
      <w:r w:rsidR="00AB1390" w:rsidRPr="001C0825">
        <w:rPr>
          <w:iCs/>
        </w:rPr>
        <w:t xml:space="preserve"> be </w:t>
      </w:r>
      <w:r w:rsidR="00AB1390">
        <w:rPr>
          <w:iCs/>
        </w:rPr>
        <w:t xml:space="preserve">above </w:t>
      </w:r>
      <w:r w:rsidR="00AB1390" w:rsidRPr="001C0825">
        <w:rPr>
          <w:iCs/>
        </w:rPr>
        <w:t>the highest level required for subsequent analysis (e.g HAT+slr).</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6D0171" w:rsidRDefault="006A058F" w:rsidP="00EF4C22">
      <w:pPr>
        <w:rPr>
          <w:sz w:val="16"/>
          <w:szCs w:val="16"/>
        </w:rPr>
      </w:pPr>
    </w:p>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lastRenderedPageBreak/>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1772B1A6"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 the save</w:t>
      </w:r>
      <w:r>
        <w:t>d</w:t>
      </w:r>
      <w:r w:rsidRPr="00EF4C22">
        <w:t xml:space="preserve"> lines for the selected Case.</w:t>
      </w:r>
    </w:p>
    <w:p w14:paraId="1CB7D7D3" w14:textId="6134BF96" w:rsidR="001D4CB3" w:rsidRDefault="001D4CB3" w:rsidP="00657F8F">
      <w:r w:rsidRPr="00EF4C22">
        <w:rPr>
          <w:i/>
          <w:color w:val="7B2520" w:themeColor="accent3" w:themeShade="BF"/>
        </w:rPr>
        <w:t>Setup&gt;</w:t>
      </w:r>
      <w:r>
        <w:rPr>
          <w:i/>
          <w:color w:val="7B2520" w:themeColor="accent3" w:themeShade="BF"/>
        </w:rPr>
        <w:t xml:space="preserve">Waterbody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00A7EC05" w14:textId="4161D603" w:rsidR="00354E47"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3C93E75A" w14:textId="2F679F93" w:rsidR="00284112" w:rsidRPr="00657F8F" w:rsidRDefault="00657F8F" w:rsidP="00284112">
      <w:pPr>
        <w:pStyle w:val="Heading3"/>
      </w:pPr>
      <w:bookmarkStart w:id="86" w:name="_Toc193904682"/>
      <w:r>
        <w:t>Other Setup options</w:t>
      </w:r>
      <w:bookmarkEnd w:id="86"/>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1ECE283B" w14:textId="29931FD4" w:rsidR="00F7043C" w:rsidRDefault="00284112" w:rsidP="001651CA">
      <w:bookmarkStart w:id="87" w:name="_Hlk506745047"/>
      <w:r w:rsidRPr="00F46BC5">
        <w:rPr>
          <w:i/>
          <w:color w:val="7B2520" w:themeColor="accent3" w:themeShade="BF"/>
        </w:rPr>
        <w:t>Setup&gt;Input Data</w:t>
      </w:r>
      <w:bookmarkEnd w:id="87"/>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796C0C33" w14:textId="77777777" w:rsidR="006D0171" w:rsidRPr="006D0171" w:rsidRDefault="006D0171" w:rsidP="001651CA">
      <w:pPr>
        <w:rPr>
          <w:sz w:val="18"/>
          <w:szCs w:val="18"/>
        </w:rPr>
      </w:pPr>
    </w:p>
    <w:p w14:paraId="67CC71B3" w14:textId="517C77DB" w:rsidR="00F46BC5" w:rsidRDefault="00622142" w:rsidP="00E70B33">
      <w:pPr>
        <w:pStyle w:val="Heading2"/>
      </w:pPr>
      <w:bookmarkStart w:id="88" w:name="_Toc193904683"/>
      <w:r>
        <w:t>Tools</w:t>
      </w:r>
      <w:bookmarkEnd w:id="88"/>
    </w:p>
    <w:p w14:paraId="729941BE" w14:textId="68259A2F" w:rsidR="0006477D" w:rsidRDefault="00622142" w:rsidP="0006477D">
      <w:r>
        <w:t>Tools</w:t>
      </w:r>
      <w:r w:rsidR="0006477D">
        <w:t xml:space="preserve"> has three options: Models, Derive Output and User Tools.</w:t>
      </w:r>
    </w:p>
    <w:p w14:paraId="2BF1A987" w14:textId="7B0CE2FD" w:rsidR="00CB1D2F" w:rsidRPr="00B21E6B" w:rsidRDefault="00CB1D2F" w:rsidP="00CB1D2F">
      <w:pPr>
        <w:pStyle w:val="Heading3"/>
      </w:pPr>
      <w:bookmarkStart w:id="89" w:name="_Ref191898897"/>
      <w:bookmarkStart w:id="90" w:name="_Toc193904684"/>
      <w:r>
        <w:t>Hypsometry</w:t>
      </w:r>
      <w:r w:rsidR="006547DC">
        <w:t xml:space="preserve"> and Gross Properties</w:t>
      </w:r>
      <w:bookmarkEnd w:id="89"/>
      <w:bookmarkEnd w:id="90"/>
    </w:p>
    <w:p w14:paraId="7101620D" w14:textId="21BD4AFC"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t>: u</w:t>
      </w:r>
      <w:r w:rsidR="00CB1D2F" w:rsidRPr="00B21E6B">
        <w:t>se a loaded bathymetry data set to construct surface area</w:t>
      </w:r>
      <w:r w:rsidR="00CB1D2F">
        <w:t>,</w:t>
      </w:r>
      <w:r w:rsidR="00CB1D2F" w:rsidRPr="00B21E6B">
        <w:t xml:space="preserve"> or</w:t>
      </w:r>
      <w:r w:rsidR="00CB1D2F">
        <w:t xml:space="preserve"> </w:t>
      </w:r>
      <w:r w:rsidR="00CB1D2F" w:rsidRPr="00B21E6B">
        <w:t>along-channel width hypsometry datasets. These options replicate the data</w:t>
      </w:r>
      <w:r w:rsidR="00CB1D2F">
        <w:t xml:space="preserve"> </w:t>
      </w:r>
      <w:r w:rsidR="00CB1D2F" w:rsidRPr="00B21E6B">
        <w:t>formats tha</w:t>
      </w:r>
      <w:r w:rsidR="00CB1D2F">
        <w:t>t</w:t>
      </w:r>
      <w:r w:rsidR="00CB1D2F" w:rsidRPr="00B21E6B">
        <w:t xml:space="preserve"> can be imported using the Import </w:t>
      </w:r>
      <w:r w:rsidR="00CB1D2F">
        <w:t>Spatial</w:t>
      </w:r>
      <w:r w:rsidR="00CB1D2F" w:rsidRPr="00B21E6B">
        <w:t xml:space="preserve"> Data option</w:t>
      </w:r>
      <w:r w:rsidR="00CB1D2F">
        <w:t>s</w:t>
      </w:r>
      <w:r w:rsidR="00CB1D2F" w:rsidRPr="00B21E6B">
        <w:t>.</w:t>
      </w:r>
    </w:p>
    <w:p w14:paraId="5D1B8DE6" w14:textId="4F804A6D"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00CB1D2F" w:rsidRPr="008F07E9">
        <w:rPr>
          <w:i/>
          <w:color w:val="7B2520" w:themeColor="accent3" w:themeShade="BF"/>
        </w:rPr>
        <w:t>&gt;</w:t>
      </w:r>
      <w:r w:rsidR="00CB1D2F" w:rsidRPr="00B21E6B">
        <w:rPr>
          <w:i/>
          <w:color w:val="7B2520" w:themeColor="accent3" w:themeShade="BF"/>
        </w:rPr>
        <w:t>Surface area</w:t>
      </w:r>
      <w:r w:rsidR="00CB1D2F">
        <w:t xml:space="preserve">: </w:t>
      </w:r>
      <w:r w:rsidR="00CB1D2F" w:rsidRPr="00B21E6B">
        <w:t>derive the surface area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051F9018" w14:textId="6D484D1C" w:rsidR="00CB1D2F"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rsidRPr="008F07E9">
        <w:rPr>
          <w:i/>
          <w:color w:val="7B2520" w:themeColor="accent3" w:themeShade="BF"/>
        </w:rPr>
        <w:t xml:space="preserve"> &gt;</w:t>
      </w:r>
      <w:r w:rsidR="00CB1D2F" w:rsidRPr="00B21E6B">
        <w:rPr>
          <w:i/>
          <w:color w:val="7B2520" w:themeColor="accent3" w:themeShade="BF"/>
        </w:rPr>
        <w:t>Width</w:t>
      </w:r>
      <w:r w:rsidR="00CB1D2F">
        <w:t>:</w:t>
      </w:r>
      <w:r w:rsidR="00CB1D2F" w:rsidRPr="00B21E6B">
        <w:t xml:space="preserve"> derive the along-channel width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7062E78D" w14:textId="09A5A02A" w:rsidR="00CB211B" w:rsidRDefault="00BA027F" w:rsidP="00CB1D2F">
      <w:r w:rsidRPr="00BA027F">
        <w:t>NB:</w:t>
      </w:r>
      <w:r w:rsidR="00A505C1">
        <w:t xml:space="preserve"> in both cases,</w:t>
      </w:r>
      <w:r w:rsidRPr="00BA027F">
        <w:t xml:space="preserve"> the upper level </w:t>
      </w:r>
      <w:r>
        <w:t xml:space="preserve">defined </w:t>
      </w:r>
      <w:r w:rsidRPr="00BA027F">
        <w:t xml:space="preserve">for the hypsometry </w:t>
      </w:r>
      <w:r>
        <w:t>should</w:t>
      </w:r>
      <w:r w:rsidRPr="00BA027F">
        <w:t xml:space="preserve"> be above the highest level required for subsequent analysis (e.g HAT+slr).</w:t>
      </w:r>
    </w:p>
    <w:p w14:paraId="640F2731" w14:textId="42AFD918" w:rsidR="006547DC" w:rsidRDefault="006547DC" w:rsidP="006547DC">
      <w:r>
        <w:rPr>
          <w:i/>
          <w:color w:val="7B2520" w:themeColor="accent3" w:themeShade="BF"/>
        </w:rPr>
        <w:t>Tools &gt;</w:t>
      </w:r>
      <w:r w:rsidRPr="00397B83">
        <w:rPr>
          <w:i/>
          <w:color w:val="7B2520" w:themeColor="accent3" w:themeShade="BF"/>
        </w:rPr>
        <w:t>Gross Properties</w:t>
      </w:r>
      <w:r>
        <w:t>:</w:t>
      </w:r>
      <w:r w:rsidRPr="00397B83">
        <w:t xml:space="preserve"> the large-scale, or gross, morphological properties can be added</w:t>
      </w:r>
      <w:r>
        <w:t xml:space="preserve"> </w:t>
      </w:r>
      <w:r w:rsidRPr="00397B83">
        <w:t>as a table once, Tidal Levels and a Surface area or Width hypsometry have</w:t>
      </w:r>
      <w:r>
        <w:t xml:space="preserve"> </w:t>
      </w:r>
      <w:r w:rsidRPr="00397B83">
        <w:t>been defined.</w:t>
      </w:r>
      <w:r>
        <w:t xml:space="preserve"> A</w:t>
      </w:r>
      <w:r w:rsidRPr="00397B83">
        <w:t>dd a row of data to the morphological properties</w:t>
      </w:r>
      <w:r>
        <w:t xml:space="preserve"> </w:t>
      </w:r>
      <w:r w:rsidRPr="00397B83">
        <w:t>table by selecting a hypsometry and a tidal data set to use.</w:t>
      </w:r>
    </w:p>
    <w:p w14:paraId="4BD576E2" w14:textId="77777777" w:rsidR="001D3A4C" w:rsidRDefault="001D3A4C" w:rsidP="006547DC"/>
    <w:p w14:paraId="3597EC07" w14:textId="3B865BB8" w:rsidR="001D3A4C" w:rsidRDefault="001D3A4C" w:rsidP="001D3A4C">
      <w:pPr>
        <w:pStyle w:val="Heading3"/>
      </w:pPr>
      <w:bookmarkStart w:id="91" w:name="_Ref193781815"/>
      <w:bookmarkStart w:id="92" w:name="_Toc193904685"/>
      <w:r>
        <w:t>Combined tables and Archiving</w:t>
      </w:r>
      <w:bookmarkEnd w:id="91"/>
      <w:bookmarkEnd w:id="92"/>
    </w:p>
    <w:p w14:paraId="5388A163" w14:textId="75DB1498" w:rsidR="00F700D7" w:rsidRDefault="00B12976" w:rsidP="006547DC">
      <w:r>
        <w:rPr>
          <w:i/>
          <w:color w:val="7B2520" w:themeColor="accent3" w:themeShade="BF"/>
        </w:rPr>
        <w:t>Tools &gt;Combine</w:t>
      </w:r>
      <w:r w:rsidRPr="00397B83">
        <w:rPr>
          <w:i/>
          <w:color w:val="7B2520" w:themeColor="accent3" w:themeShade="BF"/>
        </w:rPr>
        <w:t xml:space="preserve"> </w:t>
      </w:r>
      <w:r>
        <w:rPr>
          <w:i/>
          <w:color w:val="7B2520" w:themeColor="accent3" w:themeShade="BF"/>
        </w:rPr>
        <w:t>Tables</w:t>
      </w:r>
      <w:r>
        <w:t>:</w:t>
      </w:r>
      <w:r w:rsidRPr="00397B83">
        <w:t xml:space="preserve"> t</w:t>
      </w:r>
      <w:r>
        <w:t>he tabular property data for individual estuar</w:t>
      </w:r>
      <w:r w:rsidR="003F08BC">
        <w:t>ies</w:t>
      </w:r>
      <w:r>
        <w:t xml:space="preserve"> can be combined into a table allowing intercomparison between estuaries. The estuary Cases can be in the current file or in saved project files.  </w:t>
      </w:r>
      <w:r w:rsidR="003F08BC">
        <w:t xml:space="preserve">The output is a table of values for a number of estuaries. The table </w:t>
      </w:r>
      <w:r w:rsidR="003F08BC" w:rsidRPr="003F08BC">
        <w:rPr>
          <w:u w:val="single"/>
        </w:rPr>
        <w:t>cannot</w:t>
      </w:r>
      <w:r w:rsidR="003F08BC">
        <w:t xml:space="preserve"> accept data from multiple sources with the same estuary name (row names must be unique).</w:t>
      </w:r>
      <w:r w:rsidR="00743BC6">
        <w:t xml:space="preserve"> Similarly, when combining Gross Property tables, it is necessary to select a single row for inclusion in the combined table. These can be selected based on the Source and Notes in fields of the source tables.</w:t>
      </w:r>
    </w:p>
    <w:p w14:paraId="30701F1F" w14:textId="41A5715B" w:rsidR="00CB1D2F" w:rsidRDefault="00F700D7" w:rsidP="00F46BC5">
      <w:r>
        <w:rPr>
          <w:i/>
          <w:color w:val="7B2520" w:themeColor="accent3" w:themeShade="BF"/>
        </w:rPr>
        <w:t>Tools &gt;Archive</w:t>
      </w:r>
      <w:r>
        <w:t>:</w:t>
      </w:r>
      <w:r w:rsidRPr="00397B83">
        <w:t xml:space="preserve"> </w:t>
      </w:r>
      <w:r>
        <w:t>save an estuary Case as an ASCII text file. This file can be loaded into EstuaryDB using</w:t>
      </w:r>
      <w:r w:rsidR="006D0171">
        <w:t xml:space="preserve"> </w:t>
      </w:r>
      <w:r w:rsidR="006D0171" w:rsidRPr="00F46BC5">
        <w:rPr>
          <w:i/>
          <w:color w:val="7B2520" w:themeColor="accent3" w:themeShade="BF"/>
        </w:rPr>
        <w:t xml:space="preserve">Setup&gt;Import </w:t>
      </w:r>
      <w:r w:rsidR="006D0171">
        <w:rPr>
          <w:i/>
          <w:color w:val="7B2520" w:themeColor="accent3" w:themeShade="BF"/>
        </w:rPr>
        <w:t xml:space="preserve">Spatial </w:t>
      </w:r>
      <w:r w:rsidR="006D0171" w:rsidRPr="00F46BC5">
        <w:rPr>
          <w:i/>
          <w:color w:val="7B2520" w:themeColor="accent3" w:themeShade="BF"/>
        </w:rPr>
        <w:t>Data &gt;</w:t>
      </w:r>
      <w:r w:rsidR="006D0171">
        <w:rPr>
          <w:i/>
          <w:color w:val="7B2520" w:themeColor="accent3" w:themeShade="BF"/>
        </w:rPr>
        <w:t>Load archive file</w:t>
      </w:r>
      <w:r w:rsidR="006D0171">
        <w:t xml:space="preserve">. The format of the saved file is detailed in </w:t>
      </w:r>
      <w:r w:rsidR="006D0171">
        <w:fldChar w:fldCharType="begin"/>
      </w:r>
      <w:r w:rsidR="006D0171">
        <w:instrText xml:space="preserve"> REF _Ref193353052 \h </w:instrText>
      </w:r>
      <w:r w:rsidR="006D0171">
        <w:fldChar w:fldCharType="separate"/>
      </w:r>
      <w:r w:rsidR="00E6702F">
        <w:t>Appendix F – Archive File Format</w:t>
      </w:r>
      <w:r w:rsidR="006D0171">
        <w:fldChar w:fldCharType="end"/>
      </w:r>
      <w:r w:rsidR="006D0171">
        <w:t>.</w:t>
      </w:r>
      <w:r w:rsidR="003F08BC" w:rsidRPr="003F08BC">
        <w:t xml:space="preserve"> </w:t>
      </w:r>
    </w:p>
    <w:p w14:paraId="247ACE5B" w14:textId="0B1E3ADA" w:rsidR="006D0171" w:rsidRPr="006D0171" w:rsidRDefault="006D0171" w:rsidP="00F46BC5">
      <w:pPr>
        <w:rPr>
          <w:sz w:val="18"/>
          <w:szCs w:val="18"/>
        </w:rPr>
      </w:pPr>
    </w:p>
    <w:p w14:paraId="6366656A" w14:textId="57FEBF21" w:rsidR="00CB1D2F" w:rsidRPr="0006477D" w:rsidRDefault="006D0171" w:rsidP="00CB761A">
      <w:pPr>
        <w:pStyle w:val="Heading3"/>
      </w:pPr>
      <w:bookmarkStart w:id="93" w:name="_Ref193279175"/>
      <w:bookmarkStart w:id="94" w:name="_Toc193904686"/>
      <w:r w:rsidRPr="00CB761A">
        <w:rPr>
          <w:noProof/>
        </w:rPr>
        <w:lastRenderedPageBreak/>
        <w:drawing>
          <wp:anchor distT="0" distB="0" distL="114300" distR="114300" simplePos="0" relativeHeight="251711488" behindDoc="0" locked="0" layoutInCell="1" allowOverlap="1" wp14:anchorId="4C4E5DF0" wp14:editId="0436095B">
            <wp:simplePos x="0" y="0"/>
            <wp:positionH relativeFrom="margin">
              <wp:align>right</wp:align>
            </wp:positionH>
            <wp:positionV relativeFrom="paragraph">
              <wp:posOffset>7620</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00CB1D2F" w:rsidRPr="00CB761A">
        <w:t>Derived</w:t>
      </w:r>
      <w:r w:rsidR="00CB1D2F">
        <w:t xml:space="preserve"> Output</w:t>
      </w:r>
      <w:bookmarkEnd w:id="93"/>
      <w:bookmarkEnd w:id="94"/>
    </w:p>
    <w:p w14:paraId="1E417B16" w14:textId="277F4174" w:rsidR="00F46BC5" w:rsidRPr="00F46BC5" w:rsidRDefault="00622142" w:rsidP="00F46BC5">
      <w:bookmarkStart w:id="95" w:name="_Hlk505163518"/>
      <w:bookmarkStart w:id="96" w:name="_Hlk505342330"/>
      <w:r>
        <w:rPr>
          <w:i/>
          <w:color w:val="7B2520" w:themeColor="accent3" w:themeShade="BF"/>
        </w:rPr>
        <w:t>Tools</w:t>
      </w:r>
      <w:r w:rsidR="00F46BC5" w:rsidRPr="00F46BC5">
        <w:rPr>
          <w:i/>
          <w:color w:val="7B2520" w:themeColor="accent3" w:themeShade="BF"/>
        </w:rPr>
        <w:t>&gt; Derive Output</w:t>
      </w:r>
      <w:r w:rsidR="00F46BC5" w:rsidRPr="00F46BC5">
        <w:t xml:space="preserve">: </w:t>
      </w:r>
      <w:bookmarkEnd w:id="95"/>
      <w:r w:rsidR="00F46BC5" w:rsidRPr="00F46BC5">
        <w:t xml:space="preserve">data that has been added (either as data or modelled values) can be used to derive new variables. </w:t>
      </w:r>
      <w:bookmarkEnd w:id="96"/>
      <w:r w:rsidR="00F46BC5" w:rsidRPr="00F46BC5">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11BAB65" w14:textId="61D39F5A"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E6702F">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varout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pPr>
        <w:numPr>
          <w:ilvl w:val="0"/>
          <w:numId w:val="3"/>
        </w:numPr>
        <w:ind w:left="720"/>
        <w:contextualSpacing/>
        <w:rPr>
          <w:noProof/>
        </w:rPr>
      </w:pPr>
      <w:r w:rsidRPr="00F46BC5">
        <w:rPr>
          <w:noProof/>
        </w:rPr>
        <w:t>As a new dataset;</w:t>
      </w:r>
    </w:p>
    <w:p w14:paraId="186FB485" w14:textId="77777777" w:rsidR="00F46BC5" w:rsidRPr="00F46BC5" w:rsidRDefault="00F46BC5">
      <w:pPr>
        <w:numPr>
          <w:ilvl w:val="0"/>
          <w:numId w:val="3"/>
        </w:numPr>
        <w:ind w:left="720"/>
        <w:contextualSpacing/>
        <w:rPr>
          <w:noProof/>
        </w:rPr>
      </w:pPr>
      <w:r w:rsidRPr="00F46BC5">
        <w:rPr>
          <w:noProof/>
        </w:rPr>
        <w:t>As an additional variable(s) to one of the input datasets;</w:t>
      </w:r>
    </w:p>
    <w:p w14:paraId="106D069F" w14:textId="77777777" w:rsidR="00F46BC5" w:rsidRPr="00F46BC5" w:rsidRDefault="00F46BC5">
      <w:pPr>
        <w:numPr>
          <w:ilvl w:val="0"/>
          <w:numId w:val="3"/>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lastRenderedPageBreak/>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0CA7BB6B" w:rsidR="00F46BC5" w:rsidRDefault="00F46BC5" w:rsidP="00F46BC5">
      <w:pPr>
        <w:rPr>
          <w:noProof/>
        </w:rPr>
      </w:pPr>
      <w:bookmarkStart w:id="97"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E6702F">
        <w:rPr>
          <w:noProof/>
        </w:rPr>
        <w:t>4.2</w:t>
      </w:r>
      <w:r w:rsidR="00580949">
        <w:rPr>
          <w:noProof/>
          <w:highlight w:val="yellow"/>
        </w:rPr>
        <w:fldChar w:fldCharType="end"/>
      </w:r>
      <w:r w:rsidR="00580949">
        <w:rPr>
          <w:noProof/>
        </w:rPr>
        <w:t>.</w:t>
      </w:r>
    </w:p>
    <w:p w14:paraId="79A50F16" w14:textId="16ED99FD" w:rsidR="00CB1D2F" w:rsidRPr="00F46BC5" w:rsidRDefault="00CB1D2F" w:rsidP="00CB1D2F">
      <w:pPr>
        <w:pStyle w:val="Heading3"/>
        <w:rPr>
          <w:noProof/>
        </w:rPr>
      </w:pPr>
      <w:bookmarkStart w:id="98" w:name="_Ref193279345"/>
      <w:bookmarkStart w:id="99" w:name="_Toc193904687"/>
      <w:r>
        <w:rPr>
          <w:noProof/>
        </w:rPr>
        <w:t>User Tools</w:t>
      </w:r>
      <w:bookmarkEnd w:id="98"/>
      <w:bookmarkEnd w:id="99"/>
    </w:p>
    <w:bookmarkEnd w:id="97"/>
    <w:p w14:paraId="39564A74" w14:textId="42FE5D27" w:rsidR="0006477D" w:rsidRDefault="00622142" w:rsidP="00F46BC5">
      <w:r>
        <w:rPr>
          <w:i/>
          <w:color w:val="7B2520" w:themeColor="accent3" w:themeShade="BF"/>
        </w:rPr>
        <w:t>Tools</w:t>
      </w:r>
      <w:r w:rsidR="0006477D" w:rsidRPr="00F46BC5">
        <w:rPr>
          <w:i/>
          <w:color w:val="7B2520" w:themeColor="accent3" w:themeShade="BF"/>
        </w:rPr>
        <w:t xml:space="preserve">&gt; </w:t>
      </w:r>
      <w:r w:rsidR="0006477D">
        <w:rPr>
          <w:i/>
          <w:color w:val="7B2520" w:themeColor="accent3" w:themeShade="BF"/>
        </w:rPr>
        <w:t>User Tools</w:t>
      </w:r>
      <w:r w:rsidR="0006477D" w:rsidRPr="00F46BC5">
        <w:t>:</w:t>
      </w:r>
      <w:r w:rsidR="0006477D">
        <w:t xml:space="preserve"> </w:t>
      </w:r>
      <w:bookmarkStart w:id="100" w:name="_Hlk179480554"/>
      <w:r w:rsidR="0006477D">
        <w:t>calls function ‘edb_user_tools.m’, which includes a function to:</w:t>
      </w:r>
    </w:p>
    <w:bookmarkEnd w:id="100"/>
    <w:p w14:paraId="339B669E" w14:textId="3EC5DBB1" w:rsidR="0006477D" w:rsidRDefault="0006477D">
      <w:pPr>
        <w:pStyle w:val="ListParagraph"/>
        <w:numPr>
          <w:ilvl w:val="0"/>
          <w:numId w:val="8"/>
        </w:numPr>
      </w:pPr>
      <w:r w:rsidRPr="0006477D">
        <w:t>create a figure tabulating a dataset</w:t>
      </w:r>
      <w:r>
        <w:t xml:space="preserve"> (tabular data only);</w:t>
      </w:r>
    </w:p>
    <w:p w14:paraId="39ED36E8" w14:textId="1903B54E" w:rsidR="0006477D" w:rsidRDefault="0006477D">
      <w:pPr>
        <w:pStyle w:val="ListParagraph"/>
        <w:numPr>
          <w:ilvl w:val="0"/>
          <w:numId w:val="8"/>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pPr>
        <w:pStyle w:val="ListParagraph"/>
        <w:numPr>
          <w:ilvl w:val="0"/>
          <w:numId w:val="8"/>
        </w:numPr>
      </w:pPr>
      <w:r>
        <w:t>run and save the results of a convergence analysis (e.g. for along channel properties);</w:t>
      </w:r>
    </w:p>
    <w:p w14:paraId="69E057A1" w14:textId="3E4F3020" w:rsidR="0006477D" w:rsidRDefault="0006477D">
      <w:pPr>
        <w:pStyle w:val="ListParagraph"/>
        <w:numPr>
          <w:ilvl w:val="0"/>
          <w:numId w:val="8"/>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101" w:name="_Toc193904688"/>
      <w:r w:rsidRPr="00F46BC5">
        <w:t>Analysis</w:t>
      </w:r>
      <w:bookmarkEnd w:id="101"/>
    </w:p>
    <w:p w14:paraId="5C6672D7" w14:textId="2274700B"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E6702F">
        <w:t>3.9</w:t>
      </w:r>
      <w:r w:rsidRPr="00F46BC5">
        <w:fldChar w:fldCharType="end"/>
      </w:r>
      <w:r w:rsidRPr="00F46BC5">
        <w:t>.</w:t>
      </w:r>
    </w:p>
    <w:p w14:paraId="615076D9" w14:textId="77777777" w:rsidR="00F46BC5" w:rsidRPr="00F46BC5" w:rsidRDefault="00F46BC5" w:rsidP="00E70B33">
      <w:pPr>
        <w:pStyle w:val="Heading3"/>
      </w:pPr>
      <w:bookmarkStart w:id="102" w:name="_Ref76228416"/>
      <w:bookmarkStart w:id="103" w:name="_Toc193904689"/>
      <w:r w:rsidRPr="00F46BC5">
        <w:t>Plotting</w:t>
      </w:r>
      <w:bookmarkEnd w:id="102"/>
      <w:bookmarkEnd w:id="103"/>
    </w:p>
    <w:p w14:paraId="66EC4D61" w14:textId="77777777" w:rsidR="00F46BC5" w:rsidRPr="00F46BC5" w:rsidRDefault="00F46BC5" w:rsidP="00F46BC5">
      <w:bookmarkStart w:id="104" w:name="_Hlk503199090"/>
      <w:r w:rsidRPr="00F46BC5">
        <w:rPr>
          <w:i/>
          <w:color w:val="7B2520" w:themeColor="accent3" w:themeShade="BF"/>
        </w:rPr>
        <w:t>Analysis&gt;Plot menu</w:t>
      </w:r>
      <w:r w:rsidRPr="00F46BC5">
        <w:t xml:space="preserve">: initialises </w:t>
      </w:r>
      <w:bookmarkEnd w:id="104"/>
      <w:r w:rsidRPr="00F46BC5">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063EC6">
        <w:tc>
          <w:tcPr>
            <w:tcW w:w="4476" w:type="dxa"/>
          </w:tcPr>
          <w:p w14:paraId="12616752" w14:textId="77777777" w:rsidR="00F46BC5" w:rsidRPr="00F46BC5" w:rsidRDefault="00F46BC5" w:rsidP="00F46BC5">
            <w:pPr>
              <w:rPr>
                <w:noProof/>
              </w:rPr>
            </w:pPr>
            <w:bookmarkStart w:id="105"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106"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106"/>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063EC6">
        <w:tc>
          <w:tcPr>
            <w:tcW w:w="4476" w:type="dxa"/>
          </w:tcPr>
          <w:p w14:paraId="4E4171D9" w14:textId="77777777" w:rsidR="00F46BC5" w:rsidRPr="00F46BC5" w:rsidRDefault="00F46BC5" w:rsidP="00F46BC5">
            <w:r w:rsidRPr="00F46BC5">
              <w:rPr>
                <w:noProof/>
              </w:rPr>
              <w:lastRenderedPageBreak/>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105"/>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107"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107"/>
    <w:p w14:paraId="55B4C06D" w14:textId="77777777" w:rsidR="00F46BC5" w:rsidRPr="00F46BC5" w:rsidRDefault="00F46BC5" w:rsidP="00F46BC5">
      <w:r w:rsidRPr="00F46BC5">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108" w:name="_Ref76228422"/>
      <w:bookmarkStart w:id="109" w:name="_Hlk41129307"/>
      <w:bookmarkStart w:id="110" w:name="_Hlk503203212"/>
      <w:bookmarkStart w:id="111" w:name="_Toc193904690"/>
      <w:r w:rsidRPr="00F46BC5">
        <w:t>Statistics</w:t>
      </w:r>
      <w:bookmarkEnd w:id="108"/>
      <w:bookmarkEnd w:id="111"/>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12" w:name="_Hlk15127543"/>
      <w:r w:rsidRPr="00F46BC5">
        <w:t xml:space="preserve">several statistical analysis options have been included within the Statistical Analysis GUI. </w:t>
      </w:r>
      <w:bookmarkEnd w:id="112"/>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13"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298C803F" w:rsidR="00F46BC5" w:rsidRPr="00F46BC5" w:rsidRDefault="00F46BC5">
      <w:pPr>
        <w:numPr>
          <w:ilvl w:val="0"/>
          <w:numId w:val="1"/>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E6702F">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14"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14"/>
    <w:p w14:paraId="6D39E252" w14:textId="77777777" w:rsidR="00F46BC5" w:rsidRPr="00F46BC5" w:rsidRDefault="00F46BC5" w:rsidP="00F46BC5">
      <w:pPr>
        <w:ind w:left="360"/>
        <w:contextualSpacing/>
      </w:pPr>
    </w:p>
    <w:p w14:paraId="60AC5887" w14:textId="77777777" w:rsidR="00F46BC5" w:rsidRPr="00F46BC5" w:rsidRDefault="00F46BC5">
      <w:pPr>
        <w:numPr>
          <w:ilvl w:val="0"/>
          <w:numId w:val="1"/>
        </w:numPr>
        <w:contextualSpacing/>
      </w:pPr>
      <w:r w:rsidRPr="00F46BC5">
        <w:rPr>
          <w:noProof/>
        </w:rPr>
        <w:lastRenderedPageBreak/>
        <w:drawing>
          <wp:anchor distT="0" distB="0" distL="114300" distR="114300" simplePos="0" relativeHeight="251714560" behindDoc="0" locked="0" layoutInCell="1" allowOverlap="1" wp14:anchorId="22639714" wp14:editId="383C8138">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pPr>
        <w:numPr>
          <w:ilvl w:val="0"/>
          <w:numId w:val="1"/>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pPr>
        <w:numPr>
          <w:ilvl w:val="0"/>
          <w:numId w:val="1"/>
        </w:numPr>
        <w:contextualSpacing/>
      </w:pPr>
      <w:r w:rsidRPr="00F46BC5">
        <w:rPr>
          <w:b/>
          <w:bCs/>
          <w:noProof/>
        </w:rPr>
        <w:t>User</w:t>
      </w:r>
      <w:r w:rsidRPr="00F46BC5">
        <w:t>: calls the function user_stats.m,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15" w:name="_Toc183339296"/>
      <w:bookmarkStart w:id="116" w:name="_Ref193279525"/>
      <w:bookmarkStart w:id="117" w:name="_Ref193783525"/>
      <w:bookmarkStart w:id="118" w:name="_Toc193904691"/>
      <w:r>
        <w:t>Bespoke</w:t>
      </w:r>
      <w:r w:rsidR="00F715FF" w:rsidRPr="00F715FF">
        <w:t xml:space="preserve"> Plots</w:t>
      </w:r>
      <w:bookmarkEnd w:id="115"/>
      <w:bookmarkEnd w:id="116"/>
      <w:bookmarkEnd w:id="117"/>
      <w:bookmarkEnd w:id="118"/>
    </w:p>
    <w:p w14:paraId="11EBC161" w14:textId="50720EDF" w:rsidR="00ED20F8" w:rsidRDefault="00ED20F8" w:rsidP="00ED20F8">
      <w:r w:rsidRPr="00CB761A">
        <w:rPr>
          <w:i/>
          <w:color w:val="7B2520" w:themeColor="accent3" w:themeShade="BF"/>
          <w:highlight w:val="yellow"/>
        </w:rPr>
        <w:t>Analysis</w:t>
      </w:r>
      <w:r w:rsidRPr="00ED20F8">
        <w:rPr>
          <w:i/>
          <w:color w:val="7B2520" w:themeColor="accent3" w:themeShade="BF"/>
        </w:rPr>
        <w:t xml:space="preserve"> &gt; Tabular Plots</w:t>
      </w:r>
      <w:r w:rsidRPr="00ED20F8">
        <w:t>: Bespoke plots for scalar tabular data.</w:t>
      </w:r>
    </w:p>
    <w:p w14:paraId="106AAD95" w14:textId="77777777" w:rsidR="00E061E2" w:rsidRDefault="00E061E2">
      <w:pPr>
        <w:pStyle w:val="ListParagraph"/>
        <w:numPr>
          <w:ilvl w:val="0"/>
          <w:numId w:val="9"/>
        </w:numPr>
      </w:pPr>
      <w:r w:rsidRPr="00F715FF">
        <w:t>plot a scatter diagram of two or three variables from any case (selected variables must be the same length)</w:t>
      </w:r>
      <w:r>
        <w:t>;</w:t>
      </w:r>
    </w:p>
    <w:p w14:paraId="6791E5FF" w14:textId="77777777" w:rsidR="00E061E2" w:rsidRDefault="00E061E2">
      <w:pPr>
        <w:pStyle w:val="ListParagraph"/>
        <w:numPr>
          <w:ilvl w:val="0"/>
          <w:numId w:val="9"/>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pPr>
        <w:pStyle w:val="ListParagraph"/>
        <w:numPr>
          <w:ilvl w:val="0"/>
          <w:numId w:val="9"/>
        </w:numPr>
      </w:pPr>
      <w:r>
        <w:t>plot a range plot by selecting low-mean-high values of two properties (eg tidal ranges and river discharge);</w:t>
      </w:r>
    </w:p>
    <w:p w14:paraId="78A31DB3" w14:textId="77777777" w:rsidR="00E061E2" w:rsidRDefault="00E061E2">
      <w:pPr>
        <w:pStyle w:val="ListParagraph"/>
        <w:numPr>
          <w:ilvl w:val="0"/>
          <w:numId w:val="9"/>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bookmarkStart w:id="119" w:name="_Hlk193279563"/>
      <w:r w:rsidRPr="00CB761A">
        <w:rPr>
          <w:i/>
          <w:color w:val="7B2520" w:themeColor="accent3" w:themeShade="BF"/>
          <w:highlight w:val="yellow"/>
        </w:rPr>
        <w:t>Analysis</w:t>
      </w:r>
      <w:r w:rsidRPr="00ED20F8">
        <w:rPr>
          <w:i/>
          <w:color w:val="7B2520" w:themeColor="accent3" w:themeShade="BF"/>
        </w:rPr>
        <w:t xml:space="preserve"> &gt; Hypsometry Plots</w:t>
      </w:r>
      <w:r w:rsidRPr="00ED20F8">
        <w:t>: Bespoke plots for the surface area and width hypsometry data sets.</w:t>
      </w:r>
    </w:p>
    <w:p w14:paraId="6253BCFF" w14:textId="77777777" w:rsidR="00E061E2" w:rsidRDefault="00E061E2">
      <w:pPr>
        <w:pStyle w:val="ListParagraph"/>
        <w:numPr>
          <w:ilvl w:val="0"/>
          <w:numId w:val="13"/>
        </w:numPr>
      </w:pPr>
      <w:r>
        <w:t>convergence plot has panels for along-channel variation of width, csa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r>
        <w:t>edb</w:t>
      </w:r>
      <w:r w:rsidRPr="00F715FF">
        <w:t xml:space="preserve">_user_plots.m’, </w:t>
      </w:r>
      <w:r w:rsidR="00E061E2" w:rsidRPr="00E061E2">
        <w:t>allowing additional plots to be added as required.</w:t>
      </w:r>
    </w:p>
    <w:bookmarkEnd w:id="119"/>
    <w:p w14:paraId="6BA39D16" w14:textId="3DED11E3" w:rsidR="00420932" w:rsidRDefault="00420932" w:rsidP="00F46BC5"/>
    <w:p w14:paraId="526A7E0C" w14:textId="77777777" w:rsidR="00E107D5" w:rsidRDefault="00E107D5" w:rsidP="00F46BC5"/>
    <w:p w14:paraId="72CA70E7" w14:textId="77777777" w:rsidR="00E107D5" w:rsidRDefault="00E107D5" w:rsidP="00F46BC5"/>
    <w:p w14:paraId="31F552B3" w14:textId="77777777" w:rsidR="00E107D5" w:rsidRDefault="00E107D5"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20" w:name="_Toc193904692"/>
      <w:r w:rsidRPr="00F46BC5">
        <w:lastRenderedPageBreak/>
        <w:t>Help</w:t>
      </w:r>
      <w:bookmarkEnd w:id="120"/>
    </w:p>
    <w:bookmarkEnd w:id="109"/>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21" w:name="_Toc58851120"/>
      <w:bookmarkStart w:id="122" w:name="_Toc193904693"/>
      <w:bookmarkEnd w:id="110"/>
      <w:r w:rsidRPr="00F46BC5">
        <w:t>Tabs</w:t>
      </w:r>
      <w:bookmarkEnd w:id="121"/>
      <w:bookmarkEnd w:id="122"/>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27F6DED" w:rsidR="00F715FF" w:rsidRPr="00255778" w:rsidRDefault="00742C46" w:rsidP="00F715FF">
      <w:r>
        <w:rPr>
          <w:b/>
          <w:bCs/>
          <w:i/>
          <w:color w:val="565321" w:themeColor="accent2" w:themeShade="80"/>
        </w:rPr>
        <w:t>Estuary</w:t>
      </w:r>
      <w:r w:rsidR="00F715FF">
        <w:rPr>
          <w:b/>
          <w:bCs/>
          <w:i/>
          <w:color w:val="565321" w:themeColor="accent2" w:themeShade="80"/>
        </w:rPr>
        <w:t xml:space="preserve"> </w:t>
      </w:r>
      <w:r w:rsidR="00F715FF" w:rsidRPr="00F3111A">
        <w:t>and</w:t>
      </w:r>
      <w:r w:rsidR="00F715FF">
        <w:rPr>
          <w:b/>
          <w:bCs/>
          <w:i/>
          <w:color w:val="565321" w:themeColor="accent2" w:themeShade="80"/>
        </w:rPr>
        <w:t xml:space="preserve"> </w:t>
      </w:r>
      <w:r>
        <w:rPr>
          <w:b/>
          <w:bCs/>
          <w:i/>
          <w:color w:val="565321" w:themeColor="accent2" w:themeShade="80"/>
        </w:rPr>
        <w:t>Data</w:t>
      </w:r>
      <w:r w:rsidR="00F715FF" w:rsidRPr="00255778">
        <w:t xml:space="preserve">: lists the </w:t>
      </w:r>
      <w:r w:rsidR="00F715FF">
        <w:t xml:space="preserve">data loaded and the </w:t>
      </w:r>
      <w:r w:rsidR="00F715FF" w:rsidRPr="00255778">
        <w:t xml:space="preserve">cases that have been run with a case id and description. Clicking on </w:t>
      </w:r>
      <w:r w:rsidR="00F715FF">
        <w:t xml:space="preserve">the first column of </w:t>
      </w:r>
      <w:r w:rsidR="00F715FF" w:rsidRPr="00255778">
        <w:t>a row generates a table figure with details of the variables for the case and any associated metadata. Buttons on the figure provide access the class definition metadata</w:t>
      </w:r>
      <w:r w:rsidR="00F715FF" w:rsidRPr="00C5569B">
        <w:t>, source information (files input or models used) and any user data (e.g., tables of derived parameters) that is saved with the data set.</w:t>
      </w:r>
      <w:r w:rsidR="00F715FF">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2E8DDAAB" w:rsidR="00F715FF" w:rsidRDefault="00742C46" w:rsidP="00F46BC5">
      <w:r>
        <w:rPr>
          <w:b/>
          <w:bCs/>
          <w:i/>
          <w:color w:val="565321" w:themeColor="accent2" w:themeShade="80"/>
        </w:rPr>
        <w:t>Properties</w:t>
      </w:r>
      <w:r w:rsidR="00F715FF">
        <w:t>: tabulates a selected data</w:t>
      </w:r>
      <w:r w:rsidR="0018182D">
        <w:t xml:space="preserve">set </w:t>
      </w:r>
      <w:r w:rsidR="00F715FF">
        <w:t>(display only)</w:t>
      </w:r>
      <w:r w:rsidR="00284112">
        <w:t xml:space="preserve"> and has the following sub-Tabs:</w:t>
      </w:r>
    </w:p>
    <w:p w14:paraId="1A099E56" w14:textId="3A052822" w:rsidR="00742C46" w:rsidRDefault="00742C46" w:rsidP="00742C46">
      <w:pPr>
        <w:ind w:firstLine="720"/>
      </w:pPr>
      <w:r w:rsidRPr="00742C46">
        <w:rPr>
          <w:b/>
          <w:bCs/>
          <w:i/>
          <w:color w:val="565321" w:themeColor="accent2" w:themeShade="80"/>
        </w:rPr>
        <w:t>Summary</w:t>
      </w:r>
      <w:r w:rsidRPr="00742C46">
        <w:t>: displays the summary description for a selected estuary.</w:t>
      </w:r>
    </w:p>
    <w:p w14:paraId="5C8D8119" w14:textId="0105D1FF" w:rsidR="00284112" w:rsidRDefault="00284112" w:rsidP="001F7CDD">
      <w:pPr>
        <w:ind w:firstLine="720"/>
      </w:pPr>
      <w:bookmarkStart w:id="123" w:name="_Hlk191879205"/>
      <w:r w:rsidRPr="00284112">
        <w:rPr>
          <w:b/>
          <w:bCs/>
          <w:i/>
          <w:color w:val="565321" w:themeColor="accent2" w:themeShade="80"/>
        </w:rPr>
        <w:t>Dataset</w:t>
      </w:r>
      <w:r w:rsidRPr="00284112">
        <w:t>:</w:t>
      </w:r>
      <w:r w:rsidR="001F7CDD">
        <w:t xml:space="preserve"> </w:t>
      </w:r>
      <w:bookmarkEnd w:id="123"/>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2FED4DDC" w14:textId="262FB7DB" w:rsidR="00742C46" w:rsidRDefault="00742C46" w:rsidP="00742C46">
      <w:pPr>
        <w:ind w:left="720"/>
      </w:pPr>
      <w:r w:rsidRPr="00742C46">
        <w:rPr>
          <w:b/>
          <w:bCs/>
          <w:i/>
          <w:color w:val="565321" w:themeColor="accent2" w:themeShade="80"/>
        </w:rPr>
        <w:t>Classification</w:t>
      </w:r>
      <w:r>
        <w:t>: tabulates summary classification data for the specific estuary (e.g. estuary type, tidal type, etc).</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24" w:name="_Ref76228532"/>
      <w:bookmarkStart w:id="125" w:name="_Toc193904694"/>
      <w:r w:rsidRPr="00F46BC5">
        <w:t>UI Data Selection</w:t>
      </w:r>
      <w:bookmarkEnd w:id="124"/>
      <w:bookmarkEnd w:id="125"/>
    </w:p>
    <w:p w14:paraId="33A97ADE" w14:textId="4DA6CDE1" w:rsidR="00F46BC5" w:rsidRPr="00F46BC5" w:rsidRDefault="00F46BC5" w:rsidP="00F46BC5">
      <w:r w:rsidRPr="00F46BC5">
        <w:t>Functions such as Derive Output (</w:t>
      </w:r>
      <w:r w:rsidR="00CB761A">
        <w:fldChar w:fldCharType="begin"/>
      </w:r>
      <w:r w:rsidR="00CB761A">
        <w:instrText xml:space="preserve"> REF _Ref193279175 \r \h </w:instrText>
      </w:r>
      <w:r w:rsidR="00CB761A">
        <w:fldChar w:fldCharType="separate"/>
      </w:r>
      <w:r w:rsidR="00E6702F">
        <w:t>3.5.3</w:t>
      </w:r>
      <w:r w:rsidR="00CB761A">
        <w:fldChar w:fldCharType="end"/>
      </w:r>
      <w:r w:rsidRPr="00F46BC5">
        <w:t>), Plotting (</w:t>
      </w:r>
      <w:r w:rsidRPr="00F46BC5">
        <w:fldChar w:fldCharType="begin"/>
      </w:r>
      <w:r w:rsidRPr="00F46BC5">
        <w:instrText xml:space="preserve"> REF _Ref76228416 \r \h </w:instrText>
      </w:r>
      <w:r w:rsidRPr="00F46BC5">
        <w:fldChar w:fldCharType="separate"/>
      </w:r>
      <w:r w:rsidR="00E6702F">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E6702F">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lastRenderedPageBreak/>
        <w:drawing>
          <wp:anchor distT="0" distB="0" distL="114300" distR="114300" simplePos="0" relativeHeight="251715584" behindDoc="0" locked="0" layoutInCell="1" allowOverlap="1" wp14:anchorId="5DFEE4DF" wp14:editId="69388468">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(=ve);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drawing>
          <wp:anchor distT="0" distB="0" distL="114300" distR="114300" simplePos="0" relativeHeight="251716608" behindDoc="0" locked="0" layoutInCell="1" allowOverlap="1" wp14:anchorId="71A5C810" wp14:editId="290CC043">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13"/>
    <w:p w14:paraId="574E2830" w14:textId="77777777" w:rsidR="00F46BC5" w:rsidRPr="00F46BC5" w:rsidRDefault="00F46BC5" w:rsidP="00F46BC5"/>
    <w:p w14:paraId="6C6892AD" w14:textId="77777777" w:rsidR="00F46BC5" w:rsidRPr="00F46BC5" w:rsidRDefault="00F46BC5" w:rsidP="00F46BC5">
      <w:bookmarkStart w:id="126" w:name="_Hlk77155695"/>
      <w:r w:rsidRPr="00F46BC5">
        <w:rPr>
          <w:b/>
          <w:bCs/>
          <w:noProof/>
        </w:rPr>
        <w:drawing>
          <wp:anchor distT="0" distB="0" distL="114300" distR="114300" simplePos="0" relativeHeight="251717632" behindDoc="0" locked="0" layoutInCell="1" allowOverlap="1" wp14:anchorId="0CE40BEF" wp14:editId="70F95A5E">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26"/>
    </w:p>
    <w:p w14:paraId="08DF89D9" w14:textId="5C9415DA" w:rsidR="00F715FF" w:rsidRDefault="00F715FF" w:rsidP="00F715FF">
      <w:bookmarkStart w:id="127" w:name="_Hlk158306680"/>
      <w:r>
        <w:lastRenderedPageBreak/>
        <w:t>The UI treats any form of text data (char, string, cellstr,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rsidR="00CB761A">
        <w:fldChar w:fldCharType="begin"/>
      </w:r>
      <w:r w:rsidR="00CB761A">
        <w:instrText xml:space="preserve"> REF _Ref193353524 \r \h </w:instrText>
      </w:r>
      <w:r w:rsidR="00CB761A">
        <w:fldChar w:fldCharType="separate"/>
      </w:r>
      <w:r w:rsidR="00E6702F">
        <w:t>3.3</w:t>
      </w:r>
      <w:r w:rsidR="00CB761A">
        <w:fldChar w:fldCharType="end"/>
      </w:r>
      <w:r>
        <w:fldChar w:fldCharType="begin"/>
      </w:r>
      <w:r>
        <w:instrText xml:space="preserve"> REF _Ref183339723 \r \h </w:instrText>
      </w:r>
      <w:r>
        <w:fldChar w:fldCharType="separate"/>
      </w:r>
      <w:r w:rsidR="00E6702F">
        <w:rPr>
          <w:b/>
          <w:bCs/>
          <w:lang w:val="en-US"/>
        </w:rPr>
        <w:t>Error! Reference source not found.</w:t>
      </w:r>
      <w:r>
        <w:fldChar w:fldCharType="end"/>
      </w:r>
      <w:r>
        <w:t>).</w:t>
      </w:r>
    </w:p>
    <w:p w14:paraId="7FE78CB0" w14:textId="7E6D6FB4" w:rsidR="00F46BC5" w:rsidRDefault="001B0AE8" w:rsidP="001B0AE8">
      <w:pPr>
        <w:pStyle w:val="Heading2"/>
      </w:pPr>
      <w:bookmarkStart w:id="128" w:name="_Ref191457031"/>
      <w:bookmarkStart w:id="129" w:name="_Toc193904695"/>
      <w:r>
        <w:t>Accessing the tables</w:t>
      </w:r>
      <w:bookmarkEnd w:id="128"/>
      <w:bookmarkEnd w:id="129"/>
    </w:p>
    <w:p w14:paraId="46E2FBF3" w14:textId="43B85099" w:rsidR="001B0AE8" w:rsidRPr="00EB52FB" w:rsidRDefault="00A2396B" w:rsidP="001B0AE8">
      <w:r>
        <w:t>Estuary specific data sets – Grid, Surface Area, Width and Images – are all saved as part of the estuary Case record (</w:t>
      </w:r>
      <w:r w:rsidRPr="00A2396B">
        <w:rPr>
          <w:i/>
          <w:iCs/>
        </w:rPr>
        <w:t>mobj.Cases.Data</w:t>
      </w:r>
      <w:r>
        <w:rPr>
          <w:i/>
          <w:iCs/>
        </w:rPr>
        <w:t>Sets</w:t>
      </w:r>
      <w:r w:rsidRPr="00A2396B">
        <w:rPr>
          <w:i/>
          <w:iCs/>
        </w:rPr>
        <w:t>.EDBimport.Data.(&lt;datasetname&gt;)</w:t>
      </w:r>
      <w:r w:rsidR="00EB52FB">
        <w:rPr>
          <w:i/>
          <w:iCs/>
        </w:rPr>
        <w:t xml:space="preserve">, </w:t>
      </w:r>
      <w:r w:rsidR="00EB52FB" w:rsidRPr="00915EAB">
        <w:t xml:space="preserve">where </w:t>
      </w:r>
      <w:r w:rsidR="00EB52FB" w:rsidRPr="00915EAB">
        <w:rPr>
          <w:i/>
          <w:iCs/>
        </w:rPr>
        <w:t xml:space="preserve">mobj </w:t>
      </w:r>
      <w:r w:rsidR="00EB52FB" w:rsidRPr="00915EAB">
        <w:t>is an instance of the EstuaryDB</w:t>
      </w:r>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r w:rsidR="00EB52FB">
        <w:rPr>
          <w:i/>
          <w:iCs/>
        </w:rPr>
        <w:t>obj</w:t>
      </w:r>
      <w:r w:rsidR="00EB52FB" w:rsidRPr="00EB52FB">
        <w:rPr>
          <w:i/>
          <w:iCs/>
        </w:rPr>
        <w:t>.</w:t>
      </w:r>
      <w:r w:rsidR="00EB52FB">
        <w:rPr>
          <w:i/>
          <w:iCs/>
        </w:rPr>
        <w:t xml:space="preserve">Waterbody, </w:t>
      </w:r>
      <w:r w:rsidR="00EB52FB" w:rsidRPr="00915EAB">
        <w:t xml:space="preserve">where </w:t>
      </w:r>
      <w:r w:rsidR="00EB52FB" w:rsidRPr="00915EAB">
        <w:rPr>
          <w:i/>
          <w:iCs/>
        </w:rPr>
        <w:t xml:space="preserve">obj </w:t>
      </w:r>
      <w:r w:rsidR="00EB52FB" w:rsidRPr="00915EAB">
        <w:t>is the Case instance of the EDBimport clas</w:t>
      </w:r>
      <w:r w:rsidR="00EB52FB" w:rsidRPr="00790762">
        <w:t>s).</w:t>
      </w:r>
      <w:r w:rsidR="00915EAB">
        <w:t xml:space="preserve"> The cross-sections are held in the class </w:t>
      </w:r>
      <w:r w:rsidR="00915EAB" w:rsidRPr="00915EAB">
        <w:rPr>
          <w:i/>
          <w:iCs/>
        </w:rPr>
        <w:t>Sections</w:t>
      </w:r>
      <w:r w:rsidR="00915EAB">
        <w:t xml:space="preserve"> property</w:t>
      </w:r>
      <w:r w:rsidR="00790762">
        <w:t xml:space="preserve">. This holds an instance of the PL_Sections class, with properties </w:t>
      </w:r>
      <w:r w:rsidR="00790762" w:rsidRPr="00790762">
        <w:rPr>
          <w:i/>
          <w:iCs/>
        </w:rPr>
        <w:t>Boundary</w:t>
      </w:r>
      <w:r w:rsidR="00790762">
        <w:t xml:space="preserve">, </w:t>
      </w:r>
      <w:r w:rsidR="00790762" w:rsidRPr="00790762">
        <w:rPr>
          <w:i/>
          <w:iCs/>
        </w:rPr>
        <w:t>ChannelLine</w:t>
      </w:r>
      <w:r w:rsidR="00790762">
        <w:t xml:space="preserve">, </w:t>
      </w:r>
      <w:r w:rsidR="00790762" w:rsidRPr="00790762">
        <w:rPr>
          <w:i/>
          <w:iCs/>
        </w:rPr>
        <w:t>ChannelProps</w:t>
      </w:r>
      <w:r w:rsidR="00790762">
        <w:t xml:space="preserve">, </w:t>
      </w:r>
      <w:r w:rsidR="00790762" w:rsidRPr="00790762">
        <w:rPr>
          <w:i/>
          <w:iCs/>
        </w:rPr>
        <w:t>SectionLines</w:t>
      </w:r>
      <w:r w:rsidR="00790762">
        <w:t xml:space="preserve"> and </w:t>
      </w:r>
      <w:r w:rsidR="00790762" w:rsidRPr="00790762">
        <w:rPr>
          <w:i/>
          <w:iCs/>
        </w:rPr>
        <w:t>XSections</w:t>
      </w:r>
      <w:r w:rsidR="00790762">
        <w:t xml:space="preserve"> for the linework used to extract the width hypsometry. The various estuary property tables are held in properties of the </w:t>
      </w:r>
      <w:r w:rsidR="00790762" w:rsidRPr="00790762">
        <w:t>EDBimport class</w:t>
      </w:r>
      <w:r w:rsidR="00790762">
        <w:t>. These include the rpoerties</w:t>
      </w:r>
      <w:r w:rsidR="00790762" w:rsidRPr="00790762">
        <w:t xml:space="preserve"> </w:t>
      </w:r>
      <w:r w:rsidR="00790762" w:rsidRPr="00790762">
        <w:rPr>
          <w:i/>
          <w:iCs/>
        </w:rPr>
        <w:t>TidalProps</w:t>
      </w:r>
      <w:r w:rsidR="00790762" w:rsidRPr="00790762">
        <w:t xml:space="preserve"> </w:t>
      </w:r>
      <w:r w:rsidR="00790762">
        <w:t xml:space="preserve">for </w:t>
      </w:r>
      <w:r w:rsidR="00790762" w:rsidRPr="00790762">
        <w:t>tidal levels</w:t>
      </w:r>
      <w:r w:rsidR="00790762">
        <w:t xml:space="preserve">, </w:t>
      </w:r>
      <w:r w:rsidR="00790762" w:rsidRPr="00790762">
        <w:rPr>
          <w:i/>
          <w:iCs/>
        </w:rPr>
        <w:t>RiverProps</w:t>
      </w:r>
      <w:r w:rsidR="00790762" w:rsidRPr="00790762">
        <w:t xml:space="preserve"> </w:t>
      </w:r>
      <w:r w:rsidR="00790762">
        <w:t xml:space="preserve">for </w:t>
      </w:r>
      <w:r w:rsidR="00790762" w:rsidRPr="00790762">
        <w:t>river discharges</w:t>
      </w:r>
      <w:r w:rsidR="00790762">
        <w:t xml:space="preserve">, </w:t>
      </w:r>
      <w:r w:rsidR="00790762" w:rsidRPr="00790762">
        <w:rPr>
          <w:i/>
          <w:iCs/>
        </w:rPr>
        <w:t xml:space="preserve">ClassProps </w:t>
      </w:r>
      <w:r w:rsidR="00790762">
        <w:t xml:space="preserve">for </w:t>
      </w:r>
      <w:r w:rsidR="00790762" w:rsidRPr="00790762">
        <w:t>estuary classification</w:t>
      </w:r>
      <w:r w:rsidR="00790762">
        <w:t xml:space="preserve"> and </w:t>
      </w:r>
      <w:r w:rsidR="00790762" w:rsidRPr="00790762">
        <w:rPr>
          <w:i/>
          <w:iCs/>
        </w:rPr>
        <w:t xml:space="preserve">GrossProps </w:t>
      </w:r>
      <w:r w:rsidR="00790762">
        <w:t xml:space="preserve">for the estuary </w:t>
      </w:r>
      <w:r w:rsidR="00790762" w:rsidRPr="00790762">
        <w:t>gross morphological properties</w:t>
      </w:r>
      <w:r w:rsidR="00790762">
        <w:t xml:space="preserve">. </w:t>
      </w:r>
      <w:r w:rsidR="00915EAB">
        <w:t>All data are held in dstables with defined DSproperties.</w:t>
      </w:r>
    </w:p>
    <w:p w14:paraId="4C69F982" w14:textId="77777777" w:rsidR="001B0AE8" w:rsidRPr="001B0AE8" w:rsidRDefault="001B0AE8" w:rsidP="001B0AE8"/>
    <w:p w14:paraId="710D3864" w14:textId="77777777" w:rsidR="00F46BC5" w:rsidRPr="00F46BC5" w:rsidRDefault="00F46BC5" w:rsidP="00E70B33">
      <w:pPr>
        <w:pStyle w:val="Heading2"/>
      </w:pPr>
      <w:bookmarkStart w:id="130" w:name="_Toc193904696"/>
      <w:r w:rsidRPr="00F46BC5">
        <w:t>Accessing data from the Command Window</w:t>
      </w:r>
      <w:bookmarkEnd w:id="130"/>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myapp = &lt;AppName&gt;;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w:t>
      </w:r>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063EC6">
        <w:tc>
          <w:tcPr>
            <w:tcW w:w="2830" w:type="dxa"/>
          </w:tcPr>
          <w:p w14:paraId="7DEBD273" w14:textId="77777777" w:rsidR="00F46BC5" w:rsidRPr="00F46BC5" w:rsidRDefault="00F46BC5" w:rsidP="00F46BC5">
            <w:pPr>
              <w:rPr>
                <w:sz w:val="18"/>
                <w:szCs w:val="18"/>
              </w:rPr>
            </w:pPr>
            <w:r w:rsidRPr="00F46BC5">
              <w:rPr>
                <w:sz w:val="18"/>
                <w:szCs w:val="18"/>
              </w:rPr>
              <w:t xml:space="preserve">myapp = </w:t>
            </w:r>
          </w:p>
          <w:p w14:paraId="5AF58C92" w14:textId="77777777" w:rsidR="00F46BC5" w:rsidRPr="00F46BC5" w:rsidRDefault="00F46BC5" w:rsidP="00F46BC5">
            <w:pPr>
              <w:rPr>
                <w:sz w:val="18"/>
                <w:szCs w:val="18"/>
              </w:rPr>
            </w:pPr>
            <w:r w:rsidRPr="00F46BC5">
              <w:rPr>
                <w:sz w:val="18"/>
                <w:szCs w:val="18"/>
              </w:rPr>
              <w:t xml:space="preserve">  &lt;AppName&gt;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063EC6">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063EC6">
        <w:tc>
          <w:tcPr>
            <w:tcW w:w="2830" w:type="dxa"/>
          </w:tcPr>
          <w:p w14:paraId="0D64D163" w14:textId="77777777" w:rsidR="00F46BC5" w:rsidRPr="00F46BC5" w:rsidRDefault="00F46BC5" w:rsidP="00F46BC5">
            <w:pPr>
              <w:rPr>
                <w:sz w:val="18"/>
                <w:szCs w:val="18"/>
              </w:rPr>
            </w:pPr>
            <w:r w:rsidRPr="00F46BC5">
              <w:rPr>
                <w:sz w:val="18"/>
                <w:szCs w:val="18"/>
              </w:rPr>
              <w:t xml:space="preserve">        Cases:       [1×1 muiCatalogue]</w:t>
            </w:r>
          </w:p>
        </w:tc>
        <w:tc>
          <w:tcPr>
            <w:tcW w:w="6230" w:type="dxa"/>
          </w:tcPr>
          <w:p w14:paraId="6FC17A69" w14:textId="77777777" w:rsidR="00F46BC5" w:rsidRPr="00F46BC5" w:rsidRDefault="00F46BC5" w:rsidP="00F46BC5">
            <w:r w:rsidRPr="00F46BC5">
              <w:t>muuiCatalogue class with properties DataSets and Catalogue. The former holds the data the latter the details of the currently held records.</w:t>
            </w:r>
          </w:p>
        </w:tc>
      </w:tr>
      <w:tr w:rsidR="00F46BC5" w:rsidRPr="00F46BC5" w14:paraId="20235846" w14:textId="77777777" w:rsidTr="00063EC6">
        <w:tc>
          <w:tcPr>
            <w:tcW w:w="2830" w:type="dxa"/>
          </w:tcPr>
          <w:p w14:paraId="510EE4E0" w14:textId="77777777" w:rsidR="00F46BC5" w:rsidRPr="00F46BC5" w:rsidRDefault="00F46BC5" w:rsidP="00F46BC5">
            <w:r w:rsidRPr="00F46BC5">
              <w:rPr>
                <w:sz w:val="18"/>
                <w:szCs w:val="18"/>
              </w:rPr>
              <w:t xml:space="preserve">        Info:         [1×1 muiProject]</w:t>
            </w:r>
          </w:p>
        </w:tc>
        <w:tc>
          <w:tcPr>
            <w:tcW w:w="6230" w:type="dxa"/>
          </w:tcPr>
          <w:p w14:paraId="436F4E80" w14:textId="77777777" w:rsidR="00F46BC5" w:rsidRPr="00F46BC5" w:rsidRDefault="00F46BC5" w:rsidP="00F46BC5">
            <w:r w:rsidRPr="00F46BC5">
              <w:t>muiProject class with current project information such as file and path name.</w:t>
            </w:r>
          </w:p>
        </w:tc>
      </w:tr>
      <w:tr w:rsidR="00F46BC5" w:rsidRPr="00F46BC5" w14:paraId="6321AAE0" w14:textId="77777777" w:rsidTr="00063EC6">
        <w:tc>
          <w:tcPr>
            <w:tcW w:w="2830" w:type="dxa"/>
          </w:tcPr>
          <w:p w14:paraId="06FE2BC2" w14:textId="77777777" w:rsidR="00F46BC5" w:rsidRPr="00F46BC5" w:rsidRDefault="00F46BC5" w:rsidP="00F46BC5">
            <w:r w:rsidRPr="00F46BC5">
              <w:rPr>
                <w:sz w:val="18"/>
                <w:szCs w:val="18"/>
              </w:rPr>
              <w:t xml:space="preserve">       Constants: [1×1 muiConstants]</w:t>
            </w:r>
          </w:p>
        </w:tc>
        <w:tc>
          <w:tcPr>
            <w:tcW w:w="6230" w:type="dxa"/>
          </w:tcPr>
          <w:p w14:paraId="5FE15909" w14:textId="77777777" w:rsidR="00F46BC5" w:rsidRPr="00F46BC5" w:rsidRDefault="00F46BC5" w:rsidP="00F46BC5">
            <w:r w:rsidRPr="00F46BC5">
              <w:t>muiConstants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myapp.Inputs.&lt;InputClassName&gt;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31" w:name="_Hlk158305656"/>
      <w:r w:rsidRPr="00F46BC5">
        <w:rPr>
          <w:rFonts w:ascii="Arial" w:eastAsia="Microsoft YaHei" w:hAnsi="Arial" w:cs="Arial"/>
          <w:sz w:val="20"/>
          <w:szCs w:val="20"/>
        </w:rPr>
        <w:t>&gt;&gt; myapp.Cases.</w:t>
      </w:r>
      <w:bookmarkEnd w:id="131"/>
      <w:r w:rsidRPr="00F46BC5">
        <w:rPr>
          <w:rFonts w:ascii="Arial" w:eastAsia="Microsoft YaHei" w:hAnsi="Arial" w:cs="Arial"/>
          <w:sz w:val="20"/>
          <w:szCs w:val="20"/>
        </w:rPr>
        <w:t>Catalogue</w:t>
      </w:r>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lastRenderedPageBreak/>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dstable</w:t>
      </w:r>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32" w:name="_Hlk158306562"/>
      <w:r w:rsidRPr="00F46BC5">
        <w:rPr>
          <w:rFonts w:ascii="Arial" w:eastAsia="Microsoft YaHei" w:hAnsi="Arial" w:cs="Arial"/>
          <w:sz w:val="20"/>
          <w:szCs w:val="20"/>
        </w:rPr>
        <w:t>&gt;&gt; myapp.Cases.DataSets.&lt;DataClassName&gt;(idx).Data.Dataset</w:t>
      </w:r>
    </w:p>
    <w:bookmarkEnd w:id="132"/>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where idx is the index of the class instance (e.g. if there are multiple model runs need to select which one. The Catalogue defines the case record (</w:t>
      </w:r>
      <w:r w:rsidRPr="000D767C">
        <w:rPr>
          <w:i/>
          <w:iCs/>
        </w:rPr>
        <w:t xml:space="preserve">caserec </w:t>
      </w:r>
      <w:r w:rsidRPr="000D767C">
        <w:t>– current position in the catalogue) and case index (</w:t>
      </w:r>
      <w:r w:rsidRPr="000D767C">
        <w:rPr>
          <w:i/>
          <w:iCs/>
        </w:rPr>
        <w:t>caseid</w:t>
      </w:r>
      <w:r w:rsidRPr="000D767C">
        <w:t xml:space="preserve"> – a unique case index). [Note</w:t>
      </w:r>
      <w:r>
        <w:t>:</w:t>
      </w:r>
      <w:r w:rsidRPr="000D767C">
        <w:t xml:space="preserve"> the muiCatalogue class functions caseRec and caseID allow one to be obtained from the other. The </w:t>
      </w:r>
      <w:r w:rsidRPr="000D767C">
        <w:rPr>
          <w:i/>
          <w:iCs/>
        </w:rPr>
        <w:t>caseid</w:t>
      </w:r>
      <w:r w:rsidRPr="000D767C">
        <w:t xml:space="preserve"> is saved in the Property </w:t>
      </w:r>
      <w:r w:rsidRPr="000D767C">
        <w:rPr>
          <w:i/>
          <w:iCs/>
        </w:rPr>
        <w:t>CaseIndex</w:t>
      </w:r>
      <w:r w:rsidRPr="000D767C">
        <w:t xml:space="preserve"> for classes that use the abstract class muiDataSet</w:t>
      </w:r>
      <w:r>
        <w:t xml:space="preserve">. The muiCatalogue method </w:t>
      </w:r>
      <w:r w:rsidRPr="00C863AD">
        <w:t>class</w:t>
      </w:r>
      <w:r>
        <w:t>R</w:t>
      </w:r>
      <w:r w:rsidRPr="00C863AD">
        <w:t xml:space="preserve">ec </w:t>
      </w:r>
      <w:r>
        <w:t xml:space="preserve">can be used to obtain the classrec index i.e., </w:t>
      </w:r>
      <w:r w:rsidRPr="00C863AD">
        <w:t>classrec = classRec(muicat,</w:t>
      </w:r>
      <w:r>
        <w:t xml:space="preserve"> </w:t>
      </w:r>
      <w:r w:rsidRPr="00C863AD">
        <w:t>caserec);</w:t>
      </w:r>
      <w:r>
        <w:t xml:space="preserve"> where muicat is the myapp.Cases instance of the muiCatalogue</w:t>
      </w:r>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t>&gt;&gt; myapp.Cases.DataSets.&lt;DataClassName&gt;(idx).Data.Dataset.DataTable</w:t>
      </w:r>
    </w:p>
    <w:p w14:paraId="6EB2955D" w14:textId="77777777" w:rsidR="00F46BC5" w:rsidRPr="00F46BC5" w:rsidRDefault="00F46BC5" w:rsidP="00F46BC5">
      <w:r w:rsidRPr="00F46BC5">
        <w:t xml:space="preserve">The result can be assigned to new variables as required. Note that when assigning </w:t>
      </w:r>
      <w:r w:rsidRPr="00F46BC5">
        <w:rPr>
          <w:i/>
          <w:iCs/>
        </w:rPr>
        <w:t>dstables</w:t>
      </w:r>
      <w:r w:rsidRPr="00F46BC5">
        <w:t xml:space="preserve"> it may be necessary to explicitly use the copy command to avoid creating a handle to the existing instance and potentially corrupting the existing data.</w:t>
      </w:r>
    </w:p>
    <w:bookmarkEnd w:id="127"/>
    <w:p w14:paraId="48346CD7" w14:textId="785E87A8" w:rsidR="002224A4" w:rsidRDefault="002224A4">
      <w:pPr>
        <w:spacing w:after="160"/>
      </w:pPr>
      <w:r>
        <w:br w:type="page"/>
      </w:r>
    </w:p>
    <w:p w14:paraId="0AACE1B4" w14:textId="67A786F4" w:rsidR="00BC65ED" w:rsidRDefault="00982A2B" w:rsidP="00BC65ED">
      <w:pPr>
        <w:pStyle w:val="Heading1"/>
      </w:pPr>
      <w:bookmarkStart w:id="133" w:name="_Ref506901850"/>
      <w:bookmarkStart w:id="134" w:name="_Toc193904697"/>
      <w:r>
        <w:lastRenderedPageBreak/>
        <w:t>Supporting Information</w:t>
      </w:r>
      <w:bookmarkEnd w:id="133"/>
      <w:bookmarkEnd w:id="134"/>
    </w:p>
    <w:p w14:paraId="7AA6B726" w14:textId="77777777" w:rsidR="00B455A0" w:rsidRDefault="00B455A0" w:rsidP="008D1EE8"/>
    <w:p w14:paraId="23D9C52A" w14:textId="57D3A208" w:rsidR="00B455A0" w:rsidRDefault="00B455A0" w:rsidP="00B455A0">
      <w:pPr>
        <w:pStyle w:val="Heading2"/>
      </w:pPr>
      <w:bookmarkStart w:id="135" w:name="_Ref183354054"/>
      <w:bookmarkStart w:id="136" w:name="_Ref183354076"/>
      <w:bookmarkStart w:id="137" w:name="_Toc193904698"/>
      <w:r>
        <w:t>Loading spatial data</w:t>
      </w:r>
      <w:bookmarkEnd w:id="135"/>
      <w:bookmarkEnd w:id="136"/>
      <w:bookmarkEnd w:id="137"/>
    </w:p>
    <w:p w14:paraId="57E67F69" w14:textId="20435E96"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E6702F">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E6702F">
        <w:t>Appendix D – Bespoke data import format file</w:t>
      </w:r>
      <w:r w:rsidR="00BF0BED">
        <w:fldChar w:fldCharType="end"/>
      </w:r>
      <w:r w:rsidR="00BF0BED">
        <w:t>). The formats already provided for can be found in the folder …/edb_format_files. Examples of the data for the defined surface area and width formats are given in Appendix D.</w:t>
      </w:r>
    </w:p>
    <w:p w14:paraId="7303C890" w14:textId="6C99D4EF" w:rsidR="00E736A0" w:rsidRDefault="00B77AD4" w:rsidP="00B455A0">
      <w:r>
        <w:t xml:space="preserve">The data input for tidal levels and river discharges use similar data formats for the data and the DSproperties. Some examples are provided in </w:t>
      </w:r>
      <w:r>
        <w:fldChar w:fldCharType="begin"/>
      </w:r>
      <w:r>
        <w:instrText xml:space="preserve"> REF _Ref191906290 \h </w:instrText>
      </w:r>
      <w:r>
        <w:fldChar w:fldCharType="separate"/>
      </w:r>
      <w:r w:rsidR="00E6702F">
        <w:t>Appendix E – Estuary Property Tables: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38" w:name="_Ref505163379"/>
      <w:bookmarkStart w:id="139" w:name="_Toc58851129"/>
      <w:bookmarkStart w:id="140" w:name="_Toc193904699"/>
      <w:r w:rsidRPr="00F46BC5">
        <w:t>Derive Output</w:t>
      </w:r>
      <w:bookmarkEnd w:id="138"/>
      <w:bookmarkEnd w:id="139"/>
      <w:bookmarkEnd w:id="140"/>
    </w:p>
    <w:p w14:paraId="6212CA23" w14:textId="3C8B85C2" w:rsidR="00F46BC5" w:rsidRPr="00F46BC5" w:rsidRDefault="00F46BC5" w:rsidP="00F46BC5">
      <w:bookmarkStart w:id="141" w:name="_Hlk505164153"/>
      <w:bookmarkStart w:id="142" w:name="_Hlk129431615"/>
      <w:r w:rsidRPr="00F46BC5">
        <w:t xml:space="preserve">The </w:t>
      </w:r>
      <w:r w:rsidR="00622142">
        <w:rPr>
          <w:i/>
          <w:color w:val="7B2520" w:themeColor="accent3" w:themeShade="BF"/>
        </w:rPr>
        <w:t>Tools</w:t>
      </w:r>
      <w:r w:rsidRPr="00F46BC5">
        <w:rPr>
          <w:i/>
          <w:color w:val="7B2520" w:themeColor="accent3" w:themeShade="BF"/>
        </w:rPr>
        <w:t>&gt; Derive Output</w:t>
      </w:r>
      <w:r w:rsidRPr="00F46BC5">
        <w:t xml:space="preserve"> option allows the user to make use of the data held within App to derive other outputs or, pass selected data to an external function (see Section</w:t>
      </w:r>
      <w:r w:rsidR="00CB761A">
        <w:t xml:space="preserve"> </w:t>
      </w:r>
      <w:r w:rsidR="00CB761A">
        <w:fldChar w:fldCharType="begin"/>
      </w:r>
      <w:r w:rsidR="00CB761A">
        <w:instrText xml:space="preserve"> REF _Ref193279175 \r \h </w:instrText>
      </w:r>
      <w:r w:rsidR="00CB761A">
        <w:fldChar w:fldCharType="separate"/>
      </w:r>
      <w:r w:rsidR="00E6702F">
        <w:t>3.5.3</w:t>
      </w:r>
      <w:r w:rsidR="00CB761A">
        <w:fldChar w:fldCharType="end"/>
      </w:r>
      <w:r w:rsidRPr="00F46BC5">
        <w:t xml:space="preserve">). </w:t>
      </w:r>
      <w:bookmarkEnd w:id="141"/>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43" w:name="_Hlk41120195"/>
      <w:r w:rsidRPr="00F46BC5">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143"/>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62"/>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or when using dstables</w:t>
      </w:r>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63"/>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75749C7C"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r w:rsidRPr="00F46BC5">
        <w:rPr>
          <w:i/>
          <w:iCs/>
        </w:rPr>
        <w:t xml:space="preserve">mobj, </w:t>
      </w:r>
      <w:r w:rsidRPr="00F46BC5">
        <w:t xml:space="preserve">where </w:t>
      </w:r>
      <w:r w:rsidRPr="00F46BC5">
        <w:rPr>
          <w:i/>
          <w:iCs/>
        </w:rPr>
        <w:t>mobj</w:t>
      </w:r>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E6702F">
        <w:t>4.2.2</w:t>
      </w:r>
      <w:r w:rsidRPr="00F46BC5">
        <w:fldChar w:fldCharType="end"/>
      </w:r>
      <w:r w:rsidRPr="00F46BC5">
        <w:t>).</w:t>
      </w:r>
    </w:p>
    <w:p w14:paraId="4F28F504" w14:textId="42229DC3" w:rsidR="00F46BC5" w:rsidRPr="00F46BC5" w:rsidRDefault="00F46BC5" w:rsidP="00F46BC5">
      <w:bookmarkStart w:id="144" w:name="_Hlk505164387"/>
      <w:bookmarkStart w:id="145" w:name="_Hlk41120321"/>
      <w:bookmarkStart w:id="146"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E6702F">
        <w:t>4.2.2</w:t>
      </w:r>
      <w:r w:rsidRPr="00F46BC5">
        <w:rPr>
          <w:highlight w:val="yellow"/>
        </w:rPr>
        <w:fldChar w:fldCharType="end"/>
      </w:r>
      <w:r w:rsidRPr="00F46BC5">
        <w:t xml:space="preserve"> and</w:t>
      </w:r>
      <w:r w:rsidR="00667B30">
        <w:t xml:space="preserve"> </w:t>
      </w:r>
      <w:r w:rsidR="00667B30">
        <w:fldChar w:fldCharType="begin"/>
      </w:r>
      <w:r w:rsidR="00667B30">
        <w:instrText xml:space="preserve"> REF _Ref193279175 \r \h </w:instrText>
      </w:r>
      <w:r w:rsidR="00667B30">
        <w:fldChar w:fldCharType="separate"/>
      </w:r>
      <w:r w:rsidR="00E6702F">
        <w:t>3.5.3</w:t>
      </w:r>
      <w:r w:rsidR="00667B30">
        <w:fldChar w:fldCharType="end"/>
      </w:r>
      <w:r w:rsidRPr="00F46BC5">
        <w:t xml:space="preserve">). </w:t>
      </w:r>
      <w:bookmarkEnd w:id="144"/>
      <w:bookmarkEnd w:id="145"/>
      <w:bookmarkEnd w:id="146"/>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CFAC5EE" w14:textId="77777777" w:rsidR="00F46BC5" w:rsidRPr="00F46BC5" w:rsidRDefault="00F46BC5" w:rsidP="00F46BC5">
      <w:r w:rsidRPr="00F46BC5">
        <w:t>e.g.: [NaN;diff(x)]</w:t>
      </w:r>
    </w:p>
    <w:p w14:paraId="3B882496" w14:textId="77777777" w:rsidR="00F46BC5" w:rsidRPr="00F46BC5" w:rsidRDefault="00F46BC5" w:rsidP="00F46BC5">
      <w:r w:rsidRPr="00F46BC5">
        <w:lastRenderedPageBreak/>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47"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z.*repmat(1,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42"/>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48" w:name="_Hlk153704497"/>
      <w:r w:rsidRPr="00F46BC5">
        <w:rPr>
          <w:noProof/>
        </w:rPr>
        <w:t>a Matlab</w:t>
      </w:r>
      <w:r w:rsidRPr="00F46BC5">
        <w:rPr>
          <w:noProof/>
          <w:vertAlign w:val="superscript"/>
        </w:rPr>
        <w:t>TM</w:t>
      </w:r>
      <w:r w:rsidRPr="00F46BC5">
        <w:rPr>
          <w:noProof/>
        </w:rPr>
        <w:t xml:space="preserve"> expresion, or function call, </w:t>
      </w:r>
      <w:bookmarkEnd w:id="148"/>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49" w:name="_Toc72232566"/>
      <w:bookmarkStart w:id="150" w:name="_Hlk129431710"/>
      <w:bookmarkStart w:id="151" w:name="_Toc193904700"/>
      <w:bookmarkEnd w:id="147"/>
      <w:r w:rsidRPr="00F46BC5">
        <w:t>Calling an external function</w:t>
      </w:r>
      <w:bookmarkEnd w:id="149"/>
      <w:bookmarkEnd w:id="151"/>
    </w:p>
    <w:p w14:paraId="4F071634" w14:textId="682D9092"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52" w:name="_Hlk77157677"/>
      <w:r w:rsidRPr="00F46BC5">
        <w:fldChar w:fldCharType="begin"/>
      </w:r>
      <w:r w:rsidRPr="00F46BC5">
        <w:instrText xml:space="preserve"> REF Model_name \h </w:instrText>
      </w:r>
      <w:r w:rsidRPr="00F46BC5">
        <w:fldChar w:fldCharType="separate"/>
      </w:r>
      <w:r w:rsidR="00E6702F">
        <w:t>EstuaryDB</w:t>
      </w:r>
      <w:r w:rsidRPr="00F46BC5">
        <w:fldChar w:fldCharType="end"/>
      </w:r>
      <w:bookmarkEnd w:id="152"/>
      <w:r w:rsidRPr="00F46BC5">
        <w:t xml:space="preserve"> are detailed in Section </w:t>
      </w:r>
      <w:r w:rsidRPr="00F46BC5">
        <w:fldChar w:fldCharType="begin"/>
      </w:r>
      <w:r w:rsidRPr="00F46BC5">
        <w:instrText xml:space="preserve"> REF _Ref153705906 \r \h </w:instrText>
      </w:r>
      <w:r w:rsidRPr="00F46BC5">
        <w:fldChar w:fldCharType="separate"/>
      </w:r>
      <w:r w:rsidR="00E6702F">
        <w:t>4.2.3</w:t>
      </w:r>
      <w:r w:rsidRPr="00F46BC5">
        <w:fldChar w:fldCharType="end"/>
      </w:r>
      <w:r w:rsidRPr="00F46BC5">
        <w:t xml:space="preserve">. </w:t>
      </w:r>
    </w:p>
    <w:p w14:paraId="5DEBB6F5" w14:textId="7E026575"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dstable (see Section </w:t>
      </w:r>
      <w:r w:rsidRPr="00F46BC5">
        <w:fldChar w:fldCharType="begin"/>
      </w:r>
      <w:r w:rsidRPr="00F46BC5">
        <w:instrText xml:space="preserve"> REF _Ref153636767 \r \h </w:instrText>
      </w:r>
      <w:r w:rsidRPr="00F46BC5">
        <w:fldChar w:fldCharType="separate"/>
      </w:r>
      <w:r w:rsidR="00E6702F">
        <w:t>4.2.2</w:t>
      </w:r>
      <w:r w:rsidRPr="00F46BC5">
        <w:fldChar w:fldCharType="end"/>
      </w:r>
      <w:r w:rsidRPr="00F46BC5">
        <w:t xml:space="preserve">). If the variables have a dimension (e.g., </w:t>
      </w:r>
      <w:r w:rsidRPr="00F46BC5">
        <w:rPr>
          <w:i/>
          <w:iCs/>
        </w:rPr>
        <w:t>time</w:t>
      </w:r>
      <w:r w:rsidRPr="00F46BC5">
        <w:t>) then this should be the first variable, with other variables following. If there is a need to handle additional dimensions then use the option to return a dstable.</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dstables, thereby also passing all the associated metadata and RowNames for each dataset selected. For this option up to 3 variables can be selected </w:t>
      </w:r>
      <w:bookmarkStart w:id="153" w:name="_Hlk129445673"/>
      <w:r w:rsidRPr="00F46BC5">
        <w:t xml:space="preserve">and assigned to the X, Y, Z buttons </w:t>
      </w:r>
      <w:bookmarkEnd w:id="153"/>
      <w:r w:rsidRPr="00F46BC5">
        <w:t xml:space="preserve">but they are defined in the call using </w:t>
      </w:r>
      <w:r w:rsidRPr="00F46BC5">
        <w:rPr>
          <w:i/>
          <w:iCs/>
        </w:rPr>
        <w:t>dst</w:t>
      </w:r>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2B178636" w14:textId="77777777" w:rsidR="00F46BC5" w:rsidRPr="00F46BC5" w:rsidRDefault="00F46BC5" w:rsidP="00F46BC5"/>
    <w:p w14:paraId="40849CFC" w14:textId="77777777" w:rsidR="00F46BC5" w:rsidRPr="00F46BC5" w:rsidRDefault="00F46BC5" w:rsidP="00F46BC5">
      <w:r w:rsidRPr="00F46BC5">
        <w:t>where ‘</w:t>
      </w:r>
      <w:r w:rsidRPr="00F46BC5">
        <w:rPr>
          <w:i/>
          <w:iCs/>
        </w:rPr>
        <w:t>usertext</w:t>
      </w:r>
      <w:r w:rsidRPr="00F46BC5">
        <w:t xml:space="preserve">’ and </w:t>
      </w:r>
      <w:r w:rsidRPr="00F46BC5">
        <w:rPr>
          <w:i/>
          <w:iCs/>
        </w:rPr>
        <w:t>mobj</w:t>
      </w:r>
      <w:r w:rsidRPr="00F46BC5">
        <w:t xml:space="preserve"> are call strings and a handle to the model, respectively.</w:t>
      </w:r>
    </w:p>
    <w:p w14:paraId="3A874172" w14:textId="77777777" w:rsidR="00F46BC5" w:rsidRPr="00F46BC5" w:rsidRDefault="00F46BC5" w:rsidP="00F46BC5">
      <w:r w:rsidRPr="00F46BC5">
        <w:t>This passes the selected variables as a struct array of dstables to the function. Using this syntax, the function can return a dstable or struct of dstables,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54" w:name="_Ref153636767"/>
      <w:bookmarkStart w:id="155" w:name="_Toc193904701"/>
      <w:r w:rsidRPr="00F46BC5">
        <w:t>Input and output format for external functions</w:t>
      </w:r>
      <w:bookmarkEnd w:id="154"/>
      <w:bookmarkEnd w:id="155"/>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pPr>
        <w:keepNext/>
        <w:keepLines/>
        <w:numPr>
          <w:ilvl w:val="3"/>
          <w:numId w:val="4"/>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[qtime,qdrift] = littoraldriftstats(qs,tdt,varargin)</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qdtime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qdrift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r w:rsidRPr="00F46BC5">
        <w:rPr>
          <w:rFonts w:ascii="Consolas" w:eastAsia="Times New Roman" w:hAnsi="Consolas" w:cs="Times New Roman"/>
          <w:sz w:val="20"/>
          <w:szCs w:val="20"/>
        </w:rPr>
        <w:t xml:space="preserve">qtime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qtime = sprintf(</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pPr>
        <w:numPr>
          <w:ilvl w:val="0"/>
          <w:numId w:val="7"/>
        </w:numPr>
        <w:contextualSpacing/>
      </w:pPr>
      <w:r w:rsidRPr="00F46BC5">
        <w:t>Input Cases – one of the datasets used in the function call;</w:t>
      </w:r>
    </w:p>
    <w:p w14:paraId="0E7B7FFF" w14:textId="77777777" w:rsidR="00F46BC5" w:rsidRPr="00F46BC5" w:rsidRDefault="00F46BC5">
      <w:pPr>
        <w:numPr>
          <w:ilvl w:val="0"/>
          <w:numId w:val="7"/>
        </w:numPr>
        <w:contextualSpacing/>
      </w:pPr>
      <w:r w:rsidRPr="00F46BC5">
        <w:t>New Case – use output to define a new dataset;</w:t>
      </w:r>
    </w:p>
    <w:p w14:paraId="32EA082B" w14:textId="77777777" w:rsidR="00F46BC5" w:rsidRPr="00F46BC5" w:rsidRDefault="00F46BC5">
      <w:pPr>
        <w:numPr>
          <w:ilvl w:val="0"/>
          <w:numId w:val="7"/>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moving(x,m,fun)</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%a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[x,y,z] = afunction(x,m,fun)</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56" w:name="_Hlk153637464"/>
      <w:r w:rsidRPr="00F46BC5">
        <w:rPr>
          <w:rFonts w:ascii="Consolas" w:eastAsia="Times New Roman" w:hAnsi="Consolas" w:cs="Times New Roman"/>
          <w:sz w:val="20"/>
          <w:szCs w:val="20"/>
        </w:rPr>
        <w:t>trange,range,hwl,lwl</w:t>
      </w:r>
      <w:bookmarkEnd w:id="156"/>
      <w:r w:rsidRPr="00F46BC5">
        <w:rPr>
          <w:rFonts w:ascii="Consolas" w:eastAsia="Times New Roman" w:hAnsi="Consolas" w:cs="Times New Roman"/>
          <w:sz w:val="20"/>
          <w:szCs w:val="20"/>
        </w:rPr>
        <w:t>] = tidalrange(wl,t,issave,isplot)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r w:rsidRPr="00F46BC5">
        <w:rPr>
          <w:rFonts w:ascii="Consolas" w:eastAsia="Times New Roman" w:hAnsi="Consolas" w:cs="Times New Roman"/>
          <w:sz w:val="20"/>
          <w:szCs w:val="20"/>
        </w:rPr>
        <w:t>trange,range,hwl,lwl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Using dstables</w:t>
      </w:r>
    </w:p>
    <w:p w14:paraId="60512D78" w14:textId="77777777" w:rsidR="00F46BC5" w:rsidRPr="00F46BC5" w:rsidRDefault="00F46BC5" w:rsidP="00F46BC5">
      <w:r w:rsidRPr="00F46BC5">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57" w:name="_Hlk153653033"/>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 = tidalrange(wl,t,issave,isplot)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%dst is a dstable with variables, dimensions and dsproprties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%as required, or a struct of dstables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%each Dataset.</w:t>
      </w:r>
    </w:p>
    <w:p w14:paraId="49A6B96A"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57"/>
    <w:p w14:paraId="64EACD85" w14:textId="77777777" w:rsidR="00F46BC5" w:rsidRPr="00F46BC5" w:rsidRDefault="00F46BC5" w:rsidP="00F46BC5"/>
    <w:p w14:paraId="1EDB62E0" w14:textId="77777777" w:rsidR="00F46BC5" w:rsidRPr="00F46BC5" w:rsidRDefault="00F46BC5" w:rsidP="00F46BC5">
      <w:r w:rsidRPr="00F46BC5">
        <w:t>Similarly, if the input is also using dstables,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dst_out = myfunction3(dst_in,'usertext',mobj)</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%dst_in is one or more input dstables, ‘usertext’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mobj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dst_out is either a dstable,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58" w:name="_Hlk153653304"/>
      <w:r w:rsidRPr="00F46BC5">
        <w:rPr>
          <w:rFonts w:ascii="Consolas" w:eastAsia="Times New Roman" w:hAnsi="Consolas" w:cs="Times New Roman"/>
          <w:color w:val="008013"/>
          <w:sz w:val="20"/>
          <w:szCs w:val="20"/>
        </w:rPr>
        <w:t>struct of dstables with the struct fieldnames defining each Dataset.</w:t>
      </w:r>
    </w:p>
    <w:bookmarkEnd w:id="158"/>
    <w:p w14:paraId="686EAAA8"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When saving function results as dstable, it is also possible to save additional parameters as part of the table. The following example puts a table of summary statistics in the dstable UserData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5"/>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24FE5606" w14:textId="77777777" w:rsidR="00F46BC5" w:rsidRPr="00F46BC5" w:rsidRDefault="00F46BC5">
      <w:pPr>
        <w:numPr>
          <w:ilvl w:val="0"/>
          <w:numId w:val="6"/>
        </w:numPr>
        <w:contextualSpacing/>
      </w:pPr>
      <w:r w:rsidRPr="00F46BC5">
        <w:t>fname - cell array of function call syntax;</w:t>
      </w:r>
    </w:p>
    <w:p w14:paraId="4C36E810" w14:textId="77777777" w:rsidR="00F46BC5" w:rsidRPr="00F46BC5" w:rsidRDefault="00F46BC5">
      <w:pPr>
        <w:numPr>
          <w:ilvl w:val="0"/>
          <w:numId w:val="6"/>
        </w:numPr>
        <w:contextualSpacing/>
      </w:pPr>
      <w:r w:rsidRPr="00F46BC5">
        <w:t>fvars - cell array describing the input variables for each function;</w:t>
      </w:r>
    </w:p>
    <w:p w14:paraId="71719D61" w14:textId="77777777" w:rsidR="00F46BC5" w:rsidRPr="00F46BC5" w:rsidRDefault="00F46BC5">
      <w:pPr>
        <w:numPr>
          <w:ilvl w:val="0"/>
          <w:numId w:val="6"/>
        </w:numPr>
        <w:contextualSpacing/>
      </w:pPr>
      <w:r w:rsidRPr="00F46BC5">
        <w:t>fdesc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classname’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59" w:name="_Toc72232567"/>
      <w:bookmarkStart w:id="160" w:name="_Ref153635114"/>
      <w:bookmarkStart w:id="161" w:name="_Ref153705906"/>
      <w:bookmarkStart w:id="162" w:name="_Toc193904702"/>
      <w:r w:rsidRPr="00F46BC5">
        <w:t>Pre-defined functions</w:t>
      </w:r>
      <w:bookmarkEnd w:id="159"/>
      <w:bookmarkEnd w:id="160"/>
      <w:bookmarkEnd w:id="161"/>
      <w:bookmarkEnd w:id="162"/>
    </w:p>
    <w:p w14:paraId="25B8E5FC" w14:textId="4E8E6AB2"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r w:rsidR="00E6702F">
        <w:t>EstuaryDB</w:t>
      </w:r>
      <w:r w:rsidRPr="00F46BC5">
        <w:fldChar w:fldCharType="end"/>
      </w:r>
      <w:r w:rsidRPr="00F46BC5">
        <w:t>, where the entry in the UI text box is given in Courier font and X, Y, Z, refer to the button assignments.</w:t>
      </w:r>
      <w:bookmarkEnd w:id="150"/>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There are several moving average functions available from the Matlab Exchange Forum, such as moving.m. </w:t>
      </w:r>
      <w:bookmarkStart w:id="163" w:name="_Hlk487057395"/>
      <w:r w:rsidRPr="00F46BC5">
        <w:t xml:space="preserve">The call to this function is:  </w:t>
      </w:r>
      <w:bookmarkEnd w:id="163"/>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'func')</w:t>
      </w:r>
      <w:r w:rsidRPr="00F46BC5">
        <w:t xml:space="preserve"> ,  </w:t>
      </w:r>
      <w:bookmarkStart w:id="164" w:name="_Hlk77161137"/>
      <w:r w:rsidRPr="00F46BC5">
        <w:t xml:space="preserve">where x is the variable to be used, </w:t>
      </w:r>
      <w:bookmarkEnd w:id="164"/>
      <w:r w:rsidRPr="00F46BC5">
        <w:t>n specifies the number of points to average over and ‘</w:t>
      </w:r>
      <w:r w:rsidRPr="00F46BC5">
        <w:rPr>
          <w:i/>
          <w:iCs/>
        </w:rPr>
        <w:t>func</w:t>
      </w:r>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movingtime(x, t, tdur, tstep, 'func')</w:t>
      </w:r>
      <w:r w:rsidRPr="00F46BC5">
        <w:t xml:space="preserve">, where x is the variable to be used and t the associated datetimes (defined by variable selection), </w:t>
      </w:r>
      <w:r w:rsidRPr="00F46BC5">
        <w:rPr>
          <w:i/>
          <w:iCs/>
        </w:rPr>
        <w:t>tdur</w:t>
      </w:r>
      <w:r w:rsidRPr="00F46BC5">
        <w:t xml:space="preserve"> is the duration over which to apply the statistic, </w:t>
      </w:r>
      <w:r w:rsidRPr="00F46BC5">
        <w:rPr>
          <w:i/>
          <w:iCs/>
        </w:rPr>
        <w:t>tstep</w:t>
      </w:r>
      <w:r w:rsidRPr="00F46BC5">
        <w:t xml:space="preserve"> is the interval to advance the start time for the averaging period and ‘</w:t>
      </w:r>
      <w:r w:rsidRPr="00F46BC5">
        <w:rPr>
          <w:i/>
          <w:iCs/>
        </w:rPr>
        <w:t>func</w:t>
      </w:r>
      <w:r w:rsidRPr="00F46BC5">
        <w:t xml:space="preserve">’ is the statistical function to use (e.g. mean, std, etc). If omitted the </w:t>
      </w:r>
      <w:r w:rsidRPr="00F46BC5">
        <w:rPr>
          <w:i/>
          <w:iCs/>
        </w:rPr>
        <w:t>mean</w:t>
      </w:r>
      <w:r w:rsidRPr="00F46BC5">
        <w:t xml:space="preserve"> is used. </w:t>
      </w:r>
      <w:r w:rsidRPr="00F46BC5">
        <w:rPr>
          <w:i/>
          <w:iCs/>
        </w:rPr>
        <w:t>tdur</w:t>
      </w:r>
      <w:r w:rsidRPr="00F46BC5">
        <w:t xml:space="preserve"> and </w:t>
      </w:r>
      <w:r w:rsidRPr="00F46BC5">
        <w:rPr>
          <w:i/>
          <w:iCs/>
        </w:rPr>
        <w:t>tstep</w:t>
      </w:r>
      <w:r w:rsidRPr="00F46BC5">
        <w:t xml:space="preserve"> are both duration character strings of form ‘2.5 d’. Any of the following duration intervals ca be used:  y, d, h, m, or s. Returns a time series based on the defined </w:t>
      </w:r>
      <w:r w:rsidRPr="00F46BC5">
        <w:rPr>
          <w:i/>
          <w:iCs/>
        </w:rPr>
        <w:t>tstep</w:t>
      </w:r>
      <w:r w:rsidRPr="00F46BC5">
        <w:t xml:space="preserve">, where the time used is for the beginning of each stepping interval, i.e. every </w:t>
      </w:r>
      <w:r w:rsidRPr="00F46BC5">
        <w:rPr>
          <w:i/>
          <w:iCs/>
        </w:rPr>
        <w:t>tstep</w:t>
      </w:r>
      <w:r w:rsidRPr="00F46BC5">
        <w:t xml:space="preserve"> from the start of the record to the nearest interval that is less than </w:t>
      </w:r>
      <w:r w:rsidRPr="00F46BC5">
        <w:rPr>
          <w:i/>
          <w:iCs/>
        </w:rPr>
        <w:t>tdur</w:t>
      </w:r>
      <w:r w:rsidRPr="00F46BC5">
        <w:t xml:space="preserve"> from the end of the record.</w:t>
      </w:r>
    </w:p>
    <w:p w14:paraId="3F3E15B7" w14:textId="77777777" w:rsidR="00F46BC5" w:rsidRPr="00F46BC5" w:rsidRDefault="00F46BC5">
      <w:pPr>
        <w:numPr>
          <w:ilvl w:val="0"/>
          <w:numId w:val="2"/>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65"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r w:rsidRPr="00F46BC5">
        <w:rPr>
          <w:rFonts w:ascii="Courier New" w:hAnsi="Courier New" w:cs="Courier New"/>
          <w:color w:val="000000"/>
          <w:sz w:val="20"/>
          <w:szCs w:val="20"/>
        </w:rPr>
        <w:t>downsample(x, t, ’period’, ’method’)</w:t>
      </w:r>
      <w:r w:rsidRPr="00F46BC5">
        <w:t xml:space="preserve">, where x is the variable to be resampled, time is the associated time for that variable, period can be ‘year’, ’month’, </w:t>
      </w:r>
      <w:bookmarkEnd w:id="165"/>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‘nanmean’ function is particularly useful but requires the Statistics toolbox.</w:t>
      </w:r>
    </w:p>
    <w:p w14:paraId="77A841EF" w14:textId="77777777" w:rsidR="00F46BC5" w:rsidRPr="00F46BC5" w:rsidRDefault="00F46BC5">
      <w:pPr>
        <w:numPr>
          <w:ilvl w:val="0"/>
          <w:numId w:val="2"/>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r w:rsidRPr="00F46BC5">
        <w:rPr>
          <w:rFonts w:ascii="Courier New" w:hAnsi="Courier New" w:cs="Courier New"/>
          <w:sz w:val="20"/>
          <w:szCs w:val="20"/>
        </w:rPr>
        <w:t>interpwithnoise(x, t, npad, scale, method, ispos)</w:t>
      </w:r>
      <w:r w:rsidRPr="00F46BC5">
        <w:rPr>
          <w:rFonts w:ascii="Courier New" w:hAnsi="Courier New" w:cs="Courier New"/>
        </w:rPr>
        <w:t xml:space="preserve"> </w:t>
      </w:r>
      <w:r w:rsidRPr="00F46BC5">
        <w:t xml:space="preserve">, where X is the variable, t is </w:t>
      </w:r>
      <w:r w:rsidRPr="00F46BC5">
        <w:lastRenderedPageBreak/>
        <w:t>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0CF66BB5" w14:textId="77777777" w:rsidR="00F46BC5" w:rsidRPr="00F46BC5" w:rsidRDefault="00F46BC5">
      <w:pPr>
        <w:numPr>
          <w:ilvl w:val="0"/>
          <w:numId w:val="2"/>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r w:rsidRPr="00F46BC5">
        <w:rPr>
          <w:rFonts w:ascii="Courier New" w:hAnsi="Courier New" w:cs="Courier New"/>
          <w:sz w:val="20"/>
          <w:szCs w:val="20"/>
        </w:rPr>
        <w:t>subsample_ts(X, t,  mobj)</w:t>
      </w:r>
      <w:r w:rsidRPr="00F46BC5">
        <w:t>, where X and t are the variable to be subsampled and</w:t>
      </w:r>
      <w:r w:rsidRPr="00F46BC5">
        <w:rPr>
          <w:i/>
          <w:iCs/>
        </w:rPr>
        <w:t xml:space="preserve"> mobj</w:t>
      </w:r>
      <w:r w:rsidRPr="00F46BC5">
        <w:t xml:space="preserve"> is the UI handle (must be </w:t>
      </w:r>
      <w:r w:rsidRPr="00F46BC5">
        <w:rPr>
          <w:i/>
          <w:iCs/>
        </w:rPr>
        <w:t>mobj)</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pPr>
        <w:numPr>
          <w:ilvl w:val="0"/>
          <w:numId w:val="2"/>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subsample(X, t,  thr, mobj)</w:t>
      </w:r>
      <w:r w:rsidRPr="00F46BC5">
        <w:t xml:space="preserve">, where X and t are the variable to be subsampled, </w:t>
      </w:r>
      <w:r w:rsidRPr="00F46BC5">
        <w:rPr>
          <w:i/>
          <w:iCs/>
        </w:rPr>
        <w:t xml:space="preserve">thr </w:t>
      </w:r>
      <w:r w:rsidRPr="00F46BC5">
        <w:t xml:space="preserve">is the threshold value and </w:t>
      </w:r>
      <w:r w:rsidRPr="00F46BC5">
        <w:rPr>
          <w:i/>
          <w:iCs/>
        </w:rPr>
        <w:t>mobj</w:t>
      </w:r>
      <w:r w:rsidRPr="00F46BC5">
        <w:t xml:space="preserve"> is the UI handle (must be </w:t>
      </w:r>
      <w:r w:rsidRPr="00F46BC5">
        <w:rPr>
          <w:i/>
          <w:iCs/>
        </w:rPr>
        <w:t>mobj</w:t>
      </w:r>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pPr>
        <w:numPr>
          <w:ilvl w:val="0"/>
          <w:numId w:val="2"/>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r w:rsidRPr="00F46BC5">
        <w:rPr>
          <w:rFonts w:ascii="Courier New" w:hAnsi="Courier New" w:cs="Courier New"/>
          <w:sz w:val="20"/>
          <w:szCs w:val="20"/>
        </w:rPr>
        <w:t>phaseplot(X,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pPr>
        <w:numPr>
          <w:ilvl w:val="0"/>
          <w:numId w:val="2"/>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r w:rsidRPr="00F46BC5">
        <w:rPr>
          <w:rFonts w:ascii="Courier New" w:hAnsi="Courier New" w:cs="Courier New"/>
          <w:sz w:val="20"/>
          <w:szCs w:val="20"/>
        </w:rPr>
        <w:t>recursive_plot(x, ’varname’, nint)</w:t>
      </w:r>
      <w:r w:rsidRPr="00F46BC5">
        <w:t>, where x is the variable, ‘</w:t>
      </w:r>
      <w:r w:rsidRPr="00F46BC5">
        <w:rPr>
          <w:i/>
          <w:iCs/>
        </w:rPr>
        <w:t>varname</w:t>
      </w:r>
      <w:r w:rsidRPr="00F46BC5">
        <w:t xml:space="preserve">’ is a text string in single quotes and </w:t>
      </w:r>
      <w:r w:rsidRPr="00F46BC5">
        <w:rPr>
          <w:i/>
          <w:iCs/>
        </w:rPr>
        <w:t>nint</w:t>
      </w:r>
      <w:r w:rsidRPr="00F46BC5">
        <w:t xml:space="preserve"> is an integer value that defines the size of the offset. </w:t>
      </w:r>
    </w:p>
    <w:p w14:paraId="620A63CA" w14:textId="77777777" w:rsidR="00F46BC5" w:rsidRPr="00F46BC5" w:rsidRDefault="00F46BC5">
      <w:pPr>
        <w:numPr>
          <w:ilvl w:val="0"/>
          <w:numId w:val="2"/>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r w:rsidRPr="00F46BC5">
        <w:rPr>
          <w:rFonts w:ascii="Courier New" w:hAnsi="Courier New" w:cs="Courier New"/>
          <w:sz w:val="20"/>
          <w:szCs w:val="20"/>
        </w:rPr>
        <w:t xml:space="preserve">frequencyanalysis(X, t,'vardesc') </w:t>
      </w:r>
      <w:r w:rsidRPr="00F46BC5">
        <w:t xml:space="preserve">where X is the variable, t is time and </w:t>
      </w:r>
      <w:r w:rsidRPr="00F46BC5">
        <w:rPr>
          <w:i/>
          <w:iCs/>
        </w:rPr>
        <w:t>vardesc</w:t>
      </w:r>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66" w:name="_Toc486354054"/>
      <w:bookmarkStart w:id="167" w:name="_Ref495741114"/>
      <w:bookmarkStart w:id="168" w:name="_Ref495741134"/>
      <w:bookmarkStart w:id="169" w:name="_Ref495741441"/>
      <w:bookmarkStart w:id="170" w:name="_Ref495741457"/>
      <w:bookmarkStart w:id="171" w:name="_Ref498196299"/>
      <w:bookmarkStart w:id="172" w:name="_Toc193904703"/>
      <w:r w:rsidRPr="00197F5F">
        <w:lastRenderedPageBreak/>
        <w:t>Program Structure</w:t>
      </w:r>
      <w:bookmarkEnd w:id="166"/>
      <w:bookmarkEnd w:id="167"/>
      <w:bookmarkEnd w:id="168"/>
      <w:bookmarkEnd w:id="169"/>
      <w:bookmarkEnd w:id="170"/>
      <w:bookmarkEnd w:id="171"/>
      <w:bookmarkEnd w:id="172"/>
    </w:p>
    <w:p w14:paraId="38974681" w14:textId="30C0F74A"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E6702F">
        <w:t xml:space="preserve">Figure </w:t>
      </w:r>
      <w:r w:rsidR="00E6702F">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59F70937" w:rsidR="00FD03AD" w:rsidRDefault="00FD03AD" w:rsidP="00FD03AD">
      <w:pPr>
        <w:pStyle w:val="Caption"/>
        <w:keepNext/>
      </w:pPr>
      <w:bookmarkStart w:id="173" w:name="_Ref72166629"/>
      <w:r>
        <w:t xml:space="preserve">Figure </w:t>
      </w:r>
      <w:r>
        <w:fldChar w:fldCharType="begin"/>
      </w:r>
      <w:r>
        <w:instrText xml:space="preserve"> SEQ Figure \* ARABIC </w:instrText>
      </w:r>
      <w:r>
        <w:fldChar w:fldCharType="separate"/>
      </w:r>
      <w:r w:rsidR="00E6702F">
        <w:rPr>
          <w:noProof/>
        </w:rPr>
        <w:t>1</w:t>
      </w:r>
      <w:r>
        <w:rPr>
          <w:noProof/>
        </w:rPr>
        <w:fldChar w:fldCharType="end"/>
      </w:r>
      <w:bookmarkEnd w:id="173"/>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2FA53F70"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r w:rsidR="00E6702F">
        <w:t>EstuaryDB</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E6702F">
        <w:t xml:space="preserve">Figure </w:t>
      </w:r>
      <w:r w:rsidR="00E6702F">
        <w:rPr>
          <w:noProof/>
        </w:rPr>
        <w:t>2</w:t>
      </w:r>
      <w:r>
        <w:fldChar w:fldCharType="end"/>
      </w:r>
      <w:r>
        <w:t>, which shows a more detailed schematic of the program structure. See the muitoolbox and dstoolbox documentation for more details.</w:t>
      </w:r>
    </w:p>
    <w:p w14:paraId="2301E163" w14:textId="2D1D9458" w:rsidR="00FD03AD" w:rsidRDefault="00FD03AD" w:rsidP="00FD03AD">
      <w:pPr>
        <w:pStyle w:val="Caption"/>
        <w:keepNext/>
      </w:pPr>
      <w:bookmarkStart w:id="174" w:name="_Ref72167155"/>
      <w:r>
        <w:t xml:space="preserve">Figure </w:t>
      </w:r>
      <w:r>
        <w:fldChar w:fldCharType="begin"/>
      </w:r>
      <w:r>
        <w:instrText xml:space="preserve"> SEQ Figure \* ARABIC </w:instrText>
      </w:r>
      <w:r>
        <w:fldChar w:fldCharType="separate"/>
      </w:r>
      <w:r w:rsidR="00E6702F">
        <w:rPr>
          <w:noProof/>
        </w:rPr>
        <w:t>2</w:t>
      </w:r>
      <w:r>
        <w:rPr>
          <w:noProof/>
        </w:rPr>
        <w:fldChar w:fldCharType="end"/>
      </w:r>
      <w:bookmarkEnd w:id="174"/>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75D46A27">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2DD38E51"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r w:rsidR="00E6702F">
        <w:t>EstuaryDB</w:t>
      </w:r>
      <w:r>
        <w:fldChar w:fldCharType="end"/>
      </w:r>
      <w:r>
        <w:t xml:space="preserve"> App </w:t>
      </w:r>
      <w:r w:rsidRPr="004D2899">
        <w:t>uses the following class</w:t>
      </w:r>
      <w:r>
        <w:t>es and functions</w:t>
      </w:r>
      <w:r w:rsidRPr="004D2899">
        <w:t>:</w:t>
      </w:r>
    </w:p>
    <w:p w14:paraId="29B73E8E" w14:textId="1D9BE5BD" w:rsidR="00B14336" w:rsidRDefault="00B14336" w:rsidP="00B14336">
      <w:r>
        <w:rPr>
          <w:b/>
          <w:bCs/>
        </w:rPr>
        <w:t>EstuaryDB</w:t>
      </w:r>
      <w:r>
        <w:t xml:space="preserve"> – class to define the behaviour of the main UI.</w:t>
      </w:r>
    </w:p>
    <w:p w14:paraId="461ADFEF" w14:textId="7F766D70" w:rsidR="00B14336" w:rsidRDefault="00B14336" w:rsidP="00B14336">
      <w:r w:rsidRPr="00B14336">
        <w:rPr>
          <w:b/>
          <w:bCs/>
        </w:rPr>
        <w:t xml:space="preserve">EDBimport </w:t>
      </w:r>
      <w:r>
        <w:t>– class to import and provide data specific methods for spatial data (vector and matrix)</w:t>
      </w:r>
    </w:p>
    <w:p w14:paraId="75E79A29" w14:textId="00B2AA83" w:rsidR="00B14336" w:rsidRDefault="000E646D" w:rsidP="00B14336">
      <w:r>
        <w:rPr>
          <w:b/>
          <w:bCs/>
        </w:rPr>
        <w:t>EDB</w:t>
      </w:r>
      <w:r w:rsidR="00B14336" w:rsidRPr="007557D1">
        <w:rPr>
          <w:b/>
          <w:bCs/>
        </w:rPr>
        <w:t>parameters</w:t>
      </w:r>
      <w:r w:rsidR="00B14336">
        <w:t xml:space="preserve"> – class to  input parameters. This is a template for the user to define any inputs required for bespoke data analysis functions. The class file has to be edited to define the required inputs.</w:t>
      </w:r>
    </w:p>
    <w:p w14:paraId="4399C0BD" w14:textId="49085413" w:rsidR="000E646D" w:rsidRDefault="007439E8" w:rsidP="00B14336">
      <w:r w:rsidRPr="007439E8">
        <w:rPr>
          <w:i/>
          <w:iCs/>
        </w:rPr>
        <w:lastRenderedPageBreak/>
        <w:t>curvespace</w:t>
      </w:r>
      <w:r w:rsidRPr="007439E8">
        <w:t xml:space="preserve"> - evenly spaced points along an existing curve in 2D or 3D</w:t>
      </w:r>
      <w:r>
        <w:t xml:space="preserve"> </w:t>
      </w:r>
      <w:r w:rsidRPr="007439E8">
        <w:t xml:space="preserve">(from Matlab(TM) Forum; Yo Fukushima,   </w:t>
      </w:r>
      <w:hyperlink r:id="rId68" w:history="1">
        <w:r w:rsidRPr="007439E8">
          <w:rPr>
            <w:rStyle w:val="Hyperlink"/>
          </w:rPr>
          <w:t>https://www.mathworks.com/matlabcentral/fileexchange/7233-curvspace</w:t>
        </w:r>
      </w:hyperlink>
      <w:r w:rsidRPr="007439E8">
        <w:t>).</w:t>
      </w:r>
    </w:p>
    <w:p w14:paraId="7C45702D" w14:textId="1203FD0D" w:rsidR="00CB761A" w:rsidRDefault="00CB761A" w:rsidP="00707AF3">
      <w:r w:rsidRPr="00CB761A">
        <w:rPr>
          <w:i/>
          <w:iCs/>
        </w:rPr>
        <w:t>edb_convergence_data</w:t>
      </w:r>
      <w:r>
        <w:rPr>
          <w:i/>
          <w:iCs/>
        </w:rPr>
        <w:t xml:space="preserve"> </w:t>
      </w:r>
      <w:r>
        <w:t xml:space="preserve">– </w:t>
      </w:r>
      <w:r w:rsidR="00707AF3">
        <w:t>interpolate width hypsometry to return along-channel width and CSA variation at selected water levels.</w:t>
      </w:r>
    </w:p>
    <w:p w14:paraId="7430AC03" w14:textId="28F98ED7" w:rsidR="00CB761A" w:rsidRPr="00CB761A" w:rsidRDefault="00CB761A" w:rsidP="00707AF3">
      <w:r w:rsidRPr="00F44909">
        <w:rPr>
          <w:i/>
          <w:iCs/>
        </w:rPr>
        <w:t>edb_derived_</w:t>
      </w:r>
      <w:r w:rsidR="00707AF3">
        <w:rPr>
          <w:i/>
          <w:iCs/>
        </w:rPr>
        <w:t>hyps</w:t>
      </w:r>
      <w:r w:rsidRPr="00F44909">
        <w:rPr>
          <w:i/>
          <w:iCs/>
        </w:rPr>
        <w:t>props</w:t>
      </w:r>
      <w:r>
        <w:t xml:space="preserve"> –</w:t>
      </w:r>
      <w:r w:rsidR="00707AF3">
        <w:t xml:space="preserve"> uses hypsometry of surface area or width to get the vertically integrated hypsometry of volume or cross-sectional area.</w:t>
      </w:r>
    </w:p>
    <w:p w14:paraId="7E3831DF" w14:textId="1D44386D" w:rsidR="000E646D" w:rsidRDefault="000E646D" w:rsidP="00B14336">
      <w:r w:rsidRPr="00F44909">
        <w:rPr>
          <w:i/>
          <w:iCs/>
        </w:rPr>
        <w:t>edb_derived_props</w:t>
      </w:r>
      <w:r>
        <w:t xml:space="preserve"> –</w:t>
      </w:r>
      <w:r w:rsidR="00420932" w:rsidRPr="00420932">
        <w:t>functions to derive datasets related to estuary gross properties such as hydraulic depths, prism etc.</w:t>
      </w:r>
    </w:p>
    <w:p w14:paraId="48837B5A" w14:textId="251FF4F3" w:rsidR="00CB761A" w:rsidRDefault="00CB761A" w:rsidP="00B14336">
      <w:r w:rsidRPr="00F44909">
        <w:rPr>
          <w:i/>
          <w:iCs/>
        </w:rPr>
        <w:t>edb_</w:t>
      </w:r>
      <w:r>
        <w:rPr>
          <w:i/>
          <w:iCs/>
        </w:rPr>
        <w:t xml:space="preserve"> gross</w:t>
      </w:r>
      <w:r w:rsidRPr="00F44909">
        <w:rPr>
          <w:i/>
          <w:iCs/>
        </w:rPr>
        <w:t>props</w:t>
      </w:r>
      <w:r>
        <w:rPr>
          <w:i/>
          <w:iCs/>
        </w:rPr>
        <w:t>_table</w:t>
      </w:r>
      <w:r>
        <w:t xml:space="preserve"> –</w:t>
      </w:r>
      <w:r w:rsidRPr="00CB761A">
        <w:t xml:space="preserve"> </w:t>
      </w:r>
      <w:r w:rsidRPr="007439E8">
        <w:t>use surface area hypsometry or width hypsometry to compute the gross</w:t>
      </w:r>
      <w:r>
        <w:t xml:space="preserve"> </w:t>
      </w:r>
      <w:r w:rsidRPr="007439E8">
        <w:t>properties of an inlet or estuary.</w:t>
      </w:r>
    </w:p>
    <w:p w14:paraId="34E673F8" w14:textId="2F5D1B3B" w:rsidR="00CB761A" w:rsidRDefault="00012765" w:rsidP="00B14336">
      <w:r>
        <w:rPr>
          <w:i/>
          <w:iCs/>
        </w:rPr>
        <w:t>edb</w:t>
      </w:r>
      <w:r w:rsidRPr="007557D1">
        <w:rPr>
          <w:i/>
          <w:iCs/>
        </w:rPr>
        <w:t>_</w:t>
      </w:r>
      <w:r>
        <w:rPr>
          <w:i/>
          <w:iCs/>
        </w:rPr>
        <w:t>hypsometry</w:t>
      </w:r>
      <w:r w:rsidRPr="007557D1">
        <w:rPr>
          <w:i/>
          <w:iCs/>
        </w:rPr>
        <w:t>_plots</w:t>
      </w:r>
      <w:r>
        <w:t xml:space="preserve"> – plots of surface area and width hypsometry and channel convergence.</w:t>
      </w:r>
    </w:p>
    <w:p w14:paraId="42928CB7" w14:textId="750DFEEF" w:rsidR="007439E8" w:rsidRDefault="007439E8" w:rsidP="007439E8">
      <w:r w:rsidRPr="007439E8">
        <w:rPr>
          <w:i/>
          <w:iCs/>
        </w:rPr>
        <w:t>edb_plot_tidelevels</w:t>
      </w:r>
      <w:r>
        <w:t xml:space="preserve"> </w:t>
      </w:r>
      <w:r w:rsidRPr="007439E8">
        <w:t>- add the high, mean and low water tide levels to</w:t>
      </w:r>
      <w:r>
        <w:t xml:space="preserve"> </w:t>
      </w:r>
      <w:r w:rsidRPr="007439E8">
        <w:t>a plot.</w:t>
      </w:r>
    </w:p>
    <w:p w14:paraId="5AC40C27" w14:textId="3A6A0EEB" w:rsidR="009C588E" w:rsidRDefault="009C588E" w:rsidP="007439E8">
      <w:bookmarkStart w:id="175" w:name="_Hlk193866804"/>
      <w:r w:rsidRPr="008E2C4B">
        <w:rPr>
          <w:i/>
          <w:iCs/>
        </w:rPr>
        <w:t>edb_read_archive</w:t>
      </w:r>
      <w:r>
        <w:t xml:space="preserve"> – </w:t>
      </w:r>
      <w:r w:rsidR="00B34A59">
        <w:t>read an estuary archive file that was written from an EstuaryDB estuary case.</w:t>
      </w:r>
    </w:p>
    <w:bookmarkEnd w:id="175"/>
    <w:p w14:paraId="63C0740F" w14:textId="694B6D50" w:rsidR="000E646D" w:rsidRPr="000E646D" w:rsidRDefault="000E646D" w:rsidP="000E646D">
      <w:r w:rsidRPr="00F44909">
        <w:rPr>
          <w:i/>
          <w:iCs/>
        </w:rPr>
        <w:t>edb_regression_analysis</w:t>
      </w:r>
      <w:r>
        <w:t xml:space="preserve"> – regression analysis for selected along-channel variables. Can be plotted or added to database table.</w:t>
      </w:r>
    </w:p>
    <w:p w14:paraId="635C6BC1" w14:textId="5C7311C9" w:rsidR="000E646D" w:rsidRDefault="000E646D" w:rsidP="00B14336">
      <w:r w:rsidRPr="00F44909">
        <w:rPr>
          <w:i/>
          <w:iCs/>
        </w:rPr>
        <w:t>edb_regression_plot</w:t>
      </w:r>
      <w:r>
        <w:t xml:space="preserve"> – </w:t>
      </w:r>
      <w:r w:rsidR="00F44909">
        <w:t xml:space="preserve">bespoke </w:t>
      </w:r>
      <w:r>
        <w:t xml:space="preserve">plot </w:t>
      </w:r>
      <w:r w:rsidR="00F44909">
        <w:t xml:space="preserve">of </w:t>
      </w:r>
      <w:r>
        <w:t>the results of a regression analysis</w:t>
      </w:r>
      <w:r w:rsidR="00F44909">
        <w:t xml:space="preserve"> showing width, csa, and depth along with image of estuary (if available).</w:t>
      </w:r>
    </w:p>
    <w:p w14:paraId="383CFDA9" w14:textId="47429543" w:rsidR="00CB761A" w:rsidRDefault="00CB761A" w:rsidP="00B14336">
      <w:r w:rsidRPr="007439E8">
        <w:rPr>
          <w:i/>
          <w:iCs/>
        </w:rPr>
        <w:t>edb_s_hypsometry</w:t>
      </w:r>
      <w:r w:rsidRPr="007439E8">
        <w:t xml:space="preserve"> - compute the surface area hypsometry data.</w:t>
      </w:r>
    </w:p>
    <w:p w14:paraId="2C211449" w14:textId="4E80D6B7" w:rsidR="007439E8" w:rsidRPr="007439E8" w:rsidRDefault="007439E8" w:rsidP="007439E8">
      <w:r w:rsidRPr="007439E8">
        <w:rPr>
          <w:i/>
          <w:iCs/>
        </w:rPr>
        <w:t>edb_surfacearea_table</w:t>
      </w:r>
      <w:r w:rsidRPr="007439E8">
        <w:t xml:space="preserve"> - compile the surface area hy</w:t>
      </w:r>
      <w:r>
        <w:t>ps</w:t>
      </w:r>
      <w:r w:rsidRPr="007439E8">
        <w:t>ometry dataset.</w:t>
      </w:r>
    </w:p>
    <w:p w14:paraId="0EC661D1" w14:textId="738FA39E" w:rsidR="00012765" w:rsidRDefault="00012765" w:rsidP="00B14336">
      <w:r>
        <w:rPr>
          <w:i/>
          <w:iCs/>
        </w:rPr>
        <w:t>edb</w:t>
      </w:r>
      <w:r w:rsidRPr="007557D1">
        <w:rPr>
          <w:i/>
          <w:iCs/>
        </w:rPr>
        <w:t>_</w:t>
      </w:r>
      <w:r>
        <w:rPr>
          <w:i/>
          <w:iCs/>
        </w:rPr>
        <w:t>table</w:t>
      </w:r>
      <w:r w:rsidRPr="007557D1">
        <w:rPr>
          <w:i/>
          <w:iCs/>
        </w:rPr>
        <w:t>_plots</w:t>
      </w:r>
      <w:r>
        <w:t xml:space="preserve"> – functions for scalar tabular data to plot a scatter diagram of two variables from any case (selected variables must be the same length) and a bar chart of a variable with the bars coloured based on a selected classification variable (from the same dataset as the main variable).</w:t>
      </w:r>
    </w:p>
    <w:p w14:paraId="33F85F4C" w14:textId="05FF59DC" w:rsidR="00012765" w:rsidRDefault="00012765" w:rsidP="00B14336">
      <w:bookmarkStart w:id="176" w:name="_Hlk192309744"/>
      <w:r>
        <w:rPr>
          <w:i/>
          <w:iCs/>
        </w:rPr>
        <w:t>edb</w:t>
      </w:r>
      <w:r w:rsidRPr="007557D1">
        <w:rPr>
          <w:i/>
          <w:iCs/>
        </w:rPr>
        <w:t>_user_plots</w:t>
      </w:r>
      <w:r>
        <w:t xml:space="preserve"> – provision for user to add own plotting options.</w:t>
      </w:r>
      <w:bookmarkEnd w:id="176"/>
    </w:p>
    <w:p w14:paraId="51120929" w14:textId="0FD6682E" w:rsidR="00B14336" w:rsidRDefault="000E646D" w:rsidP="00B14336">
      <w:r>
        <w:rPr>
          <w:i/>
          <w:iCs/>
        </w:rPr>
        <w:t>edb</w:t>
      </w:r>
      <w:r w:rsidR="00B14336" w:rsidRPr="007557D1">
        <w:rPr>
          <w:i/>
          <w:iCs/>
        </w:rPr>
        <w:t>_user_tools</w:t>
      </w:r>
      <w:r w:rsidR="00B14336">
        <w:t xml:space="preserve"> –includes a function to create a figure tabulating a dataset and the option for the user to add functions as required.</w:t>
      </w:r>
    </w:p>
    <w:p w14:paraId="201CB505" w14:textId="38B345BF" w:rsidR="00CB761A" w:rsidRDefault="00CB761A" w:rsidP="00B14336">
      <w:r w:rsidRPr="007439E8">
        <w:rPr>
          <w:i/>
          <w:iCs/>
        </w:rPr>
        <w:t>edb_w_hypsometry</w:t>
      </w:r>
      <w:r w:rsidRPr="007439E8">
        <w:t xml:space="preserve"> - compute the width hypsometry data.</w:t>
      </w:r>
    </w:p>
    <w:p w14:paraId="6D2CD0BC" w14:textId="4E125B49" w:rsidR="007439E8" w:rsidRDefault="007439E8" w:rsidP="007439E8">
      <w:r w:rsidRPr="007439E8">
        <w:rPr>
          <w:i/>
          <w:iCs/>
        </w:rPr>
        <w:t>edb_width_table</w:t>
      </w:r>
      <w:r w:rsidRPr="007439E8">
        <w:t xml:space="preserve"> - compile the width hy</w:t>
      </w:r>
      <w:r>
        <w:t>ps</w:t>
      </w:r>
      <w:r w:rsidRPr="007439E8">
        <w:t>ometry dataset.</w:t>
      </w:r>
    </w:p>
    <w:p w14:paraId="78F739F3" w14:textId="0F570AEE" w:rsidR="00CB761A" w:rsidRDefault="00CB761A" w:rsidP="007439E8">
      <w:r w:rsidRPr="00707AF3">
        <w:rPr>
          <w:i/>
          <w:iCs/>
        </w:rPr>
        <w:t>edb_waterlevels</w:t>
      </w:r>
      <w:r>
        <w:t xml:space="preserve"> - </w:t>
      </w:r>
      <w:r w:rsidR="00707AF3" w:rsidRPr="00707AF3">
        <w:t>select tidal range and return HW,MT,LW for selected range</w:t>
      </w:r>
      <w:r w:rsidR="00707AF3">
        <w:t>.</w:t>
      </w:r>
    </w:p>
    <w:p w14:paraId="1EFB8B17" w14:textId="14B9D359" w:rsidR="009C588E" w:rsidRDefault="009C588E" w:rsidP="009C588E">
      <w:r w:rsidRPr="008E2C4B">
        <w:rPr>
          <w:i/>
          <w:iCs/>
        </w:rPr>
        <w:t>edb_</w:t>
      </w:r>
      <w:r w:rsidRPr="008E2C4B">
        <w:rPr>
          <w:i/>
          <w:iCs/>
        </w:rPr>
        <w:t>write</w:t>
      </w:r>
      <w:r w:rsidRPr="008E2C4B">
        <w:rPr>
          <w:i/>
          <w:iCs/>
        </w:rPr>
        <w:t>_archive</w:t>
      </w:r>
      <w:r>
        <w:t xml:space="preserve"> – </w:t>
      </w:r>
      <w:r w:rsidR="00B34A59">
        <w:t>write and estuary case to an ASCII text file for archiving.</w:t>
      </w:r>
    </w:p>
    <w:p w14:paraId="79B0988A" w14:textId="1F125BB2" w:rsidR="000E646D" w:rsidRDefault="000E646D" w:rsidP="000E646D">
      <w:r w:rsidRPr="007439E8">
        <w:rPr>
          <w:i/>
          <w:iCs/>
        </w:rPr>
        <w:t>geyer_mccready_plot</w:t>
      </w:r>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r w:rsidRPr="007439E8">
        <w:rPr>
          <w:i/>
          <w:iCs/>
        </w:rPr>
        <w:t>edb_bathy_format</w:t>
      </w:r>
      <w:r w:rsidRPr="007439E8">
        <w:t xml:space="preserve"> - defines format for import of xyz bathymetry data.</w:t>
      </w:r>
    </w:p>
    <w:p w14:paraId="31B37C8C" w14:textId="719952AC" w:rsidR="007439E8" w:rsidRPr="007439E8" w:rsidRDefault="007439E8" w:rsidP="007439E8">
      <w:r w:rsidRPr="007439E8">
        <w:rPr>
          <w:i/>
          <w:iCs/>
        </w:rPr>
        <w:t>edb_image_format</w:t>
      </w:r>
      <w:r w:rsidRPr="007439E8">
        <w:t xml:space="preserve"> - defines format for import of images (eg tiff or jpg).</w:t>
      </w:r>
    </w:p>
    <w:p w14:paraId="062E9E0D" w14:textId="483B3F5F" w:rsidR="007439E8" w:rsidRPr="007439E8" w:rsidRDefault="007439E8" w:rsidP="007439E8">
      <w:r w:rsidRPr="007439E8">
        <w:rPr>
          <w:i/>
          <w:iCs/>
        </w:rPr>
        <w:t>edb_s_hyps_format</w:t>
      </w:r>
      <w:r w:rsidRPr="007439E8">
        <w:t xml:space="preserve"> - defines format for import of surface area</w:t>
      </w:r>
      <w:r>
        <w:t xml:space="preserve"> </w:t>
      </w:r>
      <w:r w:rsidRPr="007439E8">
        <w:t>hypsometry data ([z,S]).</w:t>
      </w:r>
    </w:p>
    <w:p w14:paraId="438A0F5B" w14:textId="05CC6F93" w:rsidR="007439E8" w:rsidRDefault="007439E8" w:rsidP="007439E8">
      <w:r w:rsidRPr="007439E8">
        <w:rPr>
          <w:i/>
          <w:iCs/>
        </w:rPr>
        <w:t>edb_w_hyps_format</w:t>
      </w:r>
      <w:r w:rsidRPr="007439E8">
        <w:t xml:space="preserve"> - defines format for import of along-channel width</w:t>
      </w:r>
      <w:r w:rsidR="00D12CAE">
        <w:t xml:space="preserve"> </w:t>
      </w:r>
      <w:r w:rsidRPr="007439E8">
        <w:t>hypsometry data ([x,z,W]).</w:t>
      </w:r>
    </w:p>
    <w:p w14:paraId="10958167" w14:textId="3EEE1769" w:rsidR="007439E8" w:rsidRDefault="007439E8" w:rsidP="007439E8">
      <w:bookmarkStart w:id="177" w:name="_Hlk183355902"/>
      <w:r w:rsidRPr="000E646D">
        <w:rPr>
          <w:i/>
          <w:iCs/>
        </w:rPr>
        <w:t>edb_zm_data_format</w:t>
      </w:r>
      <w:r>
        <w:t xml:space="preserve"> – format file to load data set of along-channel properties prepared by Dr Zhang Min using SeaZone bathymetry for a selection of UK estuaries.</w:t>
      </w:r>
      <w:bookmarkEnd w:id="177"/>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lastRenderedPageBreak/>
        <w:t>.</w:t>
      </w:r>
      <w:r w:rsidR="00D12CAE">
        <w:rPr>
          <w:i/>
          <w:iCs/>
        </w:rPr>
        <w:t>.</w:t>
      </w:r>
      <w:r w:rsidRPr="007439E8">
        <w:rPr>
          <w:i/>
          <w:iCs/>
        </w:rPr>
        <w:t>.\muiAppLib\muiAppEstuaryFcns</w:t>
      </w:r>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.\muiAppLib\muiAppGridFcns</w:t>
      </w:r>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r w:rsidR="007439E8" w:rsidRPr="007439E8">
        <w:rPr>
          <w:i/>
          <w:iCs/>
        </w:rPr>
        <w:t>inpolygon</w:t>
      </w:r>
      <w:r w:rsidR="007439E8" w:rsidRPr="007439E8">
        <w:t xml:space="preserve"> </w:t>
      </w:r>
      <w:r>
        <w:t xml:space="preserve">function, </w:t>
      </w:r>
      <w:r w:rsidR="007439E8" w:rsidRPr="007439E8">
        <w:t xml:space="preserve">the </w:t>
      </w:r>
      <w:r w:rsidR="007439E8" w:rsidRPr="007439E8">
        <w:rPr>
          <w:i/>
          <w:iCs/>
        </w:rPr>
        <w:t>InsidePoly</w:t>
      </w:r>
      <w:r>
        <w:rPr>
          <w:i/>
          <w:iCs/>
        </w:rPr>
        <w:t xml:space="preserve"> </w:t>
      </w:r>
      <w:r w:rsidR="007439E8" w:rsidRPr="007439E8">
        <w:t>functions can be used (</w:t>
      </w:r>
      <w:hyperlink r:id="rId69"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78" w:name="_Toc486354055"/>
      <w:bookmarkStart w:id="179" w:name="_Toc193904704"/>
      <w:r w:rsidRPr="00197F5F">
        <w:lastRenderedPageBreak/>
        <w:t>Bibliograph</w:t>
      </w:r>
      <w:bookmarkEnd w:id="178"/>
      <w:r w:rsidR="00DB12A7">
        <w:t>y</w:t>
      </w:r>
      <w:bookmarkStart w:id="180" w:name="_Hlk191657908"/>
      <w:bookmarkEnd w:id="179"/>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70"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71"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81" w:name="_Ref179189722"/>
      <w:bookmarkStart w:id="182" w:name="_Toc183339308"/>
      <w:bookmarkStart w:id="183"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84" w:name="_Ref191895375"/>
      <w:bookmarkStart w:id="185" w:name="_Toc193904705"/>
      <w:r w:rsidRPr="00FC5C75">
        <w:lastRenderedPageBreak/>
        <w:t>Appendix A - Import file formats</w:t>
      </w:r>
      <w:bookmarkEnd w:id="181"/>
      <w:bookmarkEnd w:id="182"/>
      <w:bookmarkEnd w:id="183"/>
      <w:bookmarkEnd w:id="184"/>
      <w:bookmarkEnd w:id="185"/>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72"/>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3B9FA046">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2DCB8A6E" w14:textId="0E924E8A" w:rsidR="00663191" w:rsidRPr="00065FA1" w:rsidRDefault="00663191" w:rsidP="00663191">
      <w:r w:rsidRPr="00065FA1">
        <w:br w:type="page"/>
      </w:r>
    </w:p>
    <w:p w14:paraId="748A56D4" w14:textId="77777777" w:rsidR="00663191" w:rsidRPr="00B54492" w:rsidRDefault="00663191" w:rsidP="00F40B71">
      <w:pPr>
        <w:pStyle w:val="Heading1"/>
        <w:numPr>
          <w:ilvl w:val="0"/>
          <w:numId w:val="0"/>
        </w:numPr>
        <w:ind w:left="432" w:hanging="432"/>
      </w:pPr>
      <w:bookmarkStart w:id="186" w:name="_Ref179189873"/>
      <w:bookmarkStart w:id="187" w:name="_Ref179190509"/>
      <w:bookmarkStart w:id="188" w:name="_Toc183339309"/>
      <w:bookmarkStart w:id="189" w:name="_Toc183354035"/>
      <w:bookmarkStart w:id="190" w:name="_Toc193904706"/>
      <w:r w:rsidRPr="00B54492">
        <w:lastRenderedPageBreak/>
        <w:t>Appendix B - Data set properties (DSproperties)</w:t>
      </w:r>
      <w:bookmarkEnd w:id="186"/>
      <w:bookmarkEnd w:id="187"/>
      <w:bookmarkEnd w:id="188"/>
      <w:bookmarkEnd w:id="189"/>
      <w:bookmarkEnd w:id="190"/>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063EC6">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063EC6">
        <w:tc>
          <w:tcPr>
            <w:tcW w:w="9918" w:type="dxa"/>
          </w:tcPr>
          <w:p w14:paraId="65D3257B"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91" w:name="_Ref179194650"/>
      <w:bookmarkStart w:id="192" w:name="_Ref179448619"/>
      <w:bookmarkStart w:id="193" w:name="_Toc183339310"/>
      <w:bookmarkStart w:id="194" w:name="_Toc193904707"/>
      <w:r w:rsidRPr="003D44A1">
        <w:lastRenderedPageBreak/>
        <w:t>Appendix C – Sample DS</w:t>
      </w:r>
      <w:r>
        <w:t>p</w:t>
      </w:r>
      <w:r w:rsidRPr="003D44A1">
        <w:t>roperties for data import</w:t>
      </w:r>
      <w:bookmarkEnd w:id="191"/>
      <w:bookmarkEnd w:id="192"/>
      <w:bookmarkEnd w:id="193"/>
      <w:bookmarkEnd w:id="194"/>
    </w:p>
    <w:p w14:paraId="0C7F8923" w14:textId="77777777" w:rsidR="003D44A1" w:rsidRPr="003D44A1" w:rsidRDefault="003D44A1" w:rsidP="003D44A1">
      <w:r w:rsidRPr="003D44A1">
        <w:t>Text file of variable definitions of DSproperties:</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6"/>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95" w:name="_Hlk183335831"/>
      <w:r w:rsidRPr="003D44A1">
        <w:t>with definition of all DSproperties:</w:t>
      </w:r>
      <w:bookmarkEnd w:id="195"/>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DSproperties: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8"/>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96" w:name="_Ref191896413"/>
      <w:bookmarkStart w:id="197" w:name="_Ref191896422"/>
      <w:bookmarkStart w:id="198" w:name="_Toc193904708"/>
      <w:r>
        <w:lastRenderedPageBreak/>
        <w:t>Appendix D – Bespoke data import format file</w:t>
      </w:r>
      <w:bookmarkEnd w:id="196"/>
      <w:bookmarkEnd w:id="197"/>
      <w:bookmarkEnd w:id="198"/>
    </w:p>
    <w:p w14:paraId="050A61F2" w14:textId="2C59E252" w:rsidR="002A5041" w:rsidRDefault="000904FC" w:rsidP="000904FC">
      <w:r>
        <w:t xml:space="preserve">The </w:t>
      </w:r>
      <w:r w:rsidR="00933167">
        <w:t>format file for a new data set can be edited from the template file provided in the ..\</w:t>
      </w:r>
      <w:r w:rsidR="00933167" w:rsidRPr="00933167">
        <w:t>muitoolbox\toolbox\muitemplates</w:t>
      </w:r>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80"/>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81"/>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Defining the DSproperties</w:t>
      </w:r>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82"/>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83"/>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84"/>
                    <a:stretch>
                      <a:fillRect/>
                    </a:stretch>
                  </pic:blipFill>
                  <pic:spPr>
                    <a:xfrm>
                      <a:off x="0" y="0"/>
                      <a:ext cx="5443023" cy="1796738"/>
                    </a:xfrm>
                    <a:prstGeom prst="rect">
                      <a:avLst/>
                    </a:prstGeom>
                  </pic:spPr>
                </pic:pic>
              </a:graphicData>
            </a:graphic>
          </wp:inline>
        </w:drawing>
      </w:r>
      <w:bookmarkEnd w:id="180"/>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pPr>
        <w:pStyle w:val="ListParagraph"/>
        <w:numPr>
          <w:ilvl w:val="0"/>
          <w:numId w:val="12"/>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5"/>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pPr>
        <w:pStyle w:val="ListParagraph"/>
        <w:numPr>
          <w:ilvl w:val="0"/>
          <w:numId w:val="12"/>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6"/>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376B29AD" w:rsidR="00E5341D" w:rsidRDefault="00E5341D" w:rsidP="00E5341D">
      <w:pPr>
        <w:pStyle w:val="Heading1"/>
        <w:numPr>
          <w:ilvl w:val="0"/>
          <w:numId w:val="0"/>
        </w:numPr>
        <w:ind w:left="432" w:hanging="432"/>
      </w:pPr>
      <w:bookmarkStart w:id="199" w:name="_Ref191906290"/>
      <w:bookmarkStart w:id="200" w:name="_Toc193904709"/>
      <w:r>
        <w:t xml:space="preserve">Appendix E – </w:t>
      </w:r>
      <w:r w:rsidR="00FF6724">
        <w:t xml:space="preserve">Estuary </w:t>
      </w:r>
      <w:r>
        <w:t>Propert</w:t>
      </w:r>
      <w:r w:rsidR="00FF6724">
        <w:t xml:space="preserve">y Tables: </w:t>
      </w:r>
      <w:r>
        <w:t>Example Formats</w:t>
      </w:r>
      <w:bookmarkEnd w:id="199"/>
      <w:bookmarkEnd w:id="200"/>
    </w:p>
    <w:p w14:paraId="203B6B7F" w14:textId="77777777" w:rsidR="00BF0BED" w:rsidRDefault="00BF0BED" w:rsidP="00BF0BED"/>
    <w:p w14:paraId="5D90EE7B" w14:textId="42BE464D" w:rsidR="00B77AD4" w:rsidRDefault="00B77AD4" w:rsidP="00BF0BED">
      <w:r w:rsidRPr="007725CE">
        <w:rPr>
          <w:b/>
          <w:bCs/>
        </w:rPr>
        <w:t>Tidal levels</w:t>
      </w:r>
      <w:r>
        <w:t xml:space="preserve"> </w:t>
      </w:r>
      <w:bookmarkStart w:id="201" w:name="_Hlk191906487"/>
      <w:r>
        <w:t>(variables and definitions can be adjusted to suit)</w:t>
      </w:r>
      <w:bookmarkEnd w:id="201"/>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7"/>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with DSproperties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8"/>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rsidRPr="007725CE">
        <w:rPr>
          <w:b/>
          <w:bCs/>
        </w:rPr>
        <w:t>River Discharge</w:t>
      </w:r>
      <w:r>
        <w:t xml:space="preserv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9"/>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with DSproperties table:</w:t>
      </w:r>
    </w:p>
    <w:p w14:paraId="147F2C5E" w14:textId="054D2209" w:rsidR="00B77AD4"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90"/>
                    <a:stretch>
                      <a:fillRect/>
                    </a:stretch>
                  </pic:blipFill>
                  <pic:spPr>
                    <a:xfrm>
                      <a:off x="0" y="0"/>
                      <a:ext cx="5759450" cy="2882265"/>
                    </a:xfrm>
                    <a:prstGeom prst="rect">
                      <a:avLst/>
                    </a:prstGeom>
                  </pic:spPr>
                </pic:pic>
              </a:graphicData>
            </a:graphic>
          </wp:inline>
        </w:drawing>
      </w:r>
    </w:p>
    <w:p w14:paraId="0FC10A20" w14:textId="09C2DB53" w:rsidR="007725CE" w:rsidRDefault="007725CE" w:rsidP="007725CE">
      <w:r w:rsidRPr="007725CE">
        <w:rPr>
          <w:b/>
          <w:bCs/>
        </w:rPr>
        <w:lastRenderedPageBreak/>
        <w:t>Classification</w:t>
      </w:r>
      <w:r>
        <w:t xml:space="preserve"> (variables and definitions can be adjusted to suit)</w:t>
      </w:r>
    </w:p>
    <w:p w14:paraId="5326A7DE" w14:textId="2993F526" w:rsidR="007725CE" w:rsidRDefault="007725CE" w:rsidP="007725CE">
      <w:r>
        <w:rPr>
          <w:noProof/>
        </w:rPr>
        <w:drawing>
          <wp:inline distT="0" distB="0" distL="0" distR="0" wp14:anchorId="5F3497BE" wp14:editId="7EEE825B">
            <wp:extent cx="5804547" cy="3282950"/>
            <wp:effectExtent l="0" t="0" r="5715" b="0"/>
            <wp:docPr id="162484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1860" cy="3287086"/>
                    </a:xfrm>
                    <a:prstGeom prst="rect">
                      <a:avLst/>
                    </a:prstGeom>
                    <a:noFill/>
                  </pic:spPr>
                </pic:pic>
              </a:graphicData>
            </a:graphic>
          </wp:inline>
        </w:drawing>
      </w:r>
    </w:p>
    <w:p w14:paraId="162FB248" w14:textId="77777777" w:rsidR="007725CE" w:rsidRDefault="007725CE" w:rsidP="007725CE"/>
    <w:p w14:paraId="17794F6F" w14:textId="77777777" w:rsidR="007725CE" w:rsidRDefault="007725CE" w:rsidP="007725CE">
      <w:r>
        <w:t>with DSproperties table:</w:t>
      </w:r>
    </w:p>
    <w:p w14:paraId="184FC5CC" w14:textId="72AA1C44" w:rsidR="007725CE" w:rsidRDefault="007725CE" w:rsidP="00BF0BED">
      <w:r w:rsidRPr="007725CE">
        <w:rPr>
          <w:noProof/>
        </w:rPr>
        <w:drawing>
          <wp:inline distT="0" distB="0" distL="0" distR="0" wp14:anchorId="030B4D2D" wp14:editId="16CA9D1E">
            <wp:extent cx="5759450" cy="1173480"/>
            <wp:effectExtent l="0" t="0" r="0" b="7620"/>
            <wp:docPr id="141891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8019" name=""/>
                    <pic:cNvPicPr/>
                  </pic:nvPicPr>
                  <pic:blipFill>
                    <a:blip r:embed="rId92"/>
                    <a:stretch>
                      <a:fillRect/>
                    </a:stretch>
                  </pic:blipFill>
                  <pic:spPr>
                    <a:xfrm>
                      <a:off x="0" y="0"/>
                      <a:ext cx="5759450" cy="1173480"/>
                    </a:xfrm>
                    <a:prstGeom prst="rect">
                      <a:avLst/>
                    </a:prstGeom>
                  </pic:spPr>
                </pic:pic>
              </a:graphicData>
            </a:graphic>
          </wp:inline>
        </w:drawing>
      </w:r>
    </w:p>
    <w:p w14:paraId="01E55A8D" w14:textId="56CF8A85" w:rsidR="00F700D7" w:rsidRDefault="00F700D7">
      <w:pPr>
        <w:spacing w:after="160"/>
      </w:pPr>
      <w:r>
        <w:br w:type="page"/>
      </w:r>
    </w:p>
    <w:p w14:paraId="7301EC1A" w14:textId="6C9CD4C7" w:rsidR="00F700D7" w:rsidRDefault="00F700D7" w:rsidP="00F700D7">
      <w:pPr>
        <w:pStyle w:val="Heading1"/>
        <w:numPr>
          <w:ilvl w:val="0"/>
          <w:numId w:val="0"/>
        </w:numPr>
        <w:ind w:left="432" w:hanging="432"/>
      </w:pPr>
      <w:bookmarkStart w:id="202" w:name="_Ref193353052"/>
      <w:bookmarkStart w:id="203" w:name="_Toc193904710"/>
      <w:r>
        <w:lastRenderedPageBreak/>
        <w:t>Appendix F – Archive File Format</w:t>
      </w:r>
      <w:bookmarkEnd w:id="202"/>
      <w:bookmarkEnd w:id="203"/>
    </w:p>
    <w:p w14:paraId="2113645B" w14:textId="436BA6D7" w:rsidR="008E2D99" w:rsidRDefault="00F700D7" w:rsidP="00F700D7">
      <w:r>
        <w:t>Estuary datasets can be saved to an ASCII file for archiving purposes</w:t>
      </w:r>
      <w:r w:rsidR="008E2D99">
        <w:t xml:space="preserve"> (see Section </w:t>
      </w:r>
      <w:r w:rsidR="008E2D99">
        <w:fldChar w:fldCharType="begin"/>
      </w:r>
      <w:r w:rsidR="008E2D99">
        <w:instrText xml:space="preserve"> REF _Ref193781815 \r \h </w:instrText>
      </w:r>
      <w:r w:rsidR="008E2D99">
        <w:fldChar w:fldCharType="separate"/>
      </w:r>
      <w:r w:rsidR="00E6702F">
        <w:t>3.5.2</w:t>
      </w:r>
      <w:r w:rsidR="008E2D99">
        <w:fldChar w:fldCharType="end"/>
      </w:r>
      <w:r w:rsidR="008E2D99">
        <w:t>)</w:t>
      </w:r>
      <w:r>
        <w:t xml:space="preserve">. </w:t>
      </w:r>
      <w:r w:rsidR="008E2D99">
        <w:t xml:space="preserve">The file can be reloaded using </w:t>
      </w:r>
      <w:r w:rsidR="008E2D99" w:rsidRPr="00F46BC5">
        <w:rPr>
          <w:i/>
          <w:color w:val="7B2520" w:themeColor="accent3" w:themeShade="BF"/>
        </w:rPr>
        <w:t xml:space="preserve">Setup&gt;Import </w:t>
      </w:r>
      <w:r w:rsidR="008E2D99">
        <w:rPr>
          <w:i/>
          <w:color w:val="7B2520" w:themeColor="accent3" w:themeShade="BF"/>
        </w:rPr>
        <w:t xml:space="preserve">Spatial </w:t>
      </w:r>
      <w:r w:rsidR="008E2D99" w:rsidRPr="00F46BC5">
        <w:rPr>
          <w:i/>
          <w:color w:val="7B2520" w:themeColor="accent3" w:themeShade="BF"/>
        </w:rPr>
        <w:t>Data &gt;</w:t>
      </w:r>
      <w:r w:rsidR="008E2D99">
        <w:rPr>
          <w:i/>
          <w:color w:val="7B2520" w:themeColor="accent3" w:themeShade="BF"/>
        </w:rPr>
        <w:t>Load archive file</w:t>
      </w:r>
      <w:r w:rsidR="008E2D99">
        <w:t xml:space="preserve"> (see Section </w:t>
      </w:r>
      <w:r w:rsidR="008E2D99">
        <w:fldChar w:fldCharType="begin"/>
      </w:r>
      <w:r w:rsidR="008E2D99">
        <w:instrText xml:space="preserve"> REF _Ref183353946 \r \h </w:instrText>
      </w:r>
      <w:r w:rsidR="008E2D99">
        <w:fldChar w:fldCharType="separate"/>
      </w:r>
      <w:r w:rsidR="00E6702F">
        <w:t>3.4.2</w:t>
      </w:r>
      <w:r w:rsidR="008E2D99">
        <w:fldChar w:fldCharType="end"/>
      </w:r>
      <w:r w:rsidR="008E2D99">
        <w:t xml:space="preserve">). </w:t>
      </w:r>
    </w:p>
    <w:p w14:paraId="4205759F" w14:textId="56DA8316" w:rsidR="008E2D99" w:rsidRDefault="008E2D99" w:rsidP="00F700D7">
      <w:r w:rsidRPr="008E2D99">
        <w:rPr>
          <w:noProof/>
        </w:rPr>
        <w:drawing>
          <wp:inline distT="0" distB="0" distL="0" distR="0" wp14:anchorId="17E3D7A9" wp14:editId="23CE6E73">
            <wp:extent cx="5115526" cy="7607300"/>
            <wp:effectExtent l="0" t="0" r="9525" b="0"/>
            <wp:docPr id="161121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13106" name=""/>
                    <pic:cNvPicPr/>
                  </pic:nvPicPr>
                  <pic:blipFill>
                    <a:blip r:embed="rId93"/>
                    <a:stretch>
                      <a:fillRect/>
                    </a:stretch>
                  </pic:blipFill>
                  <pic:spPr>
                    <a:xfrm>
                      <a:off x="0" y="0"/>
                      <a:ext cx="5129649" cy="7628302"/>
                    </a:xfrm>
                    <a:prstGeom prst="rect">
                      <a:avLst/>
                    </a:prstGeom>
                  </pic:spPr>
                </pic:pic>
              </a:graphicData>
            </a:graphic>
          </wp:inline>
        </w:drawing>
      </w:r>
    </w:p>
    <w:p w14:paraId="364AC919" w14:textId="416FF6A3" w:rsidR="00BA6613" w:rsidRPr="00F700D7" w:rsidRDefault="00F700D7" w:rsidP="00F700D7">
      <w:r w:rsidRPr="008E2D99">
        <w:rPr>
          <w:highlight w:val="yellow"/>
        </w:rPr>
        <w:t>[</w:t>
      </w:r>
      <w:r w:rsidRPr="008E2D99">
        <w:rPr>
          <w:i/>
          <w:iCs/>
          <w:highlight w:val="yellow"/>
        </w:rPr>
        <w:t>Add details of repository</w:t>
      </w:r>
      <w:r w:rsidRPr="008E2D99">
        <w:rPr>
          <w:highlight w:val="yellow"/>
        </w:rPr>
        <w:t>]</w:t>
      </w:r>
    </w:p>
    <w:sectPr w:rsidR="00BA6613" w:rsidRPr="00F700D7"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620EE" w14:textId="77777777" w:rsidR="004A03E3" w:rsidRDefault="004A03E3" w:rsidP="00C16A73">
      <w:r>
        <w:separator/>
      </w:r>
    </w:p>
  </w:endnote>
  <w:endnote w:type="continuationSeparator" w:id="0">
    <w:p w14:paraId="1D05F23C" w14:textId="77777777" w:rsidR="004A03E3" w:rsidRDefault="004A03E3"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279F5" w14:textId="77777777" w:rsidR="004A03E3" w:rsidRDefault="004A03E3" w:rsidP="00C16A73">
      <w:r>
        <w:separator/>
      </w:r>
    </w:p>
  </w:footnote>
  <w:footnote w:type="continuationSeparator" w:id="0">
    <w:p w14:paraId="19577BF8" w14:textId="77777777" w:rsidR="004A03E3" w:rsidRDefault="004A03E3"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9" w:name="_Hlk192136628"/>
      <w:r>
        <w:t>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9"/>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r>
      <w:rPr>
        <w:rFonts w:asciiTheme="majorHAnsi" w:hAnsiTheme="majorHAnsi"/>
        <w:sz w:val="24"/>
        <w:szCs w:val="24"/>
      </w:rPr>
      <w:t>EstuaryDB</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B36E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7A54A4"/>
    <w:multiLevelType w:val="hybridMultilevel"/>
    <w:tmpl w:val="D92AB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464217"/>
    <w:multiLevelType w:val="hybridMultilevel"/>
    <w:tmpl w:val="9148111C"/>
    <w:lvl w:ilvl="0" w:tplc="9DE4B65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66495998"/>
    <w:multiLevelType w:val="hybridMultilevel"/>
    <w:tmpl w:val="AF8AF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631985051">
    <w:abstractNumId w:val="13"/>
  </w:num>
  <w:num w:numId="2" w16cid:durableId="125052687">
    <w:abstractNumId w:val="16"/>
  </w:num>
  <w:num w:numId="3" w16cid:durableId="1894266400">
    <w:abstractNumId w:val="8"/>
  </w:num>
  <w:num w:numId="4" w16cid:durableId="205411846">
    <w:abstractNumId w:val="3"/>
  </w:num>
  <w:num w:numId="5" w16cid:durableId="2016154847">
    <w:abstractNumId w:val="11"/>
  </w:num>
  <w:num w:numId="6" w16cid:durableId="1273855544">
    <w:abstractNumId w:val="15"/>
  </w:num>
  <w:num w:numId="7" w16cid:durableId="139881773">
    <w:abstractNumId w:val="0"/>
  </w:num>
  <w:num w:numId="8" w16cid:durableId="1471704381">
    <w:abstractNumId w:val="1"/>
  </w:num>
  <w:num w:numId="9" w16cid:durableId="432752095">
    <w:abstractNumId w:val="7"/>
  </w:num>
  <w:num w:numId="10" w16cid:durableId="1704943526">
    <w:abstractNumId w:val="6"/>
  </w:num>
  <w:num w:numId="11" w16cid:durableId="1463577684">
    <w:abstractNumId w:val="5"/>
  </w:num>
  <w:num w:numId="12" w16cid:durableId="1143933766">
    <w:abstractNumId w:val="9"/>
  </w:num>
  <w:num w:numId="13" w16cid:durableId="1093890116">
    <w:abstractNumId w:val="4"/>
  </w:num>
  <w:num w:numId="14" w16cid:durableId="532111591">
    <w:abstractNumId w:val="12"/>
  </w:num>
  <w:num w:numId="15" w16cid:durableId="1071150163">
    <w:abstractNumId w:val="14"/>
  </w:num>
  <w:num w:numId="16" w16cid:durableId="1430857153">
    <w:abstractNumId w:val="2"/>
  </w:num>
  <w:num w:numId="17" w16cid:durableId="232466906">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2765"/>
    <w:rsid w:val="00013B13"/>
    <w:rsid w:val="000142CB"/>
    <w:rsid w:val="000166AC"/>
    <w:rsid w:val="00016C4F"/>
    <w:rsid w:val="00017307"/>
    <w:rsid w:val="0002596F"/>
    <w:rsid w:val="00026D8C"/>
    <w:rsid w:val="000338FA"/>
    <w:rsid w:val="00034302"/>
    <w:rsid w:val="00034664"/>
    <w:rsid w:val="0003776C"/>
    <w:rsid w:val="000444E8"/>
    <w:rsid w:val="000447BD"/>
    <w:rsid w:val="00045B13"/>
    <w:rsid w:val="00047F86"/>
    <w:rsid w:val="0005130C"/>
    <w:rsid w:val="000521EA"/>
    <w:rsid w:val="000522F3"/>
    <w:rsid w:val="00052E9C"/>
    <w:rsid w:val="0005323E"/>
    <w:rsid w:val="00061551"/>
    <w:rsid w:val="00063EC6"/>
    <w:rsid w:val="0006477D"/>
    <w:rsid w:val="0006494D"/>
    <w:rsid w:val="00067241"/>
    <w:rsid w:val="000678BB"/>
    <w:rsid w:val="00070DDB"/>
    <w:rsid w:val="00072B56"/>
    <w:rsid w:val="000738A0"/>
    <w:rsid w:val="00074212"/>
    <w:rsid w:val="000749E0"/>
    <w:rsid w:val="00076882"/>
    <w:rsid w:val="00080BA4"/>
    <w:rsid w:val="00080E8F"/>
    <w:rsid w:val="00082491"/>
    <w:rsid w:val="000824E9"/>
    <w:rsid w:val="000904FC"/>
    <w:rsid w:val="00095A12"/>
    <w:rsid w:val="00096209"/>
    <w:rsid w:val="000A254C"/>
    <w:rsid w:val="000A6727"/>
    <w:rsid w:val="000B0061"/>
    <w:rsid w:val="000B0119"/>
    <w:rsid w:val="000B3064"/>
    <w:rsid w:val="000B3C85"/>
    <w:rsid w:val="000B482A"/>
    <w:rsid w:val="000B4F64"/>
    <w:rsid w:val="000B50DC"/>
    <w:rsid w:val="000B59FE"/>
    <w:rsid w:val="000C025E"/>
    <w:rsid w:val="000C76FE"/>
    <w:rsid w:val="000D1A0C"/>
    <w:rsid w:val="000D6A2A"/>
    <w:rsid w:val="000E1E23"/>
    <w:rsid w:val="000E2AA9"/>
    <w:rsid w:val="000E5AC7"/>
    <w:rsid w:val="000E5B8D"/>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3D1"/>
    <w:rsid w:val="00177C4E"/>
    <w:rsid w:val="001805A4"/>
    <w:rsid w:val="0018182D"/>
    <w:rsid w:val="00184379"/>
    <w:rsid w:val="001849C1"/>
    <w:rsid w:val="00193C49"/>
    <w:rsid w:val="001951DF"/>
    <w:rsid w:val="00197F5F"/>
    <w:rsid w:val="001A321C"/>
    <w:rsid w:val="001A36CC"/>
    <w:rsid w:val="001A747F"/>
    <w:rsid w:val="001A78AC"/>
    <w:rsid w:val="001B0AE8"/>
    <w:rsid w:val="001B1232"/>
    <w:rsid w:val="001B14F3"/>
    <w:rsid w:val="001B1880"/>
    <w:rsid w:val="001B221A"/>
    <w:rsid w:val="001B2DEB"/>
    <w:rsid w:val="001B70A4"/>
    <w:rsid w:val="001C0825"/>
    <w:rsid w:val="001C1727"/>
    <w:rsid w:val="001C6299"/>
    <w:rsid w:val="001C76C0"/>
    <w:rsid w:val="001D02CB"/>
    <w:rsid w:val="001D240D"/>
    <w:rsid w:val="001D24A9"/>
    <w:rsid w:val="001D3A4C"/>
    <w:rsid w:val="001D3F76"/>
    <w:rsid w:val="001D4CB3"/>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3353B"/>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3C82"/>
    <w:rsid w:val="00304540"/>
    <w:rsid w:val="00306359"/>
    <w:rsid w:val="00310C22"/>
    <w:rsid w:val="00310EE5"/>
    <w:rsid w:val="00316BF3"/>
    <w:rsid w:val="00321937"/>
    <w:rsid w:val="003248E3"/>
    <w:rsid w:val="00325FD6"/>
    <w:rsid w:val="00330E29"/>
    <w:rsid w:val="0033233D"/>
    <w:rsid w:val="00334106"/>
    <w:rsid w:val="00336D01"/>
    <w:rsid w:val="00344ACC"/>
    <w:rsid w:val="00351C11"/>
    <w:rsid w:val="00352AA7"/>
    <w:rsid w:val="00352FF3"/>
    <w:rsid w:val="00353072"/>
    <w:rsid w:val="00354E47"/>
    <w:rsid w:val="00355912"/>
    <w:rsid w:val="0035635E"/>
    <w:rsid w:val="00356C95"/>
    <w:rsid w:val="00357FA8"/>
    <w:rsid w:val="0036004D"/>
    <w:rsid w:val="00365044"/>
    <w:rsid w:val="00373C3F"/>
    <w:rsid w:val="00374665"/>
    <w:rsid w:val="003816CE"/>
    <w:rsid w:val="00381CAD"/>
    <w:rsid w:val="003916D7"/>
    <w:rsid w:val="00394F77"/>
    <w:rsid w:val="00396445"/>
    <w:rsid w:val="00397B83"/>
    <w:rsid w:val="003A5AA1"/>
    <w:rsid w:val="003B5C74"/>
    <w:rsid w:val="003C0646"/>
    <w:rsid w:val="003C0C94"/>
    <w:rsid w:val="003C4325"/>
    <w:rsid w:val="003C72D6"/>
    <w:rsid w:val="003D0285"/>
    <w:rsid w:val="003D1316"/>
    <w:rsid w:val="003D146B"/>
    <w:rsid w:val="003D40C9"/>
    <w:rsid w:val="003D44A1"/>
    <w:rsid w:val="003D5B86"/>
    <w:rsid w:val="003D7B8D"/>
    <w:rsid w:val="003E1D2A"/>
    <w:rsid w:val="003E46ED"/>
    <w:rsid w:val="003E66E0"/>
    <w:rsid w:val="003F08BC"/>
    <w:rsid w:val="003F29BB"/>
    <w:rsid w:val="003F5CE1"/>
    <w:rsid w:val="003F6AEB"/>
    <w:rsid w:val="003F7303"/>
    <w:rsid w:val="0040032A"/>
    <w:rsid w:val="004007D6"/>
    <w:rsid w:val="00402473"/>
    <w:rsid w:val="00402F6A"/>
    <w:rsid w:val="00404455"/>
    <w:rsid w:val="00410FCE"/>
    <w:rsid w:val="00420932"/>
    <w:rsid w:val="00427721"/>
    <w:rsid w:val="00427AC6"/>
    <w:rsid w:val="00434584"/>
    <w:rsid w:val="00434B31"/>
    <w:rsid w:val="00435430"/>
    <w:rsid w:val="00435797"/>
    <w:rsid w:val="00435865"/>
    <w:rsid w:val="00435A3F"/>
    <w:rsid w:val="00435AE3"/>
    <w:rsid w:val="00442CAC"/>
    <w:rsid w:val="00442F8E"/>
    <w:rsid w:val="004457F4"/>
    <w:rsid w:val="00447BBC"/>
    <w:rsid w:val="00451BD8"/>
    <w:rsid w:val="004535AD"/>
    <w:rsid w:val="004550D6"/>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23FB"/>
    <w:rsid w:val="004840A8"/>
    <w:rsid w:val="004856F4"/>
    <w:rsid w:val="004859A4"/>
    <w:rsid w:val="0048673D"/>
    <w:rsid w:val="004912ED"/>
    <w:rsid w:val="004A03E3"/>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0C6D"/>
    <w:rsid w:val="005313EC"/>
    <w:rsid w:val="00531610"/>
    <w:rsid w:val="00531A6B"/>
    <w:rsid w:val="00534974"/>
    <w:rsid w:val="00535B33"/>
    <w:rsid w:val="00537EC7"/>
    <w:rsid w:val="00542FF8"/>
    <w:rsid w:val="00544B8B"/>
    <w:rsid w:val="00544C38"/>
    <w:rsid w:val="005504C0"/>
    <w:rsid w:val="00550B5A"/>
    <w:rsid w:val="005515C5"/>
    <w:rsid w:val="00551C91"/>
    <w:rsid w:val="00551D1E"/>
    <w:rsid w:val="00552658"/>
    <w:rsid w:val="00560D48"/>
    <w:rsid w:val="005630ED"/>
    <w:rsid w:val="00563B5B"/>
    <w:rsid w:val="00567CBF"/>
    <w:rsid w:val="00567E12"/>
    <w:rsid w:val="0057003D"/>
    <w:rsid w:val="00570820"/>
    <w:rsid w:val="00572DE7"/>
    <w:rsid w:val="00580949"/>
    <w:rsid w:val="00581461"/>
    <w:rsid w:val="005835DF"/>
    <w:rsid w:val="00584CE4"/>
    <w:rsid w:val="005866F9"/>
    <w:rsid w:val="005915BC"/>
    <w:rsid w:val="0059285A"/>
    <w:rsid w:val="00595161"/>
    <w:rsid w:val="00595543"/>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4D78"/>
    <w:rsid w:val="005E53FE"/>
    <w:rsid w:val="005E7571"/>
    <w:rsid w:val="005F2736"/>
    <w:rsid w:val="005F2921"/>
    <w:rsid w:val="006017AB"/>
    <w:rsid w:val="0060230C"/>
    <w:rsid w:val="00602D45"/>
    <w:rsid w:val="0060712A"/>
    <w:rsid w:val="00610739"/>
    <w:rsid w:val="006111D2"/>
    <w:rsid w:val="0061126A"/>
    <w:rsid w:val="00611941"/>
    <w:rsid w:val="0061349D"/>
    <w:rsid w:val="006160C6"/>
    <w:rsid w:val="006166F9"/>
    <w:rsid w:val="00622142"/>
    <w:rsid w:val="00622311"/>
    <w:rsid w:val="00623660"/>
    <w:rsid w:val="00626024"/>
    <w:rsid w:val="006277A7"/>
    <w:rsid w:val="0063506C"/>
    <w:rsid w:val="006352B2"/>
    <w:rsid w:val="00637B61"/>
    <w:rsid w:val="00645001"/>
    <w:rsid w:val="00645779"/>
    <w:rsid w:val="006468AE"/>
    <w:rsid w:val="00647093"/>
    <w:rsid w:val="00647A34"/>
    <w:rsid w:val="00650B02"/>
    <w:rsid w:val="006547DC"/>
    <w:rsid w:val="006577F8"/>
    <w:rsid w:val="00657859"/>
    <w:rsid w:val="00657F8F"/>
    <w:rsid w:val="0066026E"/>
    <w:rsid w:val="006615B5"/>
    <w:rsid w:val="00663191"/>
    <w:rsid w:val="006640D3"/>
    <w:rsid w:val="006646EF"/>
    <w:rsid w:val="0066583B"/>
    <w:rsid w:val="00667026"/>
    <w:rsid w:val="00667B30"/>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171"/>
    <w:rsid w:val="006D0654"/>
    <w:rsid w:val="006D13CD"/>
    <w:rsid w:val="006D284E"/>
    <w:rsid w:val="006D2DD8"/>
    <w:rsid w:val="006D4C9F"/>
    <w:rsid w:val="006D7292"/>
    <w:rsid w:val="006E01A6"/>
    <w:rsid w:val="006E07E6"/>
    <w:rsid w:val="006E2426"/>
    <w:rsid w:val="006F34CB"/>
    <w:rsid w:val="006F444E"/>
    <w:rsid w:val="006F7CB4"/>
    <w:rsid w:val="0070039B"/>
    <w:rsid w:val="007026AE"/>
    <w:rsid w:val="007043C9"/>
    <w:rsid w:val="00707AD3"/>
    <w:rsid w:val="00707AF3"/>
    <w:rsid w:val="0071260E"/>
    <w:rsid w:val="00713524"/>
    <w:rsid w:val="00717FD6"/>
    <w:rsid w:val="00725E49"/>
    <w:rsid w:val="007264C9"/>
    <w:rsid w:val="00730E1B"/>
    <w:rsid w:val="007376F3"/>
    <w:rsid w:val="00740993"/>
    <w:rsid w:val="00742C46"/>
    <w:rsid w:val="007439E8"/>
    <w:rsid w:val="00743BC6"/>
    <w:rsid w:val="00745DE6"/>
    <w:rsid w:val="00746570"/>
    <w:rsid w:val="0074725E"/>
    <w:rsid w:val="00750CC1"/>
    <w:rsid w:val="00751852"/>
    <w:rsid w:val="00762B98"/>
    <w:rsid w:val="00763A44"/>
    <w:rsid w:val="007675FC"/>
    <w:rsid w:val="007725CE"/>
    <w:rsid w:val="0078081D"/>
    <w:rsid w:val="00783999"/>
    <w:rsid w:val="00790762"/>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BAD"/>
    <w:rsid w:val="007C3C41"/>
    <w:rsid w:val="007C3E2D"/>
    <w:rsid w:val="007C571C"/>
    <w:rsid w:val="007C7D53"/>
    <w:rsid w:val="007D0A52"/>
    <w:rsid w:val="007D590C"/>
    <w:rsid w:val="007E0E81"/>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672E3"/>
    <w:rsid w:val="0087088F"/>
    <w:rsid w:val="00871D63"/>
    <w:rsid w:val="00874196"/>
    <w:rsid w:val="00874AA9"/>
    <w:rsid w:val="00874BE2"/>
    <w:rsid w:val="0087699F"/>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D7566"/>
    <w:rsid w:val="008E2C4B"/>
    <w:rsid w:val="008E2D99"/>
    <w:rsid w:val="008E30E2"/>
    <w:rsid w:val="008E38BD"/>
    <w:rsid w:val="008F07E9"/>
    <w:rsid w:val="008F754B"/>
    <w:rsid w:val="008F75BA"/>
    <w:rsid w:val="008F7996"/>
    <w:rsid w:val="00903A43"/>
    <w:rsid w:val="00904067"/>
    <w:rsid w:val="00904B52"/>
    <w:rsid w:val="009051AA"/>
    <w:rsid w:val="0091102A"/>
    <w:rsid w:val="0091286E"/>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65654"/>
    <w:rsid w:val="0097028B"/>
    <w:rsid w:val="00973A72"/>
    <w:rsid w:val="00980D37"/>
    <w:rsid w:val="00981769"/>
    <w:rsid w:val="00981930"/>
    <w:rsid w:val="00982A2B"/>
    <w:rsid w:val="0098457C"/>
    <w:rsid w:val="009849CC"/>
    <w:rsid w:val="00985984"/>
    <w:rsid w:val="009871E6"/>
    <w:rsid w:val="00987617"/>
    <w:rsid w:val="009911AE"/>
    <w:rsid w:val="00992484"/>
    <w:rsid w:val="00992864"/>
    <w:rsid w:val="00994C1A"/>
    <w:rsid w:val="00996270"/>
    <w:rsid w:val="009975D3"/>
    <w:rsid w:val="009A426A"/>
    <w:rsid w:val="009A47FD"/>
    <w:rsid w:val="009A6844"/>
    <w:rsid w:val="009A6F44"/>
    <w:rsid w:val="009B26C8"/>
    <w:rsid w:val="009B4D6E"/>
    <w:rsid w:val="009B5132"/>
    <w:rsid w:val="009B7498"/>
    <w:rsid w:val="009C352B"/>
    <w:rsid w:val="009C4B33"/>
    <w:rsid w:val="009C4CCC"/>
    <w:rsid w:val="009C588E"/>
    <w:rsid w:val="009C72A7"/>
    <w:rsid w:val="009D35CF"/>
    <w:rsid w:val="009D5425"/>
    <w:rsid w:val="009D6613"/>
    <w:rsid w:val="009E0F1C"/>
    <w:rsid w:val="009E3957"/>
    <w:rsid w:val="009E4D8D"/>
    <w:rsid w:val="009F0572"/>
    <w:rsid w:val="009F0FB4"/>
    <w:rsid w:val="009F1610"/>
    <w:rsid w:val="009F4C3D"/>
    <w:rsid w:val="009F6E88"/>
    <w:rsid w:val="00A011F2"/>
    <w:rsid w:val="00A037CB"/>
    <w:rsid w:val="00A047CE"/>
    <w:rsid w:val="00A07B71"/>
    <w:rsid w:val="00A1065A"/>
    <w:rsid w:val="00A123C4"/>
    <w:rsid w:val="00A13FD7"/>
    <w:rsid w:val="00A14913"/>
    <w:rsid w:val="00A15718"/>
    <w:rsid w:val="00A15AD6"/>
    <w:rsid w:val="00A16A7B"/>
    <w:rsid w:val="00A22EEA"/>
    <w:rsid w:val="00A2396B"/>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5C1"/>
    <w:rsid w:val="00A50EC6"/>
    <w:rsid w:val="00A535B4"/>
    <w:rsid w:val="00A5426C"/>
    <w:rsid w:val="00A57CEC"/>
    <w:rsid w:val="00A6623F"/>
    <w:rsid w:val="00A67BD0"/>
    <w:rsid w:val="00A7017E"/>
    <w:rsid w:val="00A72800"/>
    <w:rsid w:val="00A73652"/>
    <w:rsid w:val="00A74F92"/>
    <w:rsid w:val="00A76F86"/>
    <w:rsid w:val="00A94296"/>
    <w:rsid w:val="00AA2441"/>
    <w:rsid w:val="00AA6A15"/>
    <w:rsid w:val="00AB1390"/>
    <w:rsid w:val="00AB28C1"/>
    <w:rsid w:val="00AB2AFA"/>
    <w:rsid w:val="00AB4E5E"/>
    <w:rsid w:val="00AB63E7"/>
    <w:rsid w:val="00AC3922"/>
    <w:rsid w:val="00AC494F"/>
    <w:rsid w:val="00AC4E1C"/>
    <w:rsid w:val="00AC608E"/>
    <w:rsid w:val="00AC6AF3"/>
    <w:rsid w:val="00AD0135"/>
    <w:rsid w:val="00AD2856"/>
    <w:rsid w:val="00AD4151"/>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2976"/>
    <w:rsid w:val="00B14336"/>
    <w:rsid w:val="00B14590"/>
    <w:rsid w:val="00B16622"/>
    <w:rsid w:val="00B166F2"/>
    <w:rsid w:val="00B16F1E"/>
    <w:rsid w:val="00B21E6B"/>
    <w:rsid w:val="00B21EA0"/>
    <w:rsid w:val="00B22E3F"/>
    <w:rsid w:val="00B34285"/>
    <w:rsid w:val="00B34A59"/>
    <w:rsid w:val="00B35370"/>
    <w:rsid w:val="00B37495"/>
    <w:rsid w:val="00B4014E"/>
    <w:rsid w:val="00B403E0"/>
    <w:rsid w:val="00B4063F"/>
    <w:rsid w:val="00B40FED"/>
    <w:rsid w:val="00B419CE"/>
    <w:rsid w:val="00B4248B"/>
    <w:rsid w:val="00B455A0"/>
    <w:rsid w:val="00B46BCA"/>
    <w:rsid w:val="00B53B3D"/>
    <w:rsid w:val="00B54492"/>
    <w:rsid w:val="00B552ED"/>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027F"/>
    <w:rsid w:val="00BA2C82"/>
    <w:rsid w:val="00BA6613"/>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2888"/>
    <w:rsid w:val="00BF33A8"/>
    <w:rsid w:val="00BF5493"/>
    <w:rsid w:val="00BF7662"/>
    <w:rsid w:val="00C009E4"/>
    <w:rsid w:val="00C013D5"/>
    <w:rsid w:val="00C03844"/>
    <w:rsid w:val="00C046BC"/>
    <w:rsid w:val="00C05D1C"/>
    <w:rsid w:val="00C05DCA"/>
    <w:rsid w:val="00C100B3"/>
    <w:rsid w:val="00C10B0C"/>
    <w:rsid w:val="00C12282"/>
    <w:rsid w:val="00C15BA7"/>
    <w:rsid w:val="00C16A73"/>
    <w:rsid w:val="00C21182"/>
    <w:rsid w:val="00C218EF"/>
    <w:rsid w:val="00C21CB1"/>
    <w:rsid w:val="00C23070"/>
    <w:rsid w:val="00C24FD2"/>
    <w:rsid w:val="00C25483"/>
    <w:rsid w:val="00C31584"/>
    <w:rsid w:val="00C32B30"/>
    <w:rsid w:val="00C37975"/>
    <w:rsid w:val="00C4229E"/>
    <w:rsid w:val="00C42A46"/>
    <w:rsid w:val="00C42F6F"/>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1D2F"/>
    <w:rsid w:val="00CB211B"/>
    <w:rsid w:val="00CB3983"/>
    <w:rsid w:val="00CB3B0A"/>
    <w:rsid w:val="00CB4319"/>
    <w:rsid w:val="00CB452D"/>
    <w:rsid w:val="00CB4F38"/>
    <w:rsid w:val="00CB502D"/>
    <w:rsid w:val="00CB52D2"/>
    <w:rsid w:val="00CB5787"/>
    <w:rsid w:val="00CB63D5"/>
    <w:rsid w:val="00CB761A"/>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CAE"/>
    <w:rsid w:val="00D1449F"/>
    <w:rsid w:val="00D15637"/>
    <w:rsid w:val="00D15D53"/>
    <w:rsid w:val="00D1714E"/>
    <w:rsid w:val="00D2320B"/>
    <w:rsid w:val="00D248E7"/>
    <w:rsid w:val="00D268E5"/>
    <w:rsid w:val="00D27249"/>
    <w:rsid w:val="00D40F9A"/>
    <w:rsid w:val="00D42F52"/>
    <w:rsid w:val="00D45163"/>
    <w:rsid w:val="00D5069F"/>
    <w:rsid w:val="00D5083B"/>
    <w:rsid w:val="00D5760D"/>
    <w:rsid w:val="00D62A09"/>
    <w:rsid w:val="00D637C9"/>
    <w:rsid w:val="00D70C83"/>
    <w:rsid w:val="00D71E50"/>
    <w:rsid w:val="00D72658"/>
    <w:rsid w:val="00D74A30"/>
    <w:rsid w:val="00D74AEE"/>
    <w:rsid w:val="00D7581C"/>
    <w:rsid w:val="00D75FE5"/>
    <w:rsid w:val="00D8275F"/>
    <w:rsid w:val="00D829AF"/>
    <w:rsid w:val="00D862E4"/>
    <w:rsid w:val="00D87A75"/>
    <w:rsid w:val="00D87DF2"/>
    <w:rsid w:val="00D9045D"/>
    <w:rsid w:val="00D92527"/>
    <w:rsid w:val="00D9391C"/>
    <w:rsid w:val="00D96405"/>
    <w:rsid w:val="00D97BDB"/>
    <w:rsid w:val="00DA3A3A"/>
    <w:rsid w:val="00DB12A7"/>
    <w:rsid w:val="00DB1D5F"/>
    <w:rsid w:val="00DB1DDE"/>
    <w:rsid w:val="00DB4CF3"/>
    <w:rsid w:val="00DB5E32"/>
    <w:rsid w:val="00DB6BDB"/>
    <w:rsid w:val="00DB7299"/>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5BB9"/>
    <w:rsid w:val="00E05D61"/>
    <w:rsid w:val="00E061E2"/>
    <w:rsid w:val="00E10072"/>
    <w:rsid w:val="00E107D5"/>
    <w:rsid w:val="00E10AEF"/>
    <w:rsid w:val="00E1121B"/>
    <w:rsid w:val="00E113C4"/>
    <w:rsid w:val="00E11699"/>
    <w:rsid w:val="00E117F8"/>
    <w:rsid w:val="00E13D65"/>
    <w:rsid w:val="00E203F8"/>
    <w:rsid w:val="00E222F7"/>
    <w:rsid w:val="00E246B7"/>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66B69"/>
    <w:rsid w:val="00E6702F"/>
    <w:rsid w:val="00E70788"/>
    <w:rsid w:val="00E70B33"/>
    <w:rsid w:val="00E71DDB"/>
    <w:rsid w:val="00E736A0"/>
    <w:rsid w:val="00E741DD"/>
    <w:rsid w:val="00E8280D"/>
    <w:rsid w:val="00E82958"/>
    <w:rsid w:val="00E84394"/>
    <w:rsid w:val="00E86631"/>
    <w:rsid w:val="00E90904"/>
    <w:rsid w:val="00E92A26"/>
    <w:rsid w:val="00E92A45"/>
    <w:rsid w:val="00E9328C"/>
    <w:rsid w:val="00E93381"/>
    <w:rsid w:val="00E942F7"/>
    <w:rsid w:val="00EA13F9"/>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EF5250"/>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0D7"/>
    <w:rsid w:val="00F7043C"/>
    <w:rsid w:val="00F714C5"/>
    <w:rsid w:val="00F715FF"/>
    <w:rsid w:val="00F720E9"/>
    <w:rsid w:val="00F723F1"/>
    <w:rsid w:val="00F76BD9"/>
    <w:rsid w:val="00F8044A"/>
    <w:rsid w:val="00F81714"/>
    <w:rsid w:val="00F865C1"/>
    <w:rsid w:val="00F87F91"/>
    <w:rsid w:val="00F907C5"/>
    <w:rsid w:val="00F924FD"/>
    <w:rsid w:val="00F939B8"/>
    <w:rsid w:val="00F94A8F"/>
    <w:rsid w:val="00F9569C"/>
    <w:rsid w:val="00F96264"/>
    <w:rsid w:val="00F96858"/>
    <w:rsid w:val="00F97BCA"/>
    <w:rsid w:val="00FA1201"/>
    <w:rsid w:val="00FA18A7"/>
    <w:rsid w:val="00FA2E5C"/>
    <w:rsid w:val="00FB0BE0"/>
    <w:rsid w:val="00FB0F03"/>
    <w:rsid w:val="00FB384C"/>
    <w:rsid w:val="00FB44E8"/>
    <w:rsid w:val="00FB5B67"/>
    <w:rsid w:val="00FB61BF"/>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5296"/>
    <w:rsid w:val="00FF58E3"/>
    <w:rsid w:val="00FF6724"/>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F282E4C1-9EF1-4DD6-BF50-0AD4198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88E"/>
    <w:pPr>
      <w:spacing w:after="80"/>
    </w:pPr>
  </w:style>
  <w:style w:type="paragraph" w:styleId="Heading1">
    <w:name w:val="heading 1"/>
    <w:basedOn w:val="Normal"/>
    <w:next w:val="Normal"/>
    <w:link w:val="Heading1Char"/>
    <w:uiPriority w:val="9"/>
    <w:qFormat/>
    <w:rsid w:val="00A1065A"/>
    <w:pPr>
      <w:keepNext/>
      <w:keepLines/>
      <w:numPr>
        <w:numId w:val="4"/>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4"/>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4"/>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4"/>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4"/>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4"/>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4"/>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4"/>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4"/>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674113016">
              <w:marLeft w:val="0"/>
              <w:marRight w:val="0"/>
              <w:marTop w:val="0"/>
              <w:marBottom w:val="0"/>
              <w:divBdr>
                <w:top w:val="none" w:sz="0" w:space="0" w:color="auto"/>
                <w:left w:val="none" w:sz="0" w:space="0" w:color="auto"/>
                <w:bottom w:val="none" w:sz="0" w:space="0" w:color="auto"/>
                <w:right w:val="none" w:sz="0" w:space="0" w:color="auto"/>
              </w:divBdr>
            </w:div>
            <w:div w:id="17698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20727456">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6768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191497969">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2125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321204142">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662972960">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45689371">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2052070813">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310328374">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87133473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536478758">
              <w:marLeft w:val="0"/>
              <w:marRight w:val="0"/>
              <w:marTop w:val="0"/>
              <w:marBottom w:val="0"/>
              <w:divBdr>
                <w:top w:val="none" w:sz="0" w:space="0" w:color="auto"/>
                <w:left w:val="none" w:sz="0" w:space="0" w:color="auto"/>
                <w:bottom w:val="none" w:sz="0" w:space="0" w:color="auto"/>
                <w:right w:val="none" w:sz="0" w:space="0" w:color="auto"/>
              </w:divBdr>
            </w:div>
            <w:div w:id="18770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34476868">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921675285">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778523949">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96412192">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23646841">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01415790">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359500563">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0382">
      <w:bodyDiv w:val="1"/>
      <w:marLeft w:val="0"/>
      <w:marRight w:val="0"/>
      <w:marTop w:val="0"/>
      <w:marBottom w:val="0"/>
      <w:divBdr>
        <w:top w:val="none" w:sz="0" w:space="0" w:color="auto"/>
        <w:left w:val="none" w:sz="0" w:space="0" w:color="auto"/>
        <w:bottom w:val="none" w:sz="0" w:space="0" w:color="auto"/>
        <w:right w:val="none" w:sz="0" w:space="0" w:color="auto"/>
      </w:divBdr>
      <w:divsChild>
        <w:div w:id="184905727">
          <w:marLeft w:val="0"/>
          <w:marRight w:val="0"/>
          <w:marTop w:val="0"/>
          <w:marBottom w:val="0"/>
          <w:divBdr>
            <w:top w:val="none" w:sz="0" w:space="0" w:color="auto"/>
            <w:left w:val="none" w:sz="0" w:space="0" w:color="auto"/>
            <w:bottom w:val="none" w:sz="0" w:space="0" w:color="auto"/>
            <w:right w:val="none" w:sz="0" w:space="0" w:color="auto"/>
          </w:divBdr>
          <w:divsChild>
            <w:div w:id="128295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34742318">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972906812">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261257389">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8093362">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1190531612">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440151192">
              <w:marLeft w:val="0"/>
              <w:marRight w:val="0"/>
              <w:marTop w:val="0"/>
              <w:marBottom w:val="0"/>
              <w:divBdr>
                <w:top w:val="none" w:sz="0" w:space="0" w:color="auto"/>
                <w:left w:val="none" w:sz="0" w:space="0" w:color="auto"/>
                <w:bottom w:val="none" w:sz="0" w:space="0" w:color="auto"/>
                <w:right w:val="none" w:sz="0" w:space="0" w:color="auto"/>
              </w:divBdr>
            </w:div>
            <w:div w:id="1468469263">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669060383">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31076464">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572593824">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117846615">
              <w:marLeft w:val="0"/>
              <w:marRight w:val="0"/>
              <w:marTop w:val="0"/>
              <w:marBottom w:val="0"/>
              <w:divBdr>
                <w:top w:val="none" w:sz="0" w:space="0" w:color="auto"/>
                <w:left w:val="none" w:sz="0" w:space="0" w:color="auto"/>
                <w:bottom w:val="none" w:sz="0" w:space="0" w:color="auto"/>
                <w:right w:val="none" w:sz="0" w:space="0" w:color="auto"/>
              </w:divBdr>
            </w:div>
            <w:div w:id="7565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28985908">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444960322">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81664848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3583418">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847599132">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33314">
      <w:bodyDiv w:val="1"/>
      <w:marLeft w:val="0"/>
      <w:marRight w:val="0"/>
      <w:marTop w:val="0"/>
      <w:marBottom w:val="0"/>
      <w:divBdr>
        <w:top w:val="none" w:sz="0" w:space="0" w:color="auto"/>
        <w:left w:val="none" w:sz="0" w:space="0" w:color="auto"/>
        <w:bottom w:val="none" w:sz="0" w:space="0" w:color="auto"/>
        <w:right w:val="none" w:sz="0" w:space="0" w:color="auto"/>
      </w:divBdr>
      <w:divsChild>
        <w:div w:id="407459889">
          <w:marLeft w:val="0"/>
          <w:marRight w:val="0"/>
          <w:marTop w:val="0"/>
          <w:marBottom w:val="0"/>
          <w:divBdr>
            <w:top w:val="none" w:sz="0" w:space="0" w:color="auto"/>
            <w:left w:val="none" w:sz="0" w:space="0" w:color="auto"/>
            <w:bottom w:val="none" w:sz="0" w:space="0" w:color="auto"/>
            <w:right w:val="none" w:sz="0" w:space="0" w:color="auto"/>
          </w:divBdr>
          <w:divsChild>
            <w:div w:id="105122264">
              <w:marLeft w:val="0"/>
              <w:marRight w:val="0"/>
              <w:marTop w:val="0"/>
              <w:marBottom w:val="0"/>
              <w:divBdr>
                <w:top w:val="none" w:sz="0" w:space="0" w:color="auto"/>
                <w:left w:val="none" w:sz="0" w:space="0" w:color="auto"/>
                <w:bottom w:val="none" w:sz="0" w:space="0" w:color="auto"/>
                <w:right w:val="none" w:sz="0" w:space="0" w:color="auto"/>
              </w:divBdr>
            </w:div>
            <w:div w:id="517234569">
              <w:marLeft w:val="0"/>
              <w:marRight w:val="0"/>
              <w:marTop w:val="0"/>
              <w:marBottom w:val="0"/>
              <w:divBdr>
                <w:top w:val="none" w:sz="0" w:space="0" w:color="auto"/>
                <w:left w:val="none" w:sz="0" w:space="0" w:color="auto"/>
                <w:bottom w:val="none" w:sz="0" w:space="0" w:color="auto"/>
                <w:right w:val="none" w:sz="0" w:space="0" w:color="auto"/>
              </w:divBdr>
            </w:div>
            <w:div w:id="693727692">
              <w:marLeft w:val="0"/>
              <w:marRight w:val="0"/>
              <w:marTop w:val="0"/>
              <w:marBottom w:val="0"/>
              <w:divBdr>
                <w:top w:val="none" w:sz="0" w:space="0" w:color="auto"/>
                <w:left w:val="none" w:sz="0" w:space="0" w:color="auto"/>
                <w:bottom w:val="none" w:sz="0" w:space="0" w:color="auto"/>
                <w:right w:val="none" w:sz="0" w:space="0" w:color="auto"/>
              </w:divBdr>
            </w:div>
            <w:div w:id="10920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90249160">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897466650">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903293867">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870">
      <w:bodyDiv w:val="1"/>
      <w:marLeft w:val="0"/>
      <w:marRight w:val="0"/>
      <w:marTop w:val="0"/>
      <w:marBottom w:val="0"/>
      <w:divBdr>
        <w:top w:val="none" w:sz="0" w:space="0" w:color="auto"/>
        <w:left w:val="none" w:sz="0" w:space="0" w:color="auto"/>
        <w:bottom w:val="none" w:sz="0" w:space="0" w:color="auto"/>
        <w:right w:val="none" w:sz="0" w:space="0" w:color="auto"/>
      </w:divBdr>
      <w:divsChild>
        <w:div w:id="889265844">
          <w:marLeft w:val="0"/>
          <w:marRight w:val="0"/>
          <w:marTop w:val="0"/>
          <w:marBottom w:val="0"/>
          <w:divBdr>
            <w:top w:val="none" w:sz="0" w:space="0" w:color="auto"/>
            <w:left w:val="none" w:sz="0" w:space="0" w:color="auto"/>
            <w:bottom w:val="none" w:sz="0" w:space="0" w:color="auto"/>
            <w:right w:val="none" w:sz="0" w:space="0" w:color="auto"/>
          </w:divBdr>
          <w:divsChild>
            <w:div w:id="135384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2444797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363363121">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324013698">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www.estuary-guide.ne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s://www.mathworks.com/matlabcentral/fileexchange/7233-curvspace"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www.estuary-guide.net" TargetMode="External"/><Relationship Id="rId11" Type="http://schemas.openxmlformats.org/officeDocument/2006/relationships/hyperlink" Target="https://github.com/CoastalSEA"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theme" Target="theme/theme1.xml"/><Relationship Id="rId22" Type="http://schemas.openxmlformats.org/officeDocument/2006/relationships/hyperlink" Target="http://www.defra.gov.uk/" TargetMode="External"/><Relationship Id="rId27" Type="http://schemas.openxmlformats.org/officeDocument/2006/relationships/image" Target="media/image4.png"/><Relationship Id="rId43" Type="http://schemas.openxmlformats.org/officeDocument/2006/relationships/image" Target="media/image20.tiff"/><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hyperlink" Target="https://uk.mathworks.com/matlabcentral/fileexchange/27840-2d-polygon-interior-detection" TargetMode="External"/><Relationship Id="rId8" Type="http://schemas.openxmlformats.org/officeDocument/2006/relationships/hyperlink" Target="https://github.com/CoastalSEA" TargetMode="External"/><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www.coastalsea.uk" TargetMode="External"/><Relationship Id="rId17" Type="http://schemas.openxmlformats.org/officeDocument/2006/relationships/hyperlink" Target="http://www.estuary-guide.net"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www.abports.co.uk/" TargetMode="External"/><Relationship Id="rId41" Type="http://schemas.openxmlformats.org/officeDocument/2006/relationships/image" Target="media/image18.tif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dx.doi.org/10.2139/ssrn.3080557"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stor.org/stable/4299504" TargetMode="External"/><Relationship Id="rId23" Type="http://schemas.openxmlformats.org/officeDocument/2006/relationships/hyperlink" Target="http://www.environment-agency.gov.uk/"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uk.mathworks.com/matlabcentral/fileexchange/27840-2d-polygon-interior-detection"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old.eoas.ubc.ca/~rich/map.html" TargetMode="External"/><Relationship Id="rId13" Type="http://schemas.openxmlformats.org/officeDocument/2006/relationships/hyperlink" Target="https://www.estuary-guide.net/pdfs/TR167.pdf" TargetMode="External"/><Relationship Id="rId18" Type="http://schemas.openxmlformats.org/officeDocument/2006/relationships/header" Target="header1.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doi.org/10.1016/j.physa.2012.01.004"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www.natural-england.org.uk/"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footer" Target="footer1.xml"/><Relationship Id="rId14" Type="http://schemas.openxmlformats.org/officeDocument/2006/relationships/hyperlink" Target="http://www.estuary-guide.net/pdfs/FD2116_TR2.pdf"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0.png"/></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3724</TotalTime>
  <Pages>1</Pages>
  <Words>16298</Words>
  <Characters>92905</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72</cp:revision>
  <cp:lastPrinted>2025-03-26T18:04:00Z</cp:lastPrinted>
  <dcterms:created xsi:type="dcterms:W3CDTF">2025-03-03T11:14:00Z</dcterms:created>
  <dcterms:modified xsi:type="dcterms:W3CDTF">2025-03-26T18:04:00Z</dcterms:modified>
</cp:coreProperties>
</file>